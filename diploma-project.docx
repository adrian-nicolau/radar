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4CB" w:rsidRPr="00021B73" w:rsidRDefault="00DC24CB" w:rsidP="006538B8">
      <w:pPr>
        <w:pStyle w:val="Tcoveraffiliation"/>
        <w:rPr>
          <w:lang w:val="ro-RO"/>
        </w:rPr>
      </w:pPr>
      <w:bookmarkStart w:id="0" w:name="_Toc232349586"/>
      <w:r w:rsidRPr="00021B73">
        <w:rPr>
          <w:lang w:val="ro-RO"/>
        </w:rPr>
        <w:t>UNIVERSITATEA POLITEHNICA BUCUREŞTI</w:t>
      </w:r>
    </w:p>
    <w:p w:rsidR="00DC24CB" w:rsidRPr="00021B73" w:rsidRDefault="00DC24CB" w:rsidP="006538B8">
      <w:pPr>
        <w:pStyle w:val="Tcoveraffiliation"/>
        <w:rPr>
          <w:lang w:val="ro-RO"/>
        </w:rPr>
      </w:pPr>
      <w:r w:rsidRPr="00021B73">
        <w:rPr>
          <w:lang w:val="ro-RO"/>
        </w:rPr>
        <w:t xml:space="preserve"> FACULTATEA DE AUTOMATICĂ ŞI CALCULATOARE</w:t>
      </w:r>
    </w:p>
    <w:p w:rsidR="00E92735" w:rsidRPr="00021B73" w:rsidRDefault="00E92735" w:rsidP="00E92735">
      <w:pPr>
        <w:pStyle w:val="Tcoveraffiliation"/>
        <w:rPr>
          <w:lang w:val="ro-RO"/>
        </w:rPr>
      </w:pPr>
      <w:r w:rsidRPr="00021B73">
        <w:rPr>
          <w:lang w:val="ro-RO"/>
        </w:rPr>
        <w:t>DEPARTAMENTUL CALCULATOARE</w:t>
      </w:r>
    </w:p>
    <w:p w:rsidR="00DC24CB" w:rsidRPr="00021B73" w:rsidRDefault="00DC24CB" w:rsidP="00460521">
      <w:pPr>
        <w:rPr>
          <w:lang w:val="ro-RO"/>
        </w:rPr>
      </w:pP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1" name="Picture 1"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2" name="Picture 2"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DC24CB">
      <w:pP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505E01">
      <w:pPr>
        <w:pStyle w:val="Tcovertitle"/>
        <w:rPr>
          <w:lang w:val="ro-RO"/>
        </w:rPr>
      </w:pPr>
      <w:r w:rsidRPr="00021B73">
        <w:rPr>
          <w:lang w:val="ro-RO"/>
        </w:rPr>
        <w:t>PROIECT DE DIPLOMĂ</w:t>
      </w:r>
    </w:p>
    <w:p w:rsidR="00DC24CB" w:rsidRPr="00021B73" w:rsidRDefault="00DC24CB" w:rsidP="00460521">
      <w:pPr>
        <w:rPr>
          <w:lang w:val="ro-RO"/>
        </w:rPr>
      </w:pPr>
    </w:p>
    <w:p w:rsidR="00DC24CB" w:rsidRPr="00021B73" w:rsidRDefault="005F3521" w:rsidP="00460521">
      <w:pPr>
        <w:pStyle w:val="Tcoverprojecttitle"/>
        <w:rPr>
          <w:lang w:val="ro-RO"/>
        </w:rPr>
      </w:pPr>
      <w:r w:rsidRPr="00021B73">
        <w:rPr>
          <w:lang w:val="ro-RO"/>
        </w:rPr>
        <w:t>Poziționare în Interior F</w:t>
      </w:r>
      <w:r w:rsidR="00B368D5" w:rsidRPr="00021B73">
        <w:rPr>
          <w:lang w:val="ro-RO"/>
        </w:rPr>
        <w:t xml:space="preserve">olosind </w:t>
      </w:r>
      <w:r w:rsidRPr="00021B73">
        <w:rPr>
          <w:lang w:val="ro-RO"/>
        </w:rPr>
        <w:t>A</w:t>
      </w:r>
      <w:r w:rsidR="00B368D5" w:rsidRPr="00021B73">
        <w:rPr>
          <w:lang w:val="ro-RO"/>
        </w:rPr>
        <w:t xml:space="preserve">mprente </w:t>
      </w:r>
      <w:r w:rsidRPr="00021B73">
        <w:rPr>
          <w:lang w:val="ro-RO"/>
        </w:rPr>
        <w:t>R</w:t>
      </w:r>
      <w:r w:rsidR="00B368D5" w:rsidRPr="00021B73">
        <w:rPr>
          <w:lang w:val="ro-RO"/>
        </w:rPr>
        <w:t>adio</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Coordonator ştiinţific: </w:t>
            </w:r>
          </w:p>
          <w:p w:rsidR="00DC24CB" w:rsidRPr="00021B73" w:rsidRDefault="001C5204" w:rsidP="00460521">
            <w:pPr>
              <w:pStyle w:val="Tcovercoordinatorname"/>
              <w:rPr>
                <w:lang w:val="ro-RO"/>
              </w:rPr>
            </w:pPr>
            <w:r w:rsidRPr="00021B73">
              <w:rPr>
                <w:lang w:val="ro-RO"/>
              </w:rPr>
              <w:t>Conf</w:t>
            </w:r>
            <w:r w:rsidR="008368FB" w:rsidRPr="00021B73">
              <w:rPr>
                <w:lang w:val="ro-RO"/>
              </w:rPr>
              <w:t>.</w:t>
            </w:r>
            <w:r w:rsidRPr="00021B73">
              <w:rPr>
                <w:lang w:val="ro-RO"/>
              </w:rPr>
              <w:t xml:space="preserve"> Dr. Ing.</w:t>
            </w:r>
            <w:r w:rsidR="008368FB" w:rsidRPr="00021B73">
              <w:rPr>
                <w:lang w:val="ro-RO"/>
              </w:rPr>
              <w:t xml:space="preserve"> </w:t>
            </w:r>
            <w:r w:rsidR="00735B9B" w:rsidRPr="00021B73">
              <w:rPr>
                <w:lang w:val="ro-RO"/>
              </w:rPr>
              <w:t>Dragoș</w:t>
            </w:r>
            <w:r w:rsidR="008368FB" w:rsidRPr="00021B73">
              <w:rPr>
                <w:lang w:val="ro-RO"/>
              </w:rPr>
              <w:t xml:space="preserve"> </w:t>
            </w:r>
            <w:r w:rsidR="00735B9B"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author"/>
              <w:rPr>
                <w:lang w:val="ro-RO"/>
              </w:rPr>
            </w:pPr>
            <w:r w:rsidRPr="00021B73">
              <w:rPr>
                <w:lang w:val="ro-RO"/>
              </w:rPr>
              <w:t xml:space="preserve">Absolvent: </w:t>
            </w:r>
          </w:p>
          <w:p w:rsidR="00DC24CB" w:rsidRPr="00021B73" w:rsidRDefault="00735B9B" w:rsidP="00460521">
            <w:pPr>
              <w:pStyle w:val="Tcoverauthorname"/>
              <w:rPr>
                <w:lang w:val="ro-RO"/>
              </w:rPr>
            </w:pPr>
            <w:r w:rsidRPr="00021B73">
              <w:rPr>
                <w:lang w:val="ro-RO"/>
              </w:rPr>
              <w:t>Adrian Dumitru Nicolau</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p>
    <w:p w:rsidR="00DC24CB" w:rsidRPr="00021B73" w:rsidRDefault="00DC24CB" w:rsidP="00460521">
      <w:pPr>
        <w:rPr>
          <w:lang w:val="ro-RO"/>
        </w:rPr>
      </w:pPr>
    </w:p>
    <w:p w:rsidR="00DC24CB" w:rsidRPr="00021B73" w:rsidRDefault="00DC24CB" w:rsidP="00460521">
      <w:pPr>
        <w:rPr>
          <w:lang w:val="ro-RO"/>
        </w:rPr>
      </w:pPr>
    </w:p>
    <w:p w:rsidR="0015072B" w:rsidRPr="00021B73" w:rsidRDefault="0015072B" w:rsidP="00460521">
      <w:pPr>
        <w:rPr>
          <w:lang w:val="ro-RO"/>
        </w:rPr>
      </w:pPr>
    </w:p>
    <w:p w:rsidR="0015072B" w:rsidRPr="00021B73" w:rsidRDefault="0015072B" w:rsidP="00460521">
      <w:pPr>
        <w:rPr>
          <w:lang w:val="ro-RO"/>
        </w:rPr>
      </w:pPr>
    </w:p>
    <w:p w:rsidR="008B3A61" w:rsidRPr="00021B73" w:rsidRDefault="008B3A61"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pStyle w:val="Tcovercity"/>
        <w:rPr>
          <w:lang w:val="ro-RO"/>
        </w:rPr>
      </w:pPr>
      <w:r w:rsidRPr="00021B73">
        <w:rPr>
          <w:lang w:val="ro-RO"/>
        </w:rPr>
        <w:t>BUCUREŞTI</w:t>
      </w:r>
    </w:p>
    <w:p w:rsidR="00DC24CB" w:rsidRPr="00021B73" w:rsidRDefault="008D7542" w:rsidP="00A23A7A">
      <w:pPr>
        <w:pStyle w:val="Tcoveryear"/>
        <w:rPr>
          <w:lang w:val="ro-RO"/>
        </w:rPr>
      </w:pPr>
      <w:r w:rsidRPr="00021B73">
        <w:rPr>
          <w:lang w:val="ro-RO"/>
        </w:rPr>
        <w:t>2014</w:t>
      </w:r>
    </w:p>
    <w:p w:rsidR="00DC24CB" w:rsidRPr="00021B73" w:rsidRDefault="00DC24CB" w:rsidP="00EE58A4">
      <w:pPr>
        <w:pStyle w:val="Tcoveraffiliation"/>
        <w:rPr>
          <w:lang w:val="ro-RO"/>
        </w:rPr>
      </w:pPr>
      <w:r w:rsidRPr="00021B73">
        <w:rPr>
          <w:lang w:val="ro-RO"/>
        </w:rPr>
        <w:lastRenderedPageBreak/>
        <w:t>POLITECHNICA UNIVERSITY OF BUCHAREST</w:t>
      </w:r>
      <w:bookmarkEnd w:id="0"/>
    </w:p>
    <w:p w:rsidR="00DC24CB" w:rsidRPr="00021B73" w:rsidRDefault="00DC24CB" w:rsidP="00EE58A4">
      <w:pPr>
        <w:pStyle w:val="Tcoveraffiliation"/>
        <w:rPr>
          <w:lang w:val="ro-RO"/>
        </w:rPr>
      </w:pPr>
      <w:bookmarkStart w:id="1" w:name="_Toc232349587"/>
      <w:r w:rsidRPr="00021B73">
        <w:rPr>
          <w:lang w:val="ro-RO"/>
        </w:rPr>
        <w:t>FACULTY OF AUTOMATIC CONTROL AND COMPUTERS</w:t>
      </w:r>
      <w:bookmarkEnd w:id="1"/>
    </w:p>
    <w:p w:rsidR="00E92735" w:rsidRPr="00021B73" w:rsidRDefault="00E92735" w:rsidP="00E92735">
      <w:pPr>
        <w:pStyle w:val="Tcoveraffiliation"/>
        <w:rPr>
          <w:lang w:val="ro-RO"/>
        </w:rPr>
      </w:pPr>
      <w:r w:rsidRPr="00021B73">
        <w:rPr>
          <w:lang w:val="ro-RO"/>
        </w:rPr>
        <w:t>COMPUTER SCIENCE DEPARTMENT</w:t>
      </w:r>
    </w:p>
    <w:tbl>
      <w:tblPr>
        <w:tblW w:w="8880" w:type="dxa"/>
        <w:tblInd w:w="348" w:type="dxa"/>
        <w:tblLook w:val="0000"/>
      </w:tblPr>
      <w:tblGrid>
        <w:gridCol w:w="4296"/>
        <w:gridCol w:w="4584"/>
      </w:tblGrid>
      <w:tr w:rsidR="00E92735" w:rsidRPr="00021B73" w:rsidTr="00E87E5E">
        <w:trPr>
          <w:trHeight w:val="1700"/>
        </w:trPr>
        <w:tc>
          <w:tcPr>
            <w:tcW w:w="4296" w:type="dxa"/>
            <w:vAlign w:val="center"/>
          </w:tcPr>
          <w:p w:rsidR="00E92735" w:rsidRPr="00021B73" w:rsidRDefault="00E92735" w:rsidP="00E87E5E">
            <w:pPr>
              <w:rPr>
                <w:lang w:val="ro-RO"/>
              </w:rPr>
            </w:pPr>
          </w:p>
          <w:p w:rsidR="00E92735" w:rsidRPr="00021B73" w:rsidRDefault="00212C46" w:rsidP="00701DD2">
            <w:pPr>
              <w:pStyle w:val="Tcoverlogo"/>
              <w:rPr>
                <w:lang w:val="ro-RO"/>
              </w:rPr>
            </w:pPr>
            <w:r>
              <w:rPr>
                <w:noProof/>
                <w:lang w:eastAsia="en-US"/>
              </w:rPr>
              <w:drawing>
                <wp:inline distT="0" distB="0" distL="0" distR="0">
                  <wp:extent cx="876300" cy="876300"/>
                  <wp:effectExtent l="19050" t="0" r="0" b="0"/>
                  <wp:docPr id="3" name="Picture 3" descr="u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b"/>
                          <pic:cNvPicPr>
                            <a:picLocks noChangeAspect="1" noChangeArrowheads="1"/>
                          </pic:cNvPicPr>
                        </pic:nvPicPr>
                        <pic:blipFill>
                          <a:blip r:embed="rId8" cstate="print"/>
                          <a:srcRect/>
                          <a:stretch>
                            <a:fillRect/>
                          </a:stretch>
                        </pic:blipFill>
                        <pic:spPr bwMode="auto">
                          <a:xfrm>
                            <a:off x="0" y="0"/>
                            <a:ext cx="876300" cy="876300"/>
                          </a:xfrm>
                          <a:prstGeom prst="rect">
                            <a:avLst/>
                          </a:prstGeom>
                          <a:noFill/>
                          <a:ln w="9525">
                            <a:noFill/>
                            <a:miter lim="800000"/>
                            <a:headEnd/>
                            <a:tailEnd/>
                          </a:ln>
                        </pic:spPr>
                      </pic:pic>
                    </a:graphicData>
                  </a:graphic>
                </wp:inline>
              </w:drawing>
            </w:r>
          </w:p>
        </w:tc>
        <w:tc>
          <w:tcPr>
            <w:tcW w:w="4584" w:type="dxa"/>
            <w:vAlign w:val="center"/>
          </w:tcPr>
          <w:p w:rsidR="00E92735" w:rsidRPr="00021B73" w:rsidRDefault="00212C46" w:rsidP="00701DD2">
            <w:pPr>
              <w:pStyle w:val="Tcoverlogo"/>
              <w:rPr>
                <w:lang w:val="ro-RO"/>
              </w:rPr>
            </w:pPr>
            <w:r>
              <w:rPr>
                <w:noProof/>
                <w:lang w:eastAsia="en-US"/>
              </w:rPr>
              <w:drawing>
                <wp:inline distT="0" distB="0" distL="0" distR="0">
                  <wp:extent cx="1619250" cy="714375"/>
                  <wp:effectExtent l="19050" t="0" r="0" b="0"/>
                  <wp:docPr id="4" name="Picture 4" desc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s"/>
                          <pic:cNvPicPr>
                            <a:picLocks noChangeAspect="1" noChangeArrowheads="1"/>
                          </pic:cNvPicPr>
                        </pic:nvPicPr>
                        <pic:blipFill>
                          <a:blip r:embed="rId9" cstate="print"/>
                          <a:srcRect/>
                          <a:stretch>
                            <a:fillRect/>
                          </a:stretch>
                        </pic:blipFill>
                        <pic:spPr bwMode="auto">
                          <a:xfrm>
                            <a:off x="0" y="0"/>
                            <a:ext cx="1619250" cy="714375"/>
                          </a:xfrm>
                          <a:prstGeom prst="rect">
                            <a:avLst/>
                          </a:prstGeom>
                          <a:noFill/>
                          <a:ln w="9525">
                            <a:noFill/>
                            <a:miter lim="800000"/>
                            <a:headEnd/>
                            <a:tailEnd/>
                          </a:ln>
                        </pic:spPr>
                      </pic:pic>
                    </a:graphicData>
                  </a:graphic>
                </wp:inline>
              </w:drawing>
            </w:r>
          </w:p>
        </w:tc>
      </w:tr>
    </w:tbl>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A23A7A">
      <w:pPr>
        <w:pStyle w:val="Tcoveryear"/>
        <w:rPr>
          <w:lang w:val="ro-RO"/>
        </w:rPr>
      </w:pPr>
    </w:p>
    <w:p w:rsidR="00DC24CB" w:rsidRPr="00021B73" w:rsidRDefault="00DC24C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15072B" w:rsidRPr="00021B73" w:rsidRDefault="0015072B" w:rsidP="00DC24CB">
      <w:pPr>
        <w:rPr>
          <w:lang w:val="ro-RO"/>
        </w:rPr>
      </w:pPr>
    </w:p>
    <w:p w:rsidR="00A23A7A" w:rsidRPr="00021B73" w:rsidRDefault="00A23A7A" w:rsidP="00DC24CB">
      <w:pPr>
        <w:rPr>
          <w:lang w:val="ro-RO"/>
        </w:rPr>
      </w:pPr>
    </w:p>
    <w:p w:rsidR="00A23A7A" w:rsidRPr="00021B73" w:rsidRDefault="00A23A7A" w:rsidP="00DC24CB">
      <w:pPr>
        <w:rPr>
          <w:lang w:val="ro-RO"/>
        </w:rPr>
      </w:pPr>
    </w:p>
    <w:p w:rsidR="00DC24CB" w:rsidRPr="00021B73" w:rsidRDefault="00DC24CB" w:rsidP="00DC24CB">
      <w:pPr>
        <w:rPr>
          <w:lang w:val="ro-RO"/>
        </w:rPr>
      </w:pPr>
    </w:p>
    <w:p w:rsidR="00DC24CB" w:rsidRPr="00021B73" w:rsidRDefault="00DC24CB" w:rsidP="008C16E5">
      <w:pPr>
        <w:pStyle w:val="Tcovertitle"/>
        <w:rPr>
          <w:lang w:val="ro-RO"/>
        </w:rPr>
      </w:pPr>
      <w:bookmarkStart w:id="2" w:name="_Toc232349588"/>
      <w:r w:rsidRPr="00021B73">
        <w:rPr>
          <w:lang w:val="ro-RO"/>
        </w:rPr>
        <w:t>DIPLOMA PROJECT</w:t>
      </w:r>
      <w:bookmarkEnd w:id="2"/>
    </w:p>
    <w:p w:rsidR="00DC24CB" w:rsidRPr="00021B73" w:rsidRDefault="00DC24CB" w:rsidP="00460521">
      <w:pPr>
        <w:rPr>
          <w:lang w:val="ro-RO"/>
        </w:rPr>
      </w:pPr>
    </w:p>
    <w:p w:rsidR="00DC24CB" w:rsidRPr="00021B73" w:rsidRDefault="00B15709" w:rsidP="00460521">
      <w:pPr>
        <w:pStyle w:val="Tcoverprojecttitle"/>
        <w:rPr>
          <w:lang w:val="ro-RO"/>
        </w:rPr>
      </w:pPr>
      <w:r w:rsidRPr="00021B73">
        <w:rPr>
          <w:lang w:val="ro-RO"/>
        </w:rPr>
        <w:t>Indoor P</w:t>
      </w:r>
      <w:r w:rsidR="008D7542" w:rsidRPr="00021B73">
        <w:rPr>
          <w:lang w:val="ro-RO"/>
        </w:rPr>
        <w:t xml:space="preserve">ositioning </w:t>
      </w:r>
      <w:r w:rsidRPr="00021B73">
        <w:rPr>
          <w:lang w:val="ro-RO"/>
        </w:rPr>
        <w:t>S</w:t>
      </w:r>
      <w:r w:rsidR="008D7542" w:rsidRPr="00021B73">
        <w:rPr>
          <w:lang w:val="ro-RO"/>
        </w:rPr>
        <w:t xml:space="preserve">ystem </w:t>
      </w:r>
      <w:r w:rsidRPr="00021B73">
        <w:rPr>
          <w:lang w:val="ro-RO"/>
        </w:rPr>
        <w:t>U</w:t>
      </w:r>
      <w:r w:rsidR="008D7542" w:rsidRPr="00021B73">
        <w:rPr>
          <w:lang w:val="ro-RO"/>
        </w:rPr>
        <w:t xml:space="preserve">sing </w:t>
      </w:r>
      <w:r w:rsidRPr="00021B73">
        <w:rPr>
          <w:lang w:val="ro-RO"/>
        </w:rPr>
        <w:t>F</w:t>
      </w:r>
      <w:r w:rsidR="008D7542" w:rsidRPr="00021B73">
        <w:rPr>
          <w:lang w:val="ro-RO"/>
        </w:rPr>
        <w:t>ingerprinting</w:t>
      </w: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460521">
      <w:pPr>
        <w:rPr>
          <w:lang w:val="ro-RO"/>
        </w:rPr>
      </w:pPr>
    </w:p>
    <w:tbl>
      <w:tblPr>
        <w:tblW w:w="8880" w:type="dxa"/>
        <w:tblInd w:w="348" w:type="dxa"/>
        <w:tblLook w:val="0000"/>
      </w:tblPr>
      <w:tblGrid>
        <w:gridCol w:w="4863"/>
        <w:gridCol w:w="4017"/>
      </w:tblGrid>
      <w:tr w:rsidR="00DC24CB" w:rsidRPr="00021B73">
        <w:trPr>
          <w:trHeight w:val="1700"/>
        </w:trPr>
        <w:tc>
          <w:tcPr>
            <w:tcW w:w="4863" w:type="dxa"/>
          </w:tcPr>
          <w:p w:rsidR="00DC24CB" w:rsidRPr="00021B73" w:rsidRDefault="00DC24CB" w:rsidP="00B275D7">
            <w:pPr>
              <w:rPr>
                <w:lang w:val="ro-RO"/>
              </w:rPr>
            </w:pPr>
          </w:p>
          <w:p w:rsidR="00DC24CB" w:rsidRPr="00021B73" w:rsidRDefault="00DC24CB" w:rsidP="00460521">
            <w:pPr>
              <w:rPr>
                <w:lang w:val="ro-RO"/>
              </w:rPr>
            </w:pPr>
          </w:p>
          <w:p w:rsidR="00DC24CB" w:rsidRPr="00021B73" w:rsidRDefault="00DC24CB" w:rsidP="00460521">
            <w:pPr>
              <w:pStyle w:val="Tcovercoordinator"/>
              <w:rPr>
                <w:lang w:val="ro-RO"/>
              </w:rPr>
            </w:pPr>
            <w:r w:rsidRPr="00021B73">
              <w:rPr>
                <w:lang w:val="ro-RO"/>
              </w:rPr>
              <w:t xml:space="preserve">Thesis supervisor: </w:t>
            </w:r>
          </w:p>
          <w:p w:rsidR="00DC24CB" w:rsidRPr="00021B73" w:rsidRDefault="00001582" w:rsidP="00460521">
            <w:pPr>
              <w:pStyle w:val="Tcovercoordinatorname"/>
              <w:rPr>
                <w:lang w:val="ro-RO"/>
              </w:rPr>
            </w:pPr>
            <w:r w:rsidRPr="00021B73">
              <w:rPr>
                <w:lang w:val="ro-RO"/>
              </w:rPr>
              <w:t>Conf. Dr. Ing.</w:t>
            </w:r>
            <w:r w:rsidR="008368FB" w:rsidRPr="00021B73">
              <w:rPr>
                <w:lang w:val="ro-RO"/>
              </w:rPr>
              <w:t xml:space="preserve"> </w:t>
            </w:r>
            <w:r w:rsidR="008D7542" w:rsidRPr="00021B73">
              <w:rPr>
                <w:lang w:val="ro-RO"/>
              </w:rPr>
              <w:t>Dragoș</w:t>
            </w:r>
            <w:r w:rsidR="008368FB" w:rsidRPr="00021B73">
              <w:rPr>
                <w:lang w:val="ro-RO"/>
              </w:rPr>
              <w:t xml:space="preserve"> </w:t>
            </w:r>
            <w:r w:rsidR="008D7542" w:rsidRPr="00021B73">
              <w:rPr>
                <w:lang w:val="ro-RO"/>
              </w:rPr>
              <w:t>Niculescu</w:t>
            </w:r>
          </w:p>
          <w:p w:rsidR="00DC24CB" w:rsidRPr="00021B73" w:rsidRDefault="00DC24CB" w:rsidP="00B275D7">
            <w:pPr>
              <w:rPr>
                <w:lang w:val="ro-RO"/>
              </w:rPr>
            </w:pPr>
          </w:p>
          <w:p w:rsidR="00DC24CB" w:rsidRPr="00021B73" w:rsidRDefault="00DC24CB" w:rsidP="00B275D7">
            <w:pPr>
              <w:rPr>
                <w:lang w:val="ro-RO"/>
              </w:rPr>
            </w:pPr>
          </w:p>
          <w:p w:rsidR="00DC24CB" w:rsidRPr="00021B73" w:rsidRDefault="00DC24CB" w:rsidP="00B275D7">
            <w:pPr>
              <w:rPr>
                <w:b/>
                <w:sz w:val="28"/>
                <w:lang w:val="ro-RO"/>
              </w:rPr>
            </w:pPr>
          </w:p>
        </w:tc>
        <w:tc>
          <w:tcPr>
            <w:tcW w:w="4017" w:type="dxa"/>
          </w:tcPr>
          <w:p w:rsidR="00DC24CB" w:rsidRPr="00021B73" w:rsidRDefault="00DC24CB" w:rsidP="00460521">
            <w:pPr>
              <w:rPr>
                <w:lang w:val="ro-RO"/>
              </w:rPr>
            </w:pPr>
          </w:p>
          <w:p w:rsidR="00DC24CB" w:rsidRPr="00021B73" w:rsidRDefault="00DC24CB" w:rsidP="00460521">
            <w:pPr>
              <w:rPr>
                <w:lang w:val="ro-RO"/>
              </w:rPr>
            </w:pPr>
          </w:p>
          <w:p w:rsidR="00DC24CB" w:rsidRPr="00021B73" w:rsidRDefault="008D7542" w:rsidP="00460521">
            <w:pPr>
              <w:pStyle w:val="Tcoverauthorname"/>
              <w:rPr>
                <w:b/>
                <w:lang w:val="ro-RO"/>
              </w:rPr>
            </w:pPr>
            <w:r w:rsidRPr="00021B73">
              <w:rPr>
                <w:lang w:val="ro-RO"/>
              </w:rPr>
              <w:t>Adrian Dumitru Nicolau</w:t>
            </w:r>
          </w:p>
          <w:p w:rsidR="00DC24CB" w:rsidRPr="00021B73" w:rsidRDefault="00DC24CB" w:rsidP="00460521">
            <w:pPr>
              <w:pStyle w:val="Tcoverauthorname"/>
              <w:rPr>
                <w:lang w:val="ro-RO"/>
              </w:rPr>
            </w:pPr>
          </w:p>
          <w:p w:rsidR="00DC24CB" w:rsidRPr="00021B73" w:rsidRDefault="00DC24CB" w:rsidP="00460521">
            <w:pPr>
              <w:rPr>
                <w:lang w:val="ro-RO"/>
              </w:rPr>
            </w:pPr>
          </w:p>
          <w:p w:rsidR="00DC24CB" w:rsidRPr="00021B73" w:rsidRDefault="00DC24CB" w:rsidP="00B275D7">
            <w:pPr>
              <w:rPr>
                <w:b/>
                <w:sz w:val="28"/>
                <w:lang w:val="ro-RO"/>
              </w:rPr>
            </w:pPr>
          </w:p>
        </w:tc>
      </w:tr>
    </w:tbl>
    <w:p w:rsidR="00DC24CB" w:rsidRPr="00021B73" w:rsidRDefault="00DC24CB" w:rsidP="00460521">
      <w:pPr>
        <w:pStyle w:val="Tcovercoordinator"/>
        <w:rPr>
          <w:lang w:val="ro-RO"/>
        </w:rPr>
      </w:pPr>
      <w:bookmarkStart w:id="3" w:name="_Toc232349591"/>
    </w:p>
    <w:p w:rsidR="00A23A7A" w:rsidRPr="00021B73" w:rsidRDefault="00A23A7A" w:rsidP="00460521">
      <w:pPr>
        <w:pStyle w:val="Tcovercoordinator"/>
        <w:rPr>
          <w:lang w:val="ro-RO"/>
        </w:rPr>
      </w:pPr>
    </w:p>
    <w:p w:rsidR="00856555" w:rsidRPr="00021B73" w:rsidRDefault="00856555" w:rsidP="00460521">
      <w:pPr>
        <w:pStyle w:val="Tcovercoordinator"/>
        <w:rPr>
          <w:lang w:val="ro-RO"/>
        </w:rPr>
      </w:pPr>
    </w:p>
    <w:bookmarkEnd w:id="3"/>
    <w:p w:rsidR="00DC24CB" w:rsidRPr="00021B73" w:rsidRDefault="00DC24CB" w:rsidP="00460521">
      <w:pPr>
        <w:rPr>
          <w:lang w:val="ro-RO"/>
        </w:rPr>
      </w:pPr>
    </w:p>
    <w:p w:rsidR="0015072B" w:rsidRPr="00021B73" w:rsidRDefault="0015072B" w:rsidP="00460521">
      <w:pPr>
        <w:rPr>
          <w:lang w:val="ro-RO"/>
        </w:rPr>
      </w:pPr>
    </w:p>
    <w:p w:rsidR="00DC24CB" w:rsidRPr="00021B73" w:rsidRDefault="00DC24CB" w:rsidP="00460521">
      <w:pPr>
        <w:rPr>
          <w:lang w:val="ro-RO"/>
        </w:rPr>
      </w:pPr>
    </w:p>
    <w:p w:rsidR="00DC24CB" w:rsidRPr="00021B73" w:rsidRDefault="00DC24CB" w:rsidP="00460521">
      <w:pPr>
        <w:rPr>
          <w:lang w:val="ro-RO"/>
        </w:rPr>
      </w:pPr>
    </w:p>
    <w:p w:rsidR="00DC24CB" w:rsidRPr="00021B73" w:rsidRDefault="00DC24CB" w:rsidP="00E92735">
      <w:pPr>
        <w:pStyle w:val="Tcovercity"/>
        <w:rPr>
          <w:lang w:val="ro-RO"/>
        </w:rPr>
      </w:pPr>
      <w:bookmarkStart w:id="4" w:name="_Toc232349595"/>
      <w:r w:rsidRPr="00021B73">
        <w:rPr>
          <w:lang w:val="ro-RO"/>
        </w:rPr>
        <w:t>BUCHAREST</w:t>
      </w:r>
      <w:bookmarkEnd w:id="4"/>
    </w:p>
    <w:p w:rsidR="00DC24CB" w:rsidRPr="00021B73" w:rsidRDefault="00B25392" w:rsidP="00A23A7A">
      <w:pPr>
        <w:pStyle w:val="Tcoveryear"/>
        <w:rPr>
          <w:lang w:val="ro-RO"/>
        </w:rPr>
      </w:pPr>
      <w:r w:rsidRPr="00021B73">
        <w:rPr>
          <w:lang w:val="ro-RO"/>
        </w:rPr>
        <w:t>2014</w:t>
      </w:r>
    </w:p>
    <w:p w:rsidR="00F137B9" w:rsidRPr="00021B73" w:rsidRDefault="00F137B9"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4F3153" w:rsidRPr="00021B73" w:rsidRDefault="004F3153" w:rsidP="00E32D8C">
      <w:pPr>
        <w:pStyle w:val="Tbasetext"/>
        <w:ind w:firstLine="0"/>
        <w:rPr>
          <w:sz w:val="52"/>
          <w:szCs w:val="52"/>
          <w:lang w:val="ro-RO"/>
        </w:rPr>
      </w:pPr>
    </w:p>
    <w:p w:rsidR="00DC24CB" w:rsidRPr="00021B73" w:rsidRDefault="00282545" w:rsidP="00E32D8C">
      <w:pPr>
        <w:pStyle w:val="Tbasetext"/>
        <w:ind w:firstLine="0"/>
        <w:rPr>
          <w:sz w:val="52"/>
          <w:szCs w:val="52"/>
          <w:lang w:val="ro-RO"/>
        </w:rPr>
      </w:pPr>
      <w:r w:rsidRPr="00021B73">
        <w:rPr>
          <w:sz w:val="52"/>
          <w:szCs w:val="52"/>
          <w:lang w:val="ro-RO"/>
        </w:rPr>
        <w:t>Notații și abrevieri</w:t>
      </w:r>
    </w:p>
    <w:p w:rsidR="00F137B9" w:rsidRPr="00021B73" w:rsidRDefault="00F137B9" w:rsidP="00E32D8C">
      <w:pPr>
        <w:pStyle w:val="Tbasetext"/>
        <w:ind w:firstLine="0"/>
        <w:rPr>
          <w:sz w:val="52"/>
          <w:szCs w:val="52"/>
          <w:lang w:val="ro-RO"/>
        </w:rPr>
      </w:pPr>
    </w:p>
    <w:p w:rsidR="00F137B9" w:rsidRPr="00021B73" w:rsidRDefault="00F137B9" w:rsidP="00E32D8C">
      <w:pPr>
        <w:pStyle w:val="Tbasetext"/>
        <w:ind w:firstLine="0"/>
        <w:rPr>
          <w:szCs w:val="22"/>
          <w:lang w:val="ro-RO"/>
        </w:rPr>
      </w:pPr>
      <w:r w:rsidRPr="00021B73">
        <w:rPr>
          <w:b/>
          <w:szCs w:val="22"/>
          <w:lang w:val="ro-RO"/>
        </w:rPr>
        <w:t>GPS</w:t>
      </w:r>
      <w:r w:rsidRPr="00021B73">
        <w:rPr>
          <w:szCs w:val="22"/>
          <w:lang w:val="ro-RO"/>
        </w:rPr>
        <w:t xml:space="preserve"> – </w:t>
      </w:r>
      <w:r w:rsidRPr="00021B73">
        <w:rPr>
          <w:b/>
          <w:szCs w:val="22"/>
          <w:lang w:val="ro-RO"/>
        </w:rPr>
        <w:t>G</w:t>
      </w:r>
      <w:r w:rsidRPr="00021B73">
        <w:rPr>
          <w:szCs w:val="22"/>
          <w:lang w:val="ro-RO"/>
        </w:rPr>
        <w:t xml:space="preserve">lobal </w:t>
      </w:r>
      <w:r w:rsidRPr="00021B73">
        <w:rPr>
          <w:b/>
          <w:szCs w:val="22"/>
          <w:lang w:val="ro-RO"/>
        </w:rPr>
        <w:t>P</w:t>
      </w:r>
      <w:r w:rsidRPr="00021B73">
        <w:rPr>
          <w:szCs w:val="22"/>
          <w:lang w:val="ro-RO"/>
        </w:rPr>
        <w:t xml:space="preserve">ositioning </w:t>
      </w:r>
      <w:r w:rsidRPr="00021B73">
        <w:rPr>
          <w:b/>
          <w:szCs w:val="22"/>
          <w:lang w:val="ro-RO"/>
        </w:rPr>
        <w:t>S</w:t>
      </w:r>
      <w:r w:rsidRPr="00021B73">
        <w:rPr>
          <w:szCs w:val="22"/>
          <w:lang w:val="ro-RO"/>
        </w:rPr>
        <w:t>ystem</w:t>
      </w:r>
    </w:p>
    <w:p w:rsidR="00F137B9" w:rsidRPr="00021B73" w:rsidRDefault="00F137B9" w:rsidP="00E32D8C">
      <w:pPr>
        <w:pStyle w:val="Tbasetext"/>
        <w:ind w:firstLine="0"/>
        <w:rPr>
          <w:szCs w:val="22"/>
          <w:lang w:val="ro-RO"/>
        </w:rPr>
      </w:pPr>
      <w:r w:rsidRPr="00021B73">
        <w:rPr>
          <w:b/>
          <w:szCs w:val="22"/>
          <w:lang w:val="ro-RO"/>
        </w:rPr>
        <w:t>SBL</w:t>
      </w:r>
      <w:r w:rsidRPr="00021B73">
        <w:rPr>
          <w:szCs w:val="22"/>
          <w:lang w:val="ro-RO"/>
        </w:rPr>
        <w:t xml:space="preserve"> – </w:t>
      </w:r>
      <w:r w:rsidRPr="00021B73">
        <w:rPr>
          <w:b/>
          <w:szCs w:val="22"/>
          <w:lang w:val="ro-RO"/>
        </w:rPr>
        <w:t>S</w:t>
      </w:r>
      <w:r w:rsidRPr="00021B73">
        <w:rPr>
          <w:szCs w:val="22"/>
          <w:lang w:val="ro-RO"/>
        </w:rPr>
        <w:t xml:space="preserve">ervicii </w:t>
      </w:r>
      <w:r w:rsidRPr="00021B73">
        <w:rPr>
          <w:b/>
          <w:szCs w:val="22"/>
          <w:lang w:val="ro-RO"/>
        </w:rPr>
        <w:t>B</w:t>
      </w:r>
      <w:r w:rsidRPr="00021B73">
        <w:rPr>
          <w:szCs w:val="22"/>
          <w:lang w:val="ro-RO"/>
        </w:rPr>
        <w:t xml:space="preserve">azate pe </w:t>
      </w:r>
      <w:r w:rsidRPr="00021B73">
        <w:rPr>
          <w:b/>
          <w:szCs w:val="22"/>
          <w:lang w:val="ro-RO"/>
        </w:rPr>
        <w:t>L</w:t>
      </w:r>
      <w:r w:rsidRPr="00021B73">
        <w:rPr>
          <w:szCs w:val="22"/>
          <w:lang w:val="ro-RO"/>
        </w:rPr>
        <w:t>ocație</w:t>
      </w:r>
    </w:p>
    <w:p w:rsidR="00F137B9" w:rsidRPr="00021B73" w:rsidRDefault="00F137B9" w:rsidP="00E32D8C">
      <w:pPr>
        <w:pStyle w:val="Tbasetext"/>
        <w:ind w:firstLine="0"/>
        <w:rPr>
          <w:szCs w:val="22"/>
          <w:lang w:val="ro-RO"/>
        </w:rPr>
      </w:pPr>
      <w:r w:rsidRPr="00021B73">
        <w:rPr>
          <w:b/>
          <w:szCs w:val="22"/>
          <w:lang w:val="ro-RO"/>
        </w:rPr>
        <w:t>RF</w:t>
      </w:r>
      <w:r w:rsidRPr="00021B73">
        <w:rPr>
          <w:szCs w:val="22"/>
          <w:lang w:val="ro-RO"/>
        </w:rPr>
        <w:t xml:space="preserve"> – </w:t>
      </w:r>
      <w:r w:rsidRPr="00021B73">
        <w:rPr>
          <w:b/>
          <w:szCs w:val="22"/>
          <w:lang w:val="ro-RO"/>
        </w:rPr>
        <w:t>R</w:t>
      </w:r>
      <w:r w:rsidRPr="00021B73">
        <w:rPr>
          <w:szCs w:val="22"/>
          <w:lang w:val="ro-RO"/>
        </w:rPr>
        <w:t xml:space="preserve">adio </w:t>
      </w:r>
      <w:r w:rsidRPr="00021B73">
        <w:rPr>
          <w:b/>
          <w:szCs w:val="22"/>
          <w:lang w:val="ro-RO"/>
        </w:rPr>
        <w:t>F</w:t>
      </w:r>
      <w:r w:rsidRPr="00021B73">
        <w:rPr>
          <w:szCs w:val="22"/>
          <w:lang w:val="ro-RO"/>
        </w:rPr>
        <w:t>requency</w:t>
      </w:r>
    </w:p>
    <w:p w:rsidR="006E1718" w:rsidRPr="00021B73" w:rsidRDefault="00F137B9" w:rsidP="00E32D8C">
      <w:pPr>
        <w:pStyle w:val="Tbasetext"/>
        <w:ind w:firstLine="0"/>
        <w:rPr>
          <w:szCs w:val="22"/>
          <w:lang w:val="ro-RO"/>
        </w:rPr>
      </w:pPr>
      <w:r w:rsidRPr="00021B73">
        <w:rPr>
          <w:b/>
          <w:szCs w:val="22"/>
          <w:lang w:val="ro-RO"/>
        </w:rPr>
        <w:t>AP</w:t>
      </w:r>
      <w:r w:rsidRPr="00021B73">
        <w:rPr>
          <w:szCs w:val="22"/>
          <w:lang w:val="ro-RO"/>
        </w:rPr>
        <w:t xml:space="preserve"> – </w:t>
      </w:r>
      <w:r w:rsidRPr="00021B73">
        <w:rPr>
          <w:b/>
          <w:szCs w:val="22"/>
          <w:lang w:val="ro-RO"/>
        </w:rPr>
        <w:t>A</w:t>
      </w:r>
      <w:r w:rsidRPr="00021B73">
        <w:rPr>
          <w:szCs w:val="22"/>
          <w:lang w:val="ro-RO"/>
        </w:rPr>
        <w:t xml:space="preserve">ccess </w:t>
      </w:r>
      <w:r w:rsidRPr="00021B73">
        <w:rPr>
          <w:b/>
          <w:szCs w:val="22"/>
          <w:lang w:val="ro-RO"/>
        </w:rPr>
        <w:t>P</w:t>
      </w:r>
      <w:r w:rsidRPr="00021B73">
        <w:rPr>
          <w:szCs w:val="22"/>
          <w:lang w:val="ro-RO"/>
        </w:rPr>
        <w:t>oint</w:t>
      </w:r>
    </w:p>
    <w:p w:rsidR="006E1718" w:rsidRPr="00021B73" w:rsidRDefault="006E1718" w:rsidP="00E32D8C">
      <w:pPr>
        <w:pStyle w:val="Tbasetext"/>
        <w:ind w:firstLine="0"/>
        <w:rPr>
          <w:szCs w:val="22"/>
          <w:lang w:val="ro-RO"/>
        </w:rPr>
      </w:pPr>
      <w:r w:rsidRPr="00021B73">
        <w:rPr>
          <w:b/>
          <w:szCs w:val="22"/>
          <w:lang w:val="ro-RO"/>
        </w:rPr>
        <w:t>FSPL</w:t>
      </w:r>
      <w:r w:rsidRPr="00021B73">
        <w:rPr>
          <w:szCs w:val="22"/>
          <w:lang w:val="ro-RO"/>
        </w:rPr>
        <w:t xml:space="preserve"> – </w:t>
      </w:r>
      <w:r w:rsidRPr="00021B73">
        <w:rPr>
          <w:b/>
          <w:szCs w:val="22"/>
          <w:lang w:val="ro-RO"/>
        </w:rPr>
        <w:t>F</w:t>
      </w:r>
      <w:r w:rsidRPr="00021B73">
        <w:rPr>
          <w:szCs w:val="22"/>
          <w:lang w:val="ro-RO"/>
        </w:rPr>
        <w:t>ree-</w:t>
      </w:r>
      <w:r w:rsidRPr="00021B73">
        <w:rPr>
          <w:b/>
          <w:szCs w:val="22"/>
          <w:lang w:val="ro-RO"/>
        </w:rPr>
        <w:t>S</w:t>
      </w:r>
      <w:r w:rsidRPr="00021B73">
        <w:rPr>
          <w:szCs w:val="22"/>
          <w:lang w:val="ro-RO"/>
        </w:rPr>
        <w:t xml:space="preserve">pace </w:t>
      </w:r>
      <w:r w:rsidRPr="00021B73">
        <w:rPr>
          <w:b/>
          <w:szCs w:val="22"/>
          <w:lang w:val="ro-RO"/>
        </w:rPr>
        <w:t>P</w:t>
      </w:r>
      <w:r w:rsidRPr="00021B73">
        <w:rPr>
          <w:szCs w:val="22"/>
          <w:lang w:val="ro-RO"/>
        </w:rPr>
        <w:t xml:space="preserve">ath </w:t>
      </w:r>
      <w:r w:rsidRPr="00021B73">
        <w:rPr>
          <w:b/>
          <w:szCs w:val="22"/>
          <w:lang w:val="ro-RO"/>
        </w:rPr>
        <w:t>L</w:t>
      </w:r>
      <w:r w:rsidRPr="00021B73">
        <w:rPr>
          <w:szCs w:val="22"/>
          <w:lang w:val="ro-RO"/>
        </w:rPr>
        <w:t>oss</w:t>
      </w:r>
    </w:p>
    <w:p w:rsidR="00F137B9" w:rsidRPr="00021B73" w:rsidRDefault="00F137B9" w:rsidP="00E32D8C">
      <w:pPr>
        <w:pStyle w:val="Tbasetext"/>
        <w:ind w:firstLine="0"/>
        <w:rPr>
          <w:szCs w:val="22"/>
          <w:lang w:val="ro-RO"/>
        </w:rPr>
      </w:pPr>
      <w:r w:rsidRPr="00021B73">
        <w:rPr>
          <w:b/>
          <w:szCs w:val="22"/>
          <w:lang w:val="ro-RO"/>
        </w:rPr>
        <w:t>NNSS</w:t>
      </w:r>
      <w:r w:rsidRPr="00021B73">
        <w:rPr>
          <w:szCs w:val="22"/>
          <w:lang w:val="ro-RO"/>
        </w:rPr>
        <w:t xml:space="preserve"> – </w:t>
      </w:r>
      <w:r w:rsidRPr="00021B73">
        <w:rPr>
          <w:b/>
          <w:szCs w:val="22"/>
          <w:lang w:val="ro-RO"/>
        </w:rPr>
        <w:t>N</w:t>
      </w:r>
      <w:r w:rsidRPr="00021B73">
        <w:rPr>
          <w:szCs w:val="22"/>
          <w:lang w:val="ro-RO"/>
        </w:rPr>
        <w:t xml:space="preserve">earest </w:t>
      </w:r>
      <w:r w:rsidR="003E471C" w:rsidRPr="00021B73">
        <w:rPr>
          <w:b/>
          <w:szCs w:val="22"/>
          <w:lang w:val="ro-RO"/>
        </w:rPr>
        <w:t>N</w:t>
      </w:r>
      <w:r w:rsidR="003E471C" w:rsidRPr="00021B73">
        <w:rPr>
          <w:szCs w:val="22"/>
          <w:lang w:val="ro-RO"/>
        </w:rPr>
        <w:t>eighbor</w:t>
      </w:r>
      <w:r w:rsidRPr="00021B73">
        <w:rPr>
          <w:szCs w:val="22"/>
          <w:lang w:val="ro-RO"/>
        </w:rPr>
        <w:t xml:space="preserve"> in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pace</w:t>
      </w:r>
    </w:p>
    <w:p w:rsidR="00F137B9" w:rsidRPr="00021B73" w:rsidRDefault="00F137B9" w:rsidP="00E32D8C">
      <w:pPr>
        <w:pStyle w:val="Tbasetext"/>
        <w:ind w:firstLine="0"/>
        <w:rPr>
          <w:szCs w:val="22"/>
          <w:lang w:val="ro-RO"/>
        </w:rPr>
      </w:pPr>
      <w:r w:rsidRPr="00021B73">
        <w:rPr>
          <w:b/>
          <w:szCs w:val="22"/>
          <w:lang w:val="ro-RO"/>
        </w:rPr>
        <w:t>NN</w:t>
      </w:r>
      <w:r w:rsidRPr="00021B73">
        <w:rPr>
          <w:szCs w:val="22"/>
          <w:lang w:val="ro-RO"/>
        </w:rPr>
        <w:t xml:space="preserve"> – </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w:t>
      </w:r>
    </w:p>
    <w:p w:rsidR="00F137B9" w:rsidRPr="00021B73" w:rsidRDefault="00F137B9" w:rsidP="00E32D8C">
      <w:pPr>
        <w:pStyle w:val="Tbasetext"/>
        <w:ind w:firstLine="0"/>
        <w:rPr>
          <w:szCs w:val="22"/>
          <w:lang w:val="ro-RO"/>
        </w:rPr>
      </w:pPr>
      <w:r w:rsidRPr="00021B73">
        <w:rPr>
          <w:b/>
          <w:szCs w:val="22"/>
          <w:lang w:val="ro-RO"/>
        </w:rPr>
        <w:t>KNN</w:t>
      </w:r>
      <w:r w:rsidRPr="00021B73">
        <w:rPr>
          <w:szCs w:val="22"/>
          <w:lang w:val="ro-RO"/>
        </w:rPr>
        <w:t xml:space="preserve"> –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F137B9" w:rsidRPr="00021B73" w:rsidRDefault="00F137B9" w:rsidP="00E32D8C">
      <w:pPr>
        <w:pStyle w:val="Tbasetext"/>
        <w:ind w:firstLine="0"/>
        <w:rPr>
          <w:szCs w:val="22"/>
          <w:lang w:val="ro-RO"/>
        </w:rPr>
      </w:pPr>
      <w:r w:rsidRPr="00021B73">
        <w:rPr>
          <w:b/>
          <w:szCs w:val="22"/>
          <w:lang w:val="ro-RO"/>
        </w:rPr>
        <w:t>WKNN</w:t>
      </w:r>
      <w:r w:rsidRPr="00021B73">
        <w:rPr>
          <w:szCs w:val="22"/>
          <w:lang w:val="ro-RO"/>
        </w:rPr>
        <w:t xml:space="preserve"> –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w:t>
      </w:r>
      <w:r w:rsidRPr="00021B73">
        <w:rPr>
          <w:b/>
          <w:szCs w:val="22"/>
          <w:lang w:val="ro-RO"/>
        </w:rPr>
        <w:t>N</w:t>
      </w:r>
      <w:r w:rsidRPr="00021B73">
        <w:rPr>
          <w:szCs w:val="22"/>
          <w:lang w:val="ro-RO"/>
        </w:rPr>
        <w:t xml:space="preserve">earest </w:t>
      </w:r>
      <w:r w:rsidRPr="00021B73">
        <w:rPr>
          <w:b/>
          <w:szCs w:val="22"/>
          <w:lang w:val="ro-RO"/>
        </w:rPr>
        <w:t>N</w:t>
      </w:r>
      <w:r w:rsidRPr="00021B73">
        <w:rPr>
          <w:szCs w:val="22"/>
          <w:lang w:val="ro-RO"/>
        </w:rPr>
        <w:t>eighbors</w:t>
      </w:r>
    </w:p>
    <w:p w:rsidR="00E77180" w:rsidRPr="00021B73" w:rsidRDefault="00E77180" w:rsidP="00E32D8C">
      <w:pPr>
        <w:pStyle w:val="Tbasetext"/>
        <w:ind w:firstLine="0"/>
        <w:rPr>
          <w:szCs w:val="22"/>
          <w:lang w:val="ro-RO"/>
        </w:rPr>
      </w:pPr>
      <w:r w:rsidRPr="00021B73">
        <w:rPr>
          <w:b/>
          <w:szCs w:val="22"/>
          <w:lang w:val="ro-RO"/>
        </w:rPr>
        <w:t>EWKNN</w:t>
      </w:r>
      <w:r w:rsidRPr="00021B73">
        <w:rPr>
          <w:szCs w:val="22"/>
          <w:lang w:val="ro-RO"/>
        </w:rPr>
        <w:t xml:space="preserve"> – </w:t>
      </w:r>
      <w:r w:rsidRPr="00021B73">
        <w:rPr>
          <w:b/>
          <w:szCs w:val="22"/>
          <w:lang w:val="ro-RO"/>
        </w:rPr>
        <w:t>E</w:t>
      </w:r>
      <w:r w:rsidRPr="00021B73">
        <w:rPr>
          <w:szCs w:val="22"/>
          <w:lang w:val="ro-RO"/>
        </w:rPr>
        <w:t xml:space="preserve">nhanced </w:t>
      </w:r>
      <w:r w:rsidRPr="00021B73">
        <w:rPr>
          <w:b/>
          <w:szCs w:val="22"/>
          <w:lang w:val="ro-RO"/>
        </w:rPr>
        <w:t>W</w:t>
      </w:r>
      <w:r w:rsidRPr="00021B73">
        <w:rPr>
          <w:szCs w:val="22"/>
          <w:lang w:val="ro-RO"/>
        </w:rPr>
        <w:t xml:space="preserve">eighted </w:t>
      </w:r>
      <w:r w:rsidRPr="00021B73">
        <w:rPr>
          <w:b/>
          <w:szCs w:val="22"/>
          <w:lang w:val="ro-RO"/>
        </w:rPr>
        <w:t>K</w:t>
      </w:r>
      <w:r w:rsidRPr="00021B73">
        <w:rPr>
          <w:szCs w:val="22"/>
          <w:lang w:val="ro-RO"/>
        </w:rPr>
        <w:t xml:space="preserve">-Nearest </w:t>
      </w:r>
      <w:r w:rsidRPr="00021B73">
        <w:rPr>
          <w:b/>
          <w:szCs w:val="22"/>
          <w:lang w:val="ro-RO"/>
        </w:rPr>
        <w:t>N</w:t>
      </w:r>
      <w:r w:rsidRPr="00021B73">
        <w:rPr>
          <w:szCs w:val="22"/>
          <w:lang w:val="ro-RO"/>
        </w:rPr>
        <w:t>eighbors</w:t>
      </w:r>
    </w:p>
    <w:p w:rsidR="00732277" w:rsidRPr="00021B73" w:rsidRDefault="00732277" w:rsidP="00E32D8C">
      <w:pPr>
        <w:pStyle w:val="Tbasetext"/>
        <w:ind w:firstLine="0"/>
        <w:rPr>
          <w:szCs w:val="22"/>
          <w:lang w:val="ro-RO"/>
        </w:rPr>
      </w:pPr>
      <w:r w:rsidRPr="00021B73">
        <w:rPr>
          <w:b/>
          <w:szCs w:val="22"/>
          <w:lang w:val="ro-RO"/>
        </w:rPr>
        <w:t>BSSID</w:t>
      </w:r>
      <w:r w:rsidRPr="00021B73">
        <w:rPr>
          <w:szCs w:val="22"/>
          <w:lang w:val="ro-RO"/>
        </w:rPr>
        <w:t xml:space="preserve"> – </w:t>
      </w:r>
      <w:r w:rsidRPr="00021B73">
        <w:rPr>
          <w:b/>
          <w:szCs w:val="22"/>
          <w:lang w:val="ro-RO"/>
        </w:rPr>
        <w:t>B</w:t>
      </w:r>
      <w:r w:rsidRPr="00021B73">
        <w:rPr>
          <w:szCs w:val="22"/>
          <w:lang w:val="ro-RO"/>
        </w:rPr>
        <w:t xml:space="preserve">asic </w:t>
      </w:r>
      <w:r w:rsidRPr="00021B73">
        <w:rPr>
          <w:b/>
          <w:szCs w:val="22"/>
          <w:lang w:val="ro-RO"/>
        </w:rPr>
        <w:t>S</w:t>
      </w:r>
      <w:r w:rsidRPr="00021B73">
        <w:rPr>
          <w:szCs w:val="22"/>
          <w:lang w:val="ro-RO"/>
        </w:rPr>
        <w:t xml:space="preserve">ervice </w:t>
      </w:r>
      <w:r w:rsidRPr="00021B73">
        <w:rPr>
          <w:b/>
          <w:szCs w:val="22"/>
          <w:lang w:val="ro-RO"/>
        </w:rPr>
        <w:t>S</w:t>
      </w:r>
      <w:r w:rsidRPr="00021B73">
        <w:rPr>
          <w:szCs w:val="22"/>
          <w:lang w:val="ro-RO"/>
        </w:rPr>
        <w:t xml:space="preserve">et </w:t>
      </w:r>
      <w:r w:rsidRPr="00021B73">
        <w:rPr>
          <w:b/>
          <w:szCs w:val="22"/>
          <w:lang w:val="ro-RO"/>
        </w:rPr>
        <w:t>Id</w:t>
      </w:r>
      <w:r w:rsidRPr="00021B73">
        <w:rPr>
          <w:szCs w:val="22"/>
          <w:lang w:val="ro-RO"/>
        </w:rPr>
        <w:t>entification</w:t>
      </w:r>
    </w:p>
    <w:p w:rsidR="00732277" w:rsidRPr="00021B73" w:rsidRDefault="00732277" w:rsidP="00E32D8C">
      <w:pPr>
        <w:pStyle w:val="Tbasetext"/>
        <w:ind w:firstLine="0"/>
        <w:rPr>
          <w:szCs w:val="22"/>
          <w:lang w:val="ro-RO"/>
        </w:rPr>
      </w:pPr>
      <w:r w:rsidRPr="00021B73">
        <w:rPr>
          <w:b/>
          <w:szCs w:val="22"/>
          <w:lang w:val="ro-RO"/>
        </w:rPr>
        <w:t>RSSI</w:t>
      </w:r>
      <w:r w:rsidRPr="00021B73">
        <w:rPr>
          <w:szCs w:val="22"/>
          <w:lang w:val="ro-RO"/>
        </w:rPr>
        <w:t xml:space="preserve"> – </w:t>
      </w:r>
      <w:r w:rsidRPr="00021B73">
        <w:rPr>
          <w:b/>
          <w:szCs w:val="22"/>
          <w:lang w:val="ro-RO"/>
        </w:rPr>
        <w:t>R</w:t>
      </w:r>
      <w:r w:rsidRPr="00021B73">
        <w:rPr>
          <w:szCs w:val="22"/>
          <w:lang w:val="ro-RO"/>
        </w:rPr>
        <w:t xml:space="preserve">eceived </w:t>
      </w:r>
      <w:r w:rsidRPr="00021B73">
        <w:rPr>
          <w:b/>
          <w:szCs w:val="22"/>
          <w:lang w:val="ro-RO"/>
        </w:rPr>
        <w:t>S</w:t>
      </w:r>
      <w:r w:rsidRPr="00021B73">
        <w:rPr>
          <w:szCs w:val="22"/>
          <w:lang w:val="ro-RO"/>
        </w:rPr>
        <w:t xml:space="preserve">ignal </w:t>
      </w:r>
      <w:r w:rsidRPr="00021B73">
        <w:rPr>
          <w:b/>
          <w:szCs w:val="22"/>
          <w:lang w:val="ro-RO"/>
        </w:rPr>
        <w:t>S</w:t>
      </w:r>
      <w:r w:rsidRPr="00021B73">
        <w:rPr>
          <w:szCs w:val="22"/>
          <w:lang w:val="ro-RO"/>
        </w:rPr>
        <w:t xml:space="preserve">trength </w:t>
      </w:r>
      <w:r w:rsidRPr="00021B73">
        <w:rPr>
          <w:b/>
          <w:szCs w:val="22"/>
          <w:lang w:val="ro-RO"/>
        </w:rPr>
        <w:t>I</w:t>
      </w:r>
      <w:r w:rsidRPr="00021B73">
        <w:rPr>
          <w:szCs w:val="22"/>
          <w:lang w:val="ro-RO"/>
        </w:rPr>
        <w:t>ndication</w:t>
      </w:r>
    </w:p>
    <w:p w:rsidR="00955A30" w:rsidRPr="00021B73" w:rsidRDefault="00955A30" w:rsidP="00E32D8C">
      <w:pPr>
        <w:pStyle w:val="Tbasetext"/>
        <w:ind w:firstLine="0"/>
        <w:rPr>
          <w:szCs w:val="22"/>
          <w:lang w:val="ro-RO"/>
        </w:rPr>
      </w:pPr>
      <w:r w:rsidRPr="00021B73">
        <w:rPr>
          <w:b/>
          <w:szCs w:val="22"/>
          <w:lang w:val="ro-RO"/>
        </w:rPr>
        <w:t>JSON</w:t>
      </w:r>
      <w:r w:rsidRPr="00021B73">
        <w:rPr>
          <w:szCs w:val="22"/>
          <w:lang w:val="ro-RO"/>
        </w:rPr>
        <w:t xml:space="preserve"> – </w:t>
      </w:r>
      <w:r w:rsidRPr="00021B73">
        <w:rPr>
          <w:b/>
          <w:szCs w:val="22"/>
          <w:lang w:val="ro-RO"/>
        </w:rPr>
        <w:t>J</w:t>
      </w:r>
      <w:r w:rsidRPr="00021B73">
        <w:rPr>
          <w:szCs w:val="22"/>
          <w:lang w:val="ro-RO"/>
        </w:rPr>
        <w:t>ava</w:t>
      </w:r>
      <w:r w:rsidRPr="00021B73">
        <w:rPr>
          <w:b/>
          <w:szCs w:val="22"/>
          <w:lang w:val="ro-RO"/>
        </w:rPr>
        <w:t>S</w:t>
      </w:r>
      <w:r w:rsidRPr="00021B73">
        <w:rPr>
          <w:szCs w:val="22"/>
          <w:lang w:val="ro-RO"/>
        </w:rPr>
        <w:t xml:space="preserve">cript </w:t>
      </w:r>
      <w:r w:rsidRPr="00021B73">
        <w:rPr>
          <w:b/>
          <w:szCs w:val="22"/>
          <w:lang w:val="ro-RO"/>
        </w:rPr>
        <w:t>O</w:t>
      </w:r>
      <w:r w:rsidRPr="00021B73">
        <w:rPr>
          <w:szCs w:val="22"/>
          <w:lang w:val="ro-RO"/>
        </w:rPr>
        <w:t xml:space="preserve">bject </w:t>
      </w:r>
      <w:r w:rsidRPr="00021B73">
        <w:rPr>
          <w:b/>
          <w:szCs w:val="22"/>
          <w:lang w:val="ro-RO"/>
        </w:rPr>
        <w:t>N</w:t>
      </w:r>
      <w:r w:rsidRPr="00021B73">
        <w:rPr>
          <w:szCs w:val="22"/>
          <w:lang w:val="ro-RO"/>
        </w:rPr>
        <w:t>otation</w:t>
      </w: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8B3A61" w:rsidRPr="00021B73" w:rsidRDefault="008B3A61" w:rsidP="005939A3">
      <w:pPr>
        <w:pStyle w:val="Tbasetext"/>
        <w:rPr>
          <w:lang w:val="ro-RO"/>
        </w:rPr>
        <w:sectPr w:rsidR="008B3A61" w:rsidRPr="00021B73" w:rsidSect="00D8239C">
          <w:footerReference w:type="default" r:id="rId10"/>
          <w:pgSz w:w="11907" w:h="16840" w:code="9"/>
          <w:pgMar w:top="1440" w:right="1440" w:bottom="1440" w:left="1440" w:header="1701" w:footer="1701" w:gutter="0"/>
          <w:cols w:space="720"/>
          <w:titlePg/>
          <w:docGrid w:linePitch="360"/>
        </w:sect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4F3153" w:rsidRPr="00021B73" w:rsidRDefault="004F3153" w:rsidP="004F3153">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CA6168" w:rsidRPr="00021B73" w:rsidRDefault="00CA6168" w:rsidP="00676BFF">
      <w:pPr>
        <w:pStyle w:val="Tbasetext"/>
        <w:ind w:firstLine="0"/>
        <w:rPr>
          <w:sz w:val="52"/>
          <w:szCs w:val="52"/>
          <w:lang w:val="ro-RO"/>
        </w:rPr>
      </w:pPr>
    </w:p>
    <w:p w:rsidR="00676BFF" w:rsidRPr="00021B73" w:rsidRDefault="00676BFF" w:rsidP="00676BFF">
      <w:pPr>
        <w:pStyle w:val="Tbasetext"/>
        <w:ind w:firstLine="0"/>
        <w:rPr>
          <w:sz w:val="52"/>
          <w:szCs w:val="52"/>
          <w:lang w:val="ro-RO"/>
        </w:rPr>
      </w:pPr>
      <w:r w:rsidRPr="00021B73">
        <w:rPr>
          <w:sz w:val="52"/>
          <w:szCs w:val="52"/>
          <w:lang w:val="ro-RO"/>
        </w:rPr>
        <w:t>Abstract</w:t>
      </w:r>
    </w:p>
    <w:p w:rsidR="00676BFF" w:rsidRPr="00021B73" w:rsidRDefault="00676BFF" w:rsidP="00676BFF">
      <w:pPr>
        <w:pStyle w:val="Tbasetext"/>
        <w:ind w:firstLine="0"/>
        <w:rPr>
          <w:szCs w:val="22"/>
          <w:lang w:val="ro-RO"/>
        </w:rPr>
      </w:pPr>
    </w:p>
    <w:p w:rsidR="007D0B60" w:rsidRPr="00021B73" w:rsidRDefault="00676BFF" w:rsidP="00676BFF">
      <w:pPr>
        <w:pStyle w:val="Tbasetext"/>
        <w:ind w:firstLine="0"/>
        <w:rPr>
          <w:szCs w:val="22"/>
          <w:lang w:val="ro-RO"/>
        </w:rPr>
      </w:pPr>
      <w:r w:rsidRPr="00021B73">
        <w:rPr>
          <w:szCs w:val="22"/>
          <w:lang w:val="ro-RO"/>
        </w:rPr>
        <w:t>Serviciile bazate pe locație sunt în plină creștere o dată cu intrarea în era mobilității.</w:t>
      </w:r>
      <w:r w:rsidR="00051E1F" w:rsidRPr="00021B73">
        <w:rPr>
          <w:szCs w:val="22"/>
          <w:lang w:val="ro-RO"/>
        </w:rPr>
        <w:t xml:space="preserve"> Există două tipuri de localizare: indoor și outdoor. Localizarea outdoor este folosită la scară largă cu ajutorul navigației prin satelit, acronimul GPS fiind corelat cu conceptul de localizare. Pe de altă parte, localizarea indoor nu a beneficiat de o răspândire la fel de mare ca a ramurei </w:t>
      </w:r>
      <w:r w:rsidR="00E433C5" w:rsidRPr="00021B73">
        <w:rPr>
          <w:szCs w:val="22"/>
          <w:lang w:val="ro-RO"/>
        </w:rPr>
        <w:t>gemene</w:t>
      </w:r>
      <w:r w:rsidR="00051E1F" w:rsidRPr="00021B73">
        <w:rPr>
          <w:szCs w:val="22"/>
          <w:lang w:val="ro-RO"/>
        </w:rPr>
        <w:t>. Eforturile făcute în acest domeniu nu s-au concretizat într-un standard “de facto”,</w:t>
      </w:r>
      <w:r w:rsidR="007D0B60" w:rsidRPr="00021B73">
        <w:rPr>
          <w:szCs w:val="22"/>
          <w:lang w:val="ro-RO"/>
        </w:rPr>
        <w:t xml:space="preserve"> dar în ultimii ani progresul în domeniu este vizibil. Proliferarea dizpozitivelor mobile și a rețelelor wireless au crescut interesul către acest domeniu și au facilitat adopția mai multor tehnologii.</w:t>
      </w:r>
    </w:p>
    <w:p w:rsidR="00676BFF" w:rsidRPr="00021B73" w:rsidRDefault="007D0B60" w:rsidP="00676BFF">
      <w:pPr>
        <w:pStyle w:val="Tbasetext"/>
        <w:ind w:firstLine="0"/>
        <w:rPr>
          <w:szCs w:val="22"/>
          <w:lang w:val="ro-RO"/>
        </w:rPr>
      </w:pPr>
      <w:r w:rsidRPr="00021B73">
        <w:rPr>
          <w:szCs w:val="22"/>
          <w:lang w:val="ro-RO"/>
        </w:rPr>
        <w:t xml:space="preserve">Scopul acestui proiect este de a demonstra funcționarea unui astfel de sistem într-un mediu practic și de a face o comparație între mai mulți algoritmi de localizare. </w:t>
      </w:r>
      <w:r w:rsidR="00051E1F" w:rsidRPr="00021B73">
        <w:rPr>
          <w:szCs w:val="22"/>
          <w:lang w:val="ro-RO"/>
        </w:rPr>
        <w:t xml:space="preserve">  </w:t>
      </w:r>
      <w:r w:rsidR="00676BFF" w:rsidRPr="00021B73">
        <w:rPr>
          <w:szCs w:val="22"/>
          <w:lang w:val="ro-RO"/>
        </w:rPr>
        <w:t xml:space="preserve"> </w:t>
      </w:r>
    </w:p>
    <w:p w:rsidR="00676BFF" w:rsidRPr="00021B73" w:rsidRDefault="00676BFF" w:rsidP="00676BFF">
      <w:pPr>
        <w:pStyle w:val="Tbasetext"/>
        <w:ind w:firstLine="0"/>
        <w:rPr>
          <w:sz w:val="72"/>
          <w:szCs w:val="72"/>
          <w:lang w:val="ro-RO"/>
        </w:rPr>
      </w:pPr>
    </w:p>
    <w:p w:rsidR="00676BFF" w:rsidRPr="00021B73" w:rsidRDefault="00676BFF" w:rsidP="00676BFF">
      <w:pPr>
        <w:pStyle w:val="Tbasetext"/>
        <w:ind w:firstLine="0"/>
        <w:rPr>
          <w:sz w:val="72"/>
          <w:szCs w:val="72"/>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C24CB" w:rsidRPr="00021B73" w:rsidRDefault="00DC24CB" w:rsidP="005939A3">
      <w:pPr>
        <w:pStyle w:val="Tbasetext"/>
        <w:rPr>
          <w:lang w:val="ro-RO"/>
        </w:rPr>
      </w:pPr>
    </w:p>
    <w:p w:rsidR="00D8239C" w:rsidRPr="00021B73" w:rsidRDefault="00D8239C" w:rsidP="005939A3">
      <w:pPr>
        <w:pStyle w:val="Tbasetext"/>
        <w:rPr>
          <w:lang w:val="ro-RO"/>
        </w:rPr>
      </w:pPr>
    </w:p>
    <w:p w:rsidR="00783BFC" w:rsidRPr="00021B73" w:rsidRDefault="00783BFC">
      <w:pPr>
        <w:pStyle w:val="TOCHeading"/>
        <w:rPr>
          <w:color w:val="auto"/>
          <w:sz w:val="32"/>
          <w:szCs w:val="32"/>
          <w:lang w:val="ro-RO"/>
        </w:rPr>
      </w:pPr>
      <w:r w:rsidRPr="00021B73">
        <w:rPr>
          <w:color w:val="auto"/>
          <w:sz w:val="32"/>
          <w:szCs w:val="32"/>
          <w:lang w:val="ro-RO"/>
        </w:rPr>
        <w:lastRenderedPageBreak/>
        <w:t>Con</w:t>
      </w:r>
      <w:r w:rsidR="00CA6168" w:rsidRPr="00021B73">
        <w:rPr>
          <w:color w:val="auto"/>
          <w:sz w:val="32"/>
          <w:szCs w:val="32"/>
          <w:lang w:val="ro-RO"/>
        </w:rPr>
        <w:t>țin</w:t>
      </w:r>
      <w:r w:rsidRPr="00021B73">
        <w:rPr>
          <w:color w:val="auto"/>
          <w:sz w:val="32"/>
          <w:szCs w:val="32"/>
          <w:lang w:val="ro-RO"/>
        </w:rPr>
        <w:t>ut</w:t>
      </w:r>
    </w:p>
    <w:p w:rsidR="00245FE7" w:rsidRPr="00021B73" w:rsidRDefault="00245FE7" w:rsidP="00245FE7">
      <w:pPr>
        <w:rPr>
          <w:lang w:val="ro-RO" w:eastAsia="en-US"/>
        </w:rPr>
      </w:pPr>
    </w:p>
    <w:p w:rsidR="00783BFC" w:rsidRPr="00021B73" w:rsidRDefault="00783BFC">
      <w:pPr>
        <w:rPr>
          <w:lang w:val="ro-RO"/>
        </w:rPr>
      </w:pPr>
    </w:p>
    <w:p w:rsidR="00783BFC" w:rsidRPr="00021B73" w:rsidRDefault="00783BFC" w:rsidP="00783BFC">
      <w:pPr>
        <w:pStyle w:val="Ttableofcontents"/>
        <w:jc w:val="lef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282545" w:rsidRPr="00021B73" w:rsidRDefault="00282545" w:rsidP="005939A3">
      <w:pPr>
        <w:pStyle w:val="Tbasetext"/>
        <w:rPr>
          <w:lang w:val="ro-RO"/>
        </w:rPr>
      </w:pPr>
    </w:p>
    <w:p w:rsidR="00643F41" w:rsidRPr="00021B73" w:rsidRDefault="00643F41" w:rsidP="00A9448B">
      <w:pPr>
        <w:pStyle w:val="Theading1"/>
        <w:rPr>
          <w:lang w:val="ro-RO"/>
        </w:rPr>
      </w:pPr>
      <w:bookmarkStart w:id="5" w:name="_Toc387496028"/>
      <w:bookmarkStart w:id="6" w:name="_Toc387496173"/>
      <w:bookmarkStart w:id="7" w:name="_Toc387497024"/>
    </w:p>
    <w:p w:rsidR="00643F41" w:rsidRPr="00021B73" w:rsidRDefault="00643F41" w:rsidP="00A9448B">
      <w:pPr>
        <w:pStyle w:val="Theading1"/>
        <w:rPr>
          <w:lang w:val="ro-RO"/>
        </w:rPr>
      </w:pPr>
    </w:p>
    <w:p w:rsidR="00643F41" w:rsidRPr="00021B73" w:rsidRDefault="00643F41" w:rsidP="00A9448B">
      <w:pPr>
        <w:pStyle w:val="Theading1"/>
        <w:rPr>
          <w:lang w:val="ro-RO"/>
        </w:rPr>
      </w:pPr>
    </w:p>
    <w:p w:rsidR="00A816C9" w:rsidRPr="00021B73" w:rsidRDefault="00A816C9" w:rsidP="00A9448B">
      <w:pPr>
        <w:pStyle w:val="Theading1"/>
        <w:rPr>
          <w:lang w:val="ro-RO"/>
        </w:rPr>
        <w:sectPr w:rsidR="00A816C9" w:rsidRPr="00021B73" w:rsidSect="00CA6168">
          <w:headerReference w:type="even" r:id="rId11"/>
          <w:headerReference w:type="default" r:id="rId12"/>
          <w:type w:val="continuous"/>
          <w:pgSz w:w="11907" w:h="16840" w:code="9"/>
          <w:pgMar w:top="1440" w:right="1440" w:bottom="1440" w:left="1440" w:header="1699" w:footer="1699" w:gutter="0"/>
          <w:cols w:space="720"/>
          <w:titlePg/>
          <w:docGrid w:linePitch="360"/>
        </w:sectPr>
      </w:pPr>
    </w:p>
    <w:p w:rsidR="008B56B0" w:rsidRPr="00021B73" w:rsidRDefault="00F53008" w:rsidP="00A9448B">
      <w:pPr>
        <w:pStyle w:val="Theading1"/>
        <w:rPr>
          <w:lang w:val="ro-RO"/>
        </w:rPr>
      </w:pPr>
      <w:r w:rsidRPr="00021B73">
        <w:rPr>
          <w:lang w:val="ro-RO"/>
        </w:rPr>
        <w:lastRenderedPageBreak/>
        <w:t xml:space="preserve">1. </w:t>
      </w:r>
      <w:r w:rsidR="007A738F" w:rsidRPr="00021B73">
        <w:rPr>
          <w:lang w:val="ro-RO"/>
        </w:rPr>
        <w:t>I</w:t>
      </w:r>
      <w:r w:rsidR="00A9300F" w:rsidRPr="00021B73">
        <w:rPr>
          <w:lang w:val="ro-RO"/>
        </w:rPr>
        <w:t>ntroducere</w:t>
      </w:r>
      <w:bookmarkEnd w:id="5"/>
      <w:bookmarkEnd w:id="6"/>
      <w:bookmarkEnd w:id="7"/>
    </w:p>
    <w:p w:rsidR="009A628D" w:rsidRPr="00021B73" w:rsidRDefault="005548C4" w:rsidP="005548C4">
      <w:pPr>
        <w:pStyle w:val="Tbasetext"/>
        <w:ind w:firstLine="0"/>
        <w:rPr>
          <w:lang w:val="ro-RO"/>
        </w:rPr>
      </w:pPr>
      <w:r w:rsidRPr="00021B73">
        <w:rPr>
          <w:lang w:val="ro-RO"/>
        </w:rPr>
        <w:tab/>
        <w:t xml:space="preserve">Ultimii ani au oferit o creștere a numărului de utilizatori mobili în întreaga lume. </w:t>
      </w:r>
      <w:r w:rsidR="00E2101C" w:rsidRPr="00021B73">
        <w:rPr>
          <w:lang w:val="ro-RO"/>
        </w:rPr>
        <w:t>Implicit, serviciile bazate pe locație (SBL) au cunoscut un real progres întrucât ele pot oferi informații practice utilizatorilor. Să analizăm sistemul global de poziționare prin satelit care deja este utilizat la scară largă. Această tehnologie, deja matură, stă în spatele unui număr tot mai mare de aplicații care vin să ajute utilizatorul în viața de zi cu zi. De câte ori ne-am aflat într-un oraș necunoscut și am căutat poziția noastră pe hartă folosind Google Maps? Sau de câte ori am căutat indicații de orientare din punctul unde ne aflam? Aceste servicii sunt posibile cu ajutorul GPS și a aplicațiilor care se folosesc de acest serviciu. GPS-ul reprezintă însă doar jumătate din SBL. Cealaltă jumătate, mult mai puțin răspândită, o reprezintă poziționarea în interior. Poziționarea în interior vine să rezolve problema localizării în cadrul unei clădiri, acolo unde GPS-ul nu mai este de ajutor.</w:t>
      </w:r>
    </w:p>
    <w:p w:rsidR="009A628D" w:rsidRPr="00021B73" w:rsidRDefault="009A628D" w:rsidP="005548C4">
      <w:pPr>
        <w:pStyle w:val="Tbasetext"/>
        <w:ind w:firstLine="0"/>
        <w:rPr>
          <w:lang w:val="ro-RO"/>
        </w:rPr>
      </w:pPr>
      <w:r w:rsidRPr="00021B73">
        <w:rPr>
          <w:lang w:val="ro-RO"/>
        </w:rPr>
        <w:tab/>
        <w:t>Localizarea în interior se face pe baza unui sistem RF. Proliferarea dizpozitivelor mobile a atras după sine răspândirea rețelelor wireless, astfel că cel mai propice sistem RF la ora actuală îl reprezintă mediul Wi-Fi</w:t>
      </w:r>
      <w:r w:rsidR="00865ABF" w:rsidRPr="00021B73">
        <w:rPr>
          <w:lang w:val="ro-RO"/>
        </w:rPr>
        <w:t>. Densitatea mare a punctelor de acces din majoritatea c</w:t>
      </w:r>
      <w:r w:rsidR="00374B12" w:rsidRPr="00021B73">
        <w:rPr>
          <w:lang w:val="ro-RO"/>
        </w:rPr>
        <w:t>lădirilor moderne atrage o acuratețe bună a metodei, iar totodată nu necesită costuri suplimentare pentru implementare.</w:t>
      </w:r>
      <w:r w:rsidR="00822131" w:rsidRPr="00021B73">
        <w:rPr>
          <w:lang w:val="ro-RO"/>
        </w:rPr>
        <w:t xml:space="preserve"> De menționat sunt si eforturile în domeniul Bluetooth Low Energy concretizate prin standardul iBeacon al celor de la Apple, mențiune venită să susțină ipoteza că mai multe medii RF pot oferi servicii de localizare.</w:t>
      </w:r>
    </w:p>
    <w:p w:rsidR="005A0CDC" w:rsidRPr="00021B73" w:rsidRDefault="009A628D" w:rsidP="00BE4724">
      <w:pPr>
        <w:pStyle w:val="Tbasetext"/>
        <w:ind w:firstLine="720"/>
        <w:rPr>
          <w:lang w:val="ro-RO"/>
        </w:rPr>
      </w:pPr>
      <w:r w:rsidRPr="00021B73">
        <w:rPr>
          <w:lang w:val="ro-RO"/>
        </w:rPr>
        <w:t>Această lucrare își propune să ofere un exemplu concret de localizare în interiorul unei clădiri</w:t>
      </w:r>
      <w:r w:rsidR="00381DC9" w:rsidRPr="00021B73">
        <w:rPr>
          <w:lang w:val="ro-RO"/>
        </w:rPr>
        <w:t xml:space="preserve">, folosind mediul </w:t>
      </w:r>
      <w:r w:rsidR="002C7C6D" w:rsidRPr="00021B73">
        <w:rPr>
          <w:lang w:val="ro-RO"/>
        </w:rPr>
        <w:t>Wi-Fi 802.11</w:t>
      </w:r>
      <w:r w:rsidRPr="00021B73">
        <w:rPr>
          <w:lang w:val="ro-RO"/>
        </w:rPr>
        <w:t>.</w:t>
      </w:r>
      <w:r w:rsidR="00E2101C" w:rsidRPr="00021B73">
        <w:rPr>
          <w:lang w:val="ro-RO"/>
        </w:rPr>
        <w:t xml:space="preserve"> </w:t>
      </w:r>
      <w:r w:rsidR="00D53837" w:rsidRPr="00021B73">
        <w:rPr>
          <w:lang w:val="ro-RO"/>
        </w:rPr>
        <w:t>Toate experimentele s-au efectuat la etajul 3 al clădirii Freescale Semiconductor România</w:t>
      </w:r>
      <w:r w:rsidR="007C70FD" w:rsidRPr="00021B73">
        <w:rPr>
          <w:lang w:val="ro-RO"/>
        </w:rPr>
        <w:t>.</w:t>
      </w:r>
      <w:bookmarkStart w:id="8" w:name="_Toc387496029"/>
      <w:bookmarkStart w:id="9" w:name="_Toc387496174"/>
    </w:p>
    <w:p w:rsidR="00822131" w:rsidRPr="00021B73" w:rsidRDefault="00822131" w:rsidP="001029D2">
      <w:pPr>
        <w:pStyle w:val="Theading2"/>
        <w:ind w:left="720" w:firstLine="0"/>
        <w:rPr>
          <w:sz w:val="28"/>
          <w:szCs w:val="28"/>
          <w:lang w:val="ro-RO"/>
        </w:rPr>
      </w:pPr>
      <w:bookmarkStart w:id="10" w:name="_Toc387497025"/>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643F41" w:rsidRPr="00021B73" w:rsidRDefault="00643F41"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sectPr w:rsidR="00A816C9" w:rsidRPr="00021B73" w:rsidSect="00A816C9">
          <w:pgSz w:w="11907" w:h="16840" w:code="9"/>
          <w:pgMar w:top="1440" w:right="1440" w:bottom="1440" w:left="1440" w:header="1699" w:footer="1699" w:gutter="0"/>
          <w:cols w:space="720"/>
          <w:titlePg/>
          <w:docGrid w:linePitch="360"/>
        </w:sectPr>
      </w:pPr>
    </w:p>
    <w:p w:rsidR="009377FD" w:rsidRPr="00021B73" w:rsidRDefault="001029D2" w:rsidP="001029D2">
      <w:pPr>
        <w:pStyle w:val="Theading2"/>
        <w:ind w:left="720" w:firstLine="0"/>
        <w:rPr>
          <w:sz w:val="28"/>
          <w:szCs w:val="28"/>
          <w:lang w:val="ro-RO"/>
        </w:rPr>
      </w:pPr>
      <w:r w:rsidRPr="00021B73">
        <w:rPr>
          <w:sz w:val="28"/>
          <w:szCs w:val="28"/>
          <w:lang w:val="ro-RO"/>
        </w:rPr>
        <w:lastRenderedPageBreak/>
        <w:t xml:space="preserve">2. </w:t>
      </w:r>
      <w:bookmarkEnd w:id="8"/>
      <w:bookmarkEnd w:id="9"/>
      <w:bookmarkEnd w:id="10"/>
      <w:r w:rsidR="00A313C9" w:rsidRPr="00021B73">
        <w:rPr>
          <w:sz w:val="28"/>
          <w:szCs w:val="28"/>
          <w:lang w:val="ro-RO"/>
        </w:rPr>
        <w:t>Studiul literaturii din domeniu</w:t>
      </w:r>
    </w:p>
    <w:p w:rsidR="00E959E2" w:rsidRPr="00021B73" w:rsidRDefault="00E959E2" w:rsidP="00E959E2">
      <w:pPr>
        <w:pStyle w:val="Tbasetext"/>
        <w:rPr>
          <w:lang w:val="ro-RO"/>
        </w:rPr>
      </w:pPr>
      <w:r w:rsidRPr="00021B73">
        <w:rPr>
          <w:lang w:val="ro-RO"/>
        </w:rPr>
        <w:t>//TODO</w:t>
      </w:r>
    </w:p>
    <w:p w:rsidR="00E959E2" w:rsidRPr="00021B73" w:rsidRDefault="00E959E2" w:rsidP="00E959E2">
      <w:pPr>
        <w:pStyle w:val="Tbasetext"/>
        <w:rPr>
          <w:lang w:val="ro-RO"/>
        </w:rPr>
      </w:pPr>
    </w:p>
    <w:p w:rsidR="00B21C2F" w:rsidRPr="00021B73" w:rsidRDefault="003213FC" w:rsidP="003213FC">
      <w:pPr>
        <w:pStyle w:val="Tbasetext"/>
        <w:ind w:firstLine="0"/>
        <w:rPr>
          <w:b/>
          <w:sz w:val="26"/>
          <w:szCs w:val="26"/>
          <w:lang w:val="ro-RO"/>
        </w:rPr>
      </w:pPr>
      <w:r w:rsidRPr="00021B73">
        <w:rPr>
          <w:b/>
          <w:sz w:val="26"/>
          <w:szCs w:val="26"/>
          <w:lang w:val="ro-RO"/>
        </w:rPr>
        <w:tab/>
      </w:r>
      <w:r w:rsidR="00E77922" w:rsidRPr="00021B73">
        <w:rPr>
          <w:b/>
          <w:sz w:val="26"/>
          <w:szCs w:val="26"/>
          <w:lang w:val="ro-RO"/>
        </w:rPr>
        <w:t>2.1 Elemente teoretice generale</w:t>
      </w:r>
    </w:p>
    <w:p w:rsidR="00860737" w:rsidRPr="00021B73" w:rsidRDefault="00860737" w:rsidP="00860737">
      <w:pPr>
        <w:pStyle w:val="Tbasetext"/>
        <w:ind w:firstLine="0"/>
        <w:rPr>
          <w:szCs w:val="22"/>
          <w:lang w:val="ro-RO"/>
        </w:rPr>
      </w:pPr>
    </w:p>
    <w:p w:rsidR="009B2380" w:rsidRPr="00021B73" w:rsidRDefault="009B2380" w:rsidP="00860737">
      <w:pPr>
        <w:pStyle w:val="Tbasetext"/>
        <w:ind w:firstLine="0"/>
        <w:rPr>
          <w:b/>
          <w:sz w:val="24"/>
          <w:szCs w:val="24"/>
          <w:lang w:val="ro-RO"/>
        </w:rPr>
      </w:pPr>
      <w:r w:rsidRPr="00021B73">
        <w:rPr>
          <w:szCs w:val="22"/>
          <w:lang w:val="ro-RO"/>
        </w:rPr>
        <w:tab/>
      </w:r>
      <w:r w:rsidRPr="00021B73">
        <w:rPr>
          <w:b/>
          <w:sz w:val="24"/>
          <w:szCs w:val="24"/>
          <w:lang w:val="ro-RO"/>
        </w:rPr>
        <w:t>2.1.1 Cadre beacon</w:t>
      </w:r>
    </w:p>
    <w:p w:rsidR="009B2380" w:rsidRPr="00021B73" w:rsidRDefault="009B2380" w:rsidP="00860737">
      <w:pPr>
        <w:pStyle w:val="Tbasetext"/>
        <w:ind w:firstLine="0"/>
        <w:rPr>
          <w:szCs w:val="22"/>
          <w:lang w:val="ro-RO"/>
        </w:rPr>
      </w:pPr>
    </w:p>
    <w:p w:rsidR="00E77922" w:rsidRPr="00021B73" w:rsidRDefault="00860737" w:rsidP="00860737">
      <w:pPr>
        <w:pStyle w:val="Tbasetext"/>
        <w:ind w:firstLine="720"/>
        <w:rPr>
          <w:szCs w:val="22"/>
          <w:lang w:val="ro-RO"/>
        </w:rPr>
      </w:pPr>
      <w:r w:rsidRPr="00021B73">
        <w:rPr>
          <w:szCs w:val="22"/>
          <w:lang w:val="ro-RO"/>
        </w:rPr>
        <w:t xml:space="preserve">  </w:t>
      </w:r>
      <w:r w:rsidR="00B21C2F" w:rsidRPr="00021B73">
        <w:rPr>
          <w:szCs w:val="22"/>
          <w:lang w:val="ro-RO"/>
        </w:rPr>
        <w:t xml:space="preserve">Lucrarea de față se bazează </w:t>
      </w:r>
      <w:r w:rsidR="00B01876" w:rsidRPr="00021B73">
        <w:rPr>
          <w:szCs w:val="22"/>
          <w:lang w:val="ro-RO"/>
        </w:rPr>
        <w:t xml:space="preserve">pe un concept important din specificația IEEE 802.11, și anume </w:t>
      </w:r>
      <w:r w:rsidRPr="00021B73">
        <w:rPr>
          <w:szCs w:val="22"/>
          <w:lang w:val="ro-RO"/>
        </w:rPr>
        <w:t>transmisia periodic</w:t>
      </w:r>
      <w:r w:rsidR="00801194" w:rsidRPr="00021B73">
        <w:rPr>
          <w:szCs w:val="22"/>
          <w:lang w:val="ro-RO"/>
        </w:rPr>
        <w:t>ă</w:t>
      </w:r>
      <w:r w:rsidRPr="00021B73">
        <w:rPr>
          <w:szCs w:val="22"/>
          <w:lang w:val="ro-RO"/>
        </w:rPr>
        <w:t xml:space="preserve"> de </w:t>
      </w:r>
      <w:r w:rsidR="00801194" w:rsidRPr="00021B73">
        <w:rPr>
          <w:szCs w:val="22"/>
          <w:lang w:val="ro-RO"/>
        </w:rPr>
        <w:t xml:space="preserve">cadre </w:t>
      </w:r>
      <w:r w:rsidR="00D02720" w:rsidRPr="00021B73">
        <w:rPr>
          <w:szCs w:val="22"/>
          <w:lang w:val="ro-RO"/>
        </w:rPr>
        <w:t xml:space="preserve">de tip </w:t>
      </w:r>
      <w:r w:rsidR="00801194" w:rsidRPr="00021B73">
        <w:rPr>
          <w:b/>
          <w:szCs w:val="22"/>
          <w:lang w:val="ro-RO"/>
        </w:rPr>
        <w:t>beacon</w:t>
      </w:r>
      <w:r w:rsidRPr="00021B73">
        <w:rPr>
          <w:szCs w:val="22"/>
          <w:lang w:val="ro-RO"/>
        </w:rPr>
        <w:t>.</w:t>
      </w:r>
      <w:r w:rsidR="0040051A" w:rsidRPr="00021B73">
        <w:rPr>
          <w:szCs w:val="22"/>
          <w:lang w:val="ro-RO"/>
        </w:rPr>
        <w:t xml:space="preserve"> Un astfel de cadru face parte din familia de cadre de management ale rețelelor 802.11.</w:t>
      </w:r>
    </w:p>
    <w:p w:rsidR="00E87EFF" w:rsidRPr="00021B73" w:rsidRDefault="00212C46" w:rsidP="00E87EFF">
      <w:pPr>
        <w:pStyle w:val="Tbasetext"/>
        <w:ind w:firstLine="0"/>
        <w:jc w:val="center"/>
        <w:rPr>
          <w:szCs w:val="22"/>
          <w:lang w:val="ro-RO"/>
        </w:rPr>
      </w:pPr>
      <w:r>
        <w:rPr>
          <w:noProof/>
          <w:szCs w:val="22"/>
          <w:lang w:eastAsia="en-US"/>
        </w:rPr>
        <w:drawing>
          <wp:inline distT="0" distB="0" distL="0" distR="0">
            <wp:extent cx="5514975" cy="25431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514975" cy="2543175"/>
                    </a:xfrm>
                    <a:prstGeom prst="rect">
                      <a:avLst/>
                    </a:prstGeom>
                    <a:noFill/>
                    <a:ln w="9525">
                      <a:noFill/>
                      <a:miter lim="800000"/>
                      <a:headEnd/>
                      <a:tailEnd/>
                    </a:ln>
                  </pic:spPr>
                </pic:pic>
              </a:graphicData>
            </a:graphic>
          </wp:inline>
        </w:drawing>
      </w:r>
    </w:p>
    <w:p w:rsidR="00F3400B" w:rsidRPr="00021B73" w:rsidRDefault="00E87EFF" w:rsidP="00F3400B">
      <w:pPr>
        <w:pStyle w:val="Tfiguretitle"/>
        <w:rPr>
          <w:lang w:val="ro-RO"/>
        </w:rPr>
      </w:pPr>
      <w:r w:rsidRPr="00021B73">
        <w:rPr>
          <w:lang w:val="ro-RO"/>
        </w:rPr>
        <w:t>Fig.</w:t>
      </w:r>
      <w:r w:rsidR="00B11426" w:rsidRPr="00021B73">
        <w:rPr>
          <w:lang w:val="ro-RO"/>
        </w:rPr>
        <w:t xml:space="preserve"> 1</w:t>
      </w:r>
      <w:r w:rsidRPr="00021B73">
        <w:rPr>
          <w:lang w:val="ro-RO"/>
        </w:rPr>
        <w:t xml:space="preserve">.  </w:t>
      </w:r>
      <w:r w:rsidR="00B11426" w:rsidRPr="00021B73">
        <w:rPr>
          <w:lang w:val="ro-RO"/>
        </w:rPr>
        <w:t>Componența unui cadru Beacon [</w:t>
      </w:r>
      <w:r w:rsidR="009F4347" w:rsidRPr="00021B73">
        <w:rPr>
          <w:lang w:val="ro-RO"/>
        </w:rPr>
        <w:t>4]</w:t>
      </w:r>
    </w:p>
    <w:p w:rsidR="00F3400B" w:rsidRPr="00021B73" w:rsidRDefault="00F3400B" w:rsidP="00F3400B">
      <w:pPr>
        <w:pStyle w:val="Tfiguretitle"/>
        <w:rPr>
          <w:lang w:val="ro-RO"/>
        </w:rPr>
      </w:pPr>
    </w:p>
    <w:p w:rsidR="00F3400B" w:rsidRPr="00021B73" w:rsidRDefault="00F3400B" w:rsidP="00F3400B">
      <w:pPr>
        <w:pStyle w:val="Tfiguretitle"/>
        <w:jc w:val="both"/>
        <w:rPr>
          <w:sz w:val="22"/>
          <w:szCs w:val="22"/>
          <w:lang w:val="ro-RO"/>
        </w:rPr>
      </w:pPr>
      <w:r w:rsidRPr="00021B73">
        <w:rPr>
          <w:lang w:val="ro-RO"/>
        </w:rPr>
        <w:tab/>
      </w:r>
      <w:r w:rsidRPr="00021B73">
        <w:rPr>
          <w:sz w:val="22"/>
          <w:szCs w:val="22"/>
          <w:lang w:val="ro-RO"/>
        </w:rPr>
        <w:t>Se observă că un cadru beacon este format din: MAC header, Frame Body și FCS.</w:t>
      </w:r>
      <w:r w:rsidR="00900DD8" w:rsidRPr="00021B73">
        <w:rPr>
          <w:sz w:val="22"/>
          <w:szCs w:val="22"/>
          <w:lang w:val="ro-RO"/>
        </w:rPr>
        <w:t xml:space="preserve"> </w:t>
      </w:r>
      <w:r w:rsidR="00E959E2" w:rsidRPr="00021B73">
        <w:rPr>
          <w:sz w:val="22"/>
          <w:szCs w:val="22"/>
          <w:lang w:val="ro-RO"/>
        </w:rPr>
        <w:t xml:space="preserve"> </w:t>
      </w:r>
      <w:r w:rsidR="00E404EA" w:rsidRPr="00021B73">
        <w:rPr>
          <w:sz w:val="22"/>
          <w:szCs w:val="22"/>
          <w:lang w:val="ro-RO"/>
        </w:rPr>
        <w:t>Poziționarea în interior bazată pe amprente radio are nevoie de doar două valori: BSSID – adresa MAC a AP-ului care va furniza practic identitatea sa, RSSI – puterea semnalului recepționat la dispozitivul utilizatorului. Pri</w:t>
      </w:r>
      <w:r w:rsidR="00C01C76" w:rsidRPr="00021B73">
        <w:rPr>
          <w:sz w:val="22"/>
          <w:szCs w:val="22"/>
          <w:lang w:val="ro-RO"/>
        </w:rPr>
        <w:t>ma valoare se află în MAC header, astfel că prima jumătate este asigurată. A doua valoare, în schimb, nu este inclusă în componența cadrului. Acest lucru se datorează faptului că AP-ul nu are cum să determine puterea cu care un dispozitiv va recepționa beacon-u</w:t>
      </w:r>
      <w:r w:rsidR="00184FDB" w:rsidRPr="00021B73">
        <w:rPr>
          <w:sz w:val="22"/>
          <w:szCs w:val="22"/>
          <w:lang w:val="ro-RO"/>
        </w:rPr>
        <w:t>l transmis. Aici intervin Radiot</w:t>
      </w:r>
      <w:r w:rsidR="00C01C76" w:rsidRPr="00021B73">
        <w:rPr>
          <w:sz w:val="22"/>
          <w:szCs w:val="22"/>
          <w:lang w:val="ro-RO"/>
        </w:rPr>
        <w:t>ap headers, prezentate în secțiunea următoare.</w:t>
      </w:r>
    </w:p>
    <w:p w:rsidR="00900DD8" w:rsidRPr="00021B73" w:rsidRDefault="00900DD8" w:rsidP="00F3400B">
      <w:pPr>
        <w:pStyle w:val="Tfiguretitle"/>
        <w:jc w:val="both"/>
        <w:rPr>
          <w:sz w:val="22"/>
          <w:szCs w:val="22"/>
          <w:lang w:val="ro-RO"/>
        </w:rPr>
      </w:pPr>
      <w:r w:rsidRPr="00021B73">
        <w:rPr>
          <w:sz w:val="22"/>
          <w:szCs w:val="22"/>
          <w:lang w:val="ro-RO"/>
        </w:rPr>
        <w:tab/>
        <w:t xml:space="preserve">Mai prezintă interes și intervalul de timp la care aceste cadre sunt trimise. Frame body conține un câmp pe doi octeți numit Beacon Interval. El reprezintă numărul de unități de timp dintre transmisii succesive, unde o unitate de timp (TU – time unit) are valoarea 1024 µs. Este uzual ca Beacon Interval să fie egal cu 100 TU, ceea ce înseamnă că un beacon </w:t>
      </w:r>
      <w:r w:rsidR="005578CC" w:rsidRPr="00021B73">
        <w:rPr>
          <w:sz w:val="22"/>
          <w:szCs w:val="22"/>
          <w:lang w:val="ro-RO"/>
        </w:rPr>
        <w:t>va fi</w:t>
      </w:r>
      <w:r w:rsidRPr="00021B73">
        <w:rPr>
          <w:sz w:val="22"/>
          <w:szCs w:val="22"/>
          <w:lang w:val="ro-RO"/>
        </w:rPr>
        <w:t xml:space="preserve"> transmis la fiecare cca. 0.1</w:t>
      </w:r>
      <w:r w:rsidR="00677F1F" w:rsidRPr="00021B73">
        <w:rPr>
          <w:sz w:val="22"/>
          <w:szCs w:val="22"/>
          <w:lang w:val="ro-RO"/>
        </w:rPr>
        <w:t>s [4].</w:t>
      </w:r>
      <w:r w:rsidR="009B1658" w:rsidRPr="00021B73">
        <w:rPr>
          <w:sz w:val="22"/>
          <w:szCs w:val="22"/>
          <w:lang w:val="ro-RO"/>
        </w:rPr>
        <w:t xml:space="preserve"> Întrebarea ce apare aici este dacă dispozitivul Android de antrenament va putea recepționa toate aceste beacon-uri. Această întrebare </w:t>
      </w:r>
      <w:r w:rsidR="00DE774E" w:rsidRPr="00021B73">
        <w:rPr>
          <w:sz w:val="22"/>
          <w:szCs w:val="22"/>
          <w:lang w:val="ro-RO"/>
        </w:rPr>
        <w:t>primește</w:t>
      </w:r>
      <w:r w:rsidR="009B1658" w:rsidRPr="00021B73">
        <w:rPr>
          <w:sz w:val="22"/>
          <w:szCs w:val="22"/>
          <w:lang w:val="ro-RO"/>
        </w:rPr>
        <w:t xml:space="preserve"> un răspuns, cel puțin parțial, în secțiunea 3.1.</w:t>
      </w:r>
    </w:p>
    <w:p w:rsidR="009B2380" w:rsidRPr="00021B73" w:rsidRDefault="009B2380" w:rsidP="00F3400B">
      <w:pPr>
        <w:pStyle w:val="Tfiguretitle"/>
        <w:jc w:val="both"/>
        <w:rPr>
          <w:lang w:val="ro-RO"/>
        </w:rPr>
      </w:pPr>
      <w:r w:rsidRPr="00021B73">
        <w:rPr>
          <w:lang w:val="ro-RO"/>
        </w:rPr>
        <w:tab/>
      </w:r>
    </w:p>
    <w:p w:rsidR="009B2380" w:rsidRPr="00021B73" w:rsidRDefault="009B2380" w:rsidP="00F3400B">
      <w:pPr>
        <w:pStyle w:val="Tfiguretitle"/>
        <w:jc w:val="both"/>
        <w:rPr>
          <w:b/>
          <w:sz w:val="24"/>
          <w:szCs w:val="24"/>
          <w:lang w:val="ro-RO"/>
        </w:rPr>
      </w:pPr>
      <w:r w:rsidRPr="00021B73">
        <w:rPr>
          <w:lang w:val="ro-RO"/>
        </w:rPr>
        <w:tab/>
      </w:r>
      <w:r w:rsidR="00184FDB" w:rsidRPr="00021B73">
        <w:rPr>
          <w:b/>
          <w:sz w:val="24"/>
          <w:szCs w:val="24"/>
          <w:lang w:val="ro-RO"/>
        </w:rPr>
        <w:t>2.1.2 Radiot</w:t>
      </w:r>
      <w:r w:rsidRPr="00021B73">
        <w:rPr>
          <w:b/>
          <w:sz w:val="24"/>
          <w:szCs w:val="24"/>
          <w:lang w:val="ro-RO"/>
        </w:rPr>
        <w:t>ap headers</w:t>
      </w:r>
    </w:p>
    <w:p w:rsidR="00184FDB" w:rsidRPr="00021B73" w:rsidRDefault="00184FDB" w:rsidP="00F3400B">
      <w:pPr>
        <w:pStyle w:val="Tfiguretitle"/>
        <w:jc w:val="both"/>
        <w:rPr>
          <w:b/>
          <w:sz w:val="24"/>
          <w:szCs w:val="24"/>
          <w:lang w:val="ro-RO"/>
        </w:rPr>
      </w:pPr>
      <w:r w:rsidRPr="00021B73">
        <w:rPr>
          <w:b/>
          <w:sz w:val="24"/>
          <w:szCs w:val="24"/>
          <w:lang w:val="ro-RO"/>
        </w:rPr>
        <w:tab/>
      </w:r>
    </w:p>
    <w:p w:rsidR="00E81B78" w:rsidRPr="00021B73" w:rsidRDefault="00995660" w:rsidP="00F3400B">
      <w:pPr>
        <w:pStyle w:val="Tfiguretitle"/>
        <w:jc w:val="both"/>
        <w:rPr>
          <w:sz w:val="22"/>
          <w:szCs w:val="22"/>
          <w:lang w:val="ro-RO"/>
        </w:rPr>
      </w:pPr>
      <w:r w:rsidRPr="00021B73">
        <w:rPr>
          <w:b/>
          <w:sz w:val="24"/>
          <w:szCs w:val="24"/>
          <w:lang w:val="ro-RO"/>
        </w:rPr>
        <w:tab/>
        <w:t xml:space="preserve">  </w:t>
      </w:r>
      <w:r w:rsidRPr="00021B73">
        <w:rPr>
          <w:sz w:val="22"/>
          <w:szCs w:val="22"/>
          <w:lang w:val="ro-RO"/>
        </w:rPr>
        <w:t>Radiotap este standardul de facto pentru recepționarea și injectarea cadrelor 802.11.</w:t>
      </w:r>
      <w:r w:rsidR="00D45131" w:rsidRPr="00021B73">
        <w:rPr>
          <w:sz w:val="22"/>
          <w:szCs w:val="22"/>
          <w:lang w:val="ro-RO"/>
        </w:rPr>
        <w:t xml:space="preserve"> Mai multe sisteme de operare suportă această tehnologie, printre care: FreeBSD, Linux, NetBSD, OpenBSD.</w:t>
      </w:r>
      <w:r w:rsidR="00B8638F" w:rsidRPr="00021B73">
        <w:rPr>
          <w:sz w:val="22"/>
          <w:szCs w:val="22"/>
          <w:lang w:val="ro-RO"/>
        </w:rPr>
        <w:t xml:space="preserve"> Android fiind un sistem de operare bazat pe kernelul Linux, disp</w:t>
      </w:r>
      <w:r w:rsidR="00A477EC" w:rsidRPr="00021B73">
        <w:rPr>
          <w:sz w:val="22"/>
          <w:szCs w:val="22"/>
          <w:lang w:val="ro-RO"/>
        </w:rPr>
        <w:t>une și el de această tehnologie (needs citation)</w:t>
      </w:r>
      <w:r w:rsidR="00893268" w:rsidRPr="00021B73">
        <w:rPr>
          <w:sz w:val="22"/>
          <w:szCs w:val="22"/>
          <w:lang w:val="ro-RO"/>
        </w:rPr>
        <w:t>.</w:t>
      </w:r>
    </w:p>
    <w:p w:rsidR="00995660" w:rsidRPr="00021B73" w:rsidRDefault="00E81B78" w:rsidP="00F3400B">
      <w:pPr>
        <w:pStyle w:val="Tfiguretitle"/>
        <w:jc w:val="both"/>
        <w:rPr>
          <w:sz w:val="22"/>
          <w:szCs w:val="22"/>
          <w:lang w:val="ro-RO"/>
        </w:rPr>
      </w:pPr>
      <w:r w:rsidRPr="00021B73">
        <w:rPr>
          <w:sz w:val="22"/>
          <w:szCs w:val="22"/>
          <w:lang w:val="ro-RO"/>
        </w:rPr>
        <w:tab/>
        <w:t xml:space="preserve">  Headerele Radiotap sunt practic niște informații suplimentare despre cadrele recepționate.</w:t>
      </w:r>
      <w:r w:rsidR="00BC33E9" w:rsidRPr="00021B73">
        <w:rPr>
          <w:sz w:val="22"/>
          <w:szCs w:val="22"/>
          <w:lang w:val="ro-RO"/>
        </w:rPr>
        <w:t xml:space="preserve"> Acestea sunt ad</w:t>
      </w:r>
      <w:r w:rsidR="00EE4ABE" w:rsidRPr="00021B73">
        <w:rPr>
          <w:sz w:val="22"/>
          <w:szCs w:val="22"/>
          <w:lang w:val="ro-RO"/>
        </w:rPr>
        <w:t>ăugate de către driverul plăcii de rețea.</w:t>
      </w:r>
      <w:r w:rsidR="00281629" w:rsidRPr="00021B73">
        <w:rPr>
          <w:sz w:val="22"/>
          <w:szCs w:val="22"/>
          <w:lang w:val="ro-RO"/>
        </w:rPr>
        <w:t xml:space="preserve"> După cum spuneam în secțiunea anterioară, </w:t>
      </w:r>
      <w:r w:rsidR="00281629" w:rsidRPr="00021B73">
        <w:rPr>
          <w:sz w:val="22"/>
          <w:szCs w:val="22"/>
          <w:lang w:val="ro-RO"/>
        </w:rPr>
        <w:lastRenderedPageBreak/>
        <w:t>interesează aflarea puterii semnalului la recepție. În termeni Radiotap</w:t>
      </w:r>
      <w:r w:rsidR="00E73B8D" w:rsidRPr="00021B73">
        <w:rPr>
          <w:rStyle w:val="FootnoteReference"/>
          <w:sz w:val="22"/>
          <w:szCs w:val="22"/>
          <w:lang w:val="ro-RO"/>
        </w:rPr>
        <w:footnoteReference w:id="2"/>
      </w:r>
      <w:r w:rsidR="00281629" w:rsidRPr="00021B73">
        <w:rPr>
          <w:sz w:val="22"/>
          <w:szCs w:val="22"/>
          <w:lang w:val="ro-RO"/>
        </w:rPr>
        <w:t xml:space="preserve">, aceasta se numește </w:t>
      </w:r>
      <w:r w:rsidR="00281629" w:rsidRPr="00021B73">
        <w:rPr>
          <w:b/>
          <w:sz w:val="22"/>
          <w:szCs w:val="22"/>
          <w:lang w:val="ro-RO"/>
        </w:rPr>
        <w:t>Antenna Signal</w:t>
      </w:r>
      <w:r w:rsidR="00DF7F03" w:rsidRPr="00021B73">
        <w:rPr>
          <w:sz w:val="22"/>
          <w:szCs w:val="22"/>
          <w:lang w:val="ro-RO"/>
        </w:rPr>
        <w:t>. Specificația spune că acest câmp este pe 8 biți și indică puterea semnalului RF la antenă, în dBm.</w:t>
      </w:r>
      <w:r w:rsidR="002F0846" w:rsidRPr="00021B73">
        <w:rPr>
          <w:sz w:val="22"/>
          <w:szCs w:val="22"/>
          <w:lang w:val="ro-RO"/>
        </w:rPr>
        <w:t xml:space="preserve"> Rezoluția este de 1mW.</w:t>
      </w:r>
    </w:p>
    <w:p w:rsidR="000B6469" w:rsidRPr="00021B73" w:rsidRDefault="000B6469" w:rsidP="00F3400B">
      <w:pPr>
        <w:pStyle w:val="Tfiguretitle"/>
        <w:jc w:val="both"/>
        <w:rPr>
          <w:sz w:val="22"/>
          <w:szCs w:val="22"/>
          <w:lang w:val="ro-RO"/>
        </w:rPr>
      </w:pPr>
      <w:r w:rsidRPr="00021B73">
        <w:rPr>
          <w:sz w:val="22"/>
          <w:szCs w:val="22"/>
          <w:lang w:val="ro-RO"/>
        </w:rPr>
        <w:tab/>
        <w:t xml:space="preserve">  Pe lângă semnalul la antenă, mai există cazul în care poate interesa canalul 802.11 pe care se efectuează operațiile de transmisie/recepție.</w:t>
      </w:r>
      <w:r w:rsidR="009B6B75" w:rsidRPr="00021B73">
        <w:rPr>
          <w:sz w:val="22"/>
          <w:szCs w:val="22"/>
          <w:lang w:val="ro-RO"/>
        </w:rPr>
        <w:t xml:space="preserve"> Câmpul </w:t>
      </w:r>
      <w:r w:rsidR="009B6B75" w:rsidRPr="00021B73">
        <w:rPr>
          <w:b/>
          <w:sz w:val="22"/>
          <w:szCs w:val="22"/>
          <w:lang w:val="ro-RO"/>
        </w:rPr>
        <w:t xml:space="preserve">Channel </w:t>
      </w:r>
      <w:r w:rsidR="009B6B75" w:rsidRPr="00021B73">
        <w:rPr>
          <w:sz w:val="22"/>
          <w:szCs w:val="22"/>
          <w:lang w:val="ro-RO"/>
        </w:rPr>
        <w:t>din Radiotap furnizează această frecvență, în MHz.</w:t>
      </w:r>
      <w:r w:rsidR="00811A0F" w:rsidRPr="00021B73">
        <w:rPr>
          <w:sz w:val="22"/>
          <w:szCs w:val="22"/>
          <w:lang w:val="ro-RO"/>
        </w:rPr>
        <w:t xml:space="preserve"> Vorbesc despre acest câmp deoarece el ar putea fi de ajutor în calcularea distanței față de AP. FSPL (Free-Space Path Loss)</w:t>
      </w:r>
      <w:r w:rsidR="00D94C59" w:rsidRPr="00021B73">
        <w:rPr>
          <w:sz w:val="22"/>
          <w:szCs w:val="22"/>
          <w:lang w:val="ro-RO"/>
        </w:rPr>
        <w:t xml:space="preserve"> spune că distanța până la AP este o funcție de puterea semnalului și de frecvența purtătoarei.</w:t>
      </w:r>
      <w:r w:rsidR="005C522B" w:rsidRPr="00021B73">
        <w:rPr>
          <w:sz w:val="22"/>
          <w:szCs w:val="22"/>
          <w:lang w:val="ro-RO"/>
        </w:rPr>
        <w:t xml:space="preserve"> Mai multe despre acest concept în secțiunea TODO.</w:t>
      </w:r>
    </w:p>
    <w:p w:rsidR="00B21C2F" w:rsidRPr="00021B73" w:rsidRDefault="00B21C2F" w:rsidP="003213FC">
      <w:pPr>
        <w:pStyle w:val="Tbasetext"/>
        <w:ind w:firstLine="0"/>
        <w:rPr>
          <w:b/>
          <w:sz w:val="26"/>
          <w:szCs w:val="26"/>
          <w:lang w:val="ro-RO"/>
        </w:rPr>
      </w:pPr>
    </w:p>
    <w:p w:rsidR="003213FC" w:rsidRPr="00021B73" w:rsidRDefault="00190D91" w:rsidP="00A313C9">
      <w:pPr>
        <w:pStyle w:val="Tbasetext"/>
        <w:ind w:firstLine="720"/>
        <w:rPr>
          <w:b/>
          <w:sz w:val="26"/>
          <w:szCs w:val="26"/>
          <w:lang w:val="ro-RO"/>
        </w:rPr>
      </w:pPr>
      <w:r w:rsidRPr="00021B73">
        <w:rPr>
          <w:b/>
          <w:sz w:val="26"/>
          <w:szCs w:val="26"/>
          <w:lang w:val="ro-RO"/>
        </w:rPr>
        <w:t>2.2</w:t>
      </w:r>
      <w:r w:rsidR="003213FC" w:rsidRPr="00021B73">
        <w:rPr>
          <w:b/>
          <w:sz w:val="26"/>
          <w:szCs w:val="26"/>
          <w:lang w:val="ro-RO"/>
        </w:rPr>
        <w:t xml:space="preserve"> Articole în domeniu</w:t>
      </w:r>
    </w:p>
    <w:p w:rsidR="00EA3B89" w:rsidRPr="00021B73" w:rsidRDefault="00EA3B89" w:rsidP="003213FC">
      <w:pPr>
        <w:pStyle w:val="Tbasetext"/>
        <w:ind w:firstLine="0"/>
        <w:rPr>
          <w:b/>
          <w:sz w:val="26"/>
          <w:szCs w:val="26"/>
          <w:lang w:val="ro-RO"/>
        </w:rPr>
      </w:pPr>
    </w:p>
    <w:p w:rsidR="009377FD" w:rsidRPr="00021B73" w:rsidRDefault="009377FD" w:rsidP="009377FD">
      <w:pPr>
        <w:pStyle w:val="Tbasetext"/>
        <w:rPr>
          <w:lang w:val="ro-RO"/>
        </w:rPr>
      </w:pPr>
      <w:r w:rsidRPr="00021B73">
        <w:rPr>
          <w:lang w:val="ro-RO"/>
        </w:rPr>
        <w:t>Există o vastă literatură în domeniul prezentat, dar în general metodele prezentate în articole se împart în două mari categorii: metode empirice și metode probabilistice. Această lucrare abordează prima categorie, lăsând loc cercetării metodelor probabil</w:t>
      </w:r>
      <w:r w:rsidR="00113B61" w:rsidRPr="00021B73">
        <w:rPr>
          <w:lang w:val="ro-RO"/>
        </w:rPr>
        <w:t>istice în viitor. Cel mai reprez</w:t>
      </w:r>
      <w:r w:rsidRPr="00021B73">
        <w:rPr>
          <w:lang w:val="ro-RO"/>
        </w:rPr>
        <w:t>entativ articol pentru prima categ</w:t>
      </w:r>
      <w:r w:rsidR="00FB3BB0" w:rsidRPr="00021B73">
        <w:rPr>
          <w:lang w:val="ro-RO"/>
        </w:rPr>
        <w:t>orie, și implicit pentru această</w:t>
      </w:r>
      <w:r w:rsidRPr="00021B73">
        <w:rPr>
          <w:lang w:val="ro-RO"/>
        </w:rPr>
        <w:t xml:space="preserve"> lucrare, îl reprezintă [1].</w:t>
      </w:r>
      <w:r w:rsidR="004B4D07" w:rsidRPr="00021B73">
        <w:rPr>
          <w:lang w:val="ro-RO"/>
        </w:rPr>
        <w:t xml:space="preserve"> Voi </w:t>
      </w:r>
      <w:r w:rsidR="00A04936" w:rsidRPr="00021B73">
        <w:rPr>
          <w:lang w:val="ro-RO"/>
        </w:rPr>
        <w:t>descrie pe scurt abordarea făcută în articol:</w:t>
      </w:r>
    </w:p>
    <w:p w:rsidR="00A04936" w:rsidRPr="00021B73" w:rsidRDefault="005A05FB" w:rsidP="00A04936">
      <w:pPr>
        <w:pStyle w:val="Tbasetext"/>
        <w:numPr>
          <w:ilvl w:val="0"/>
          <w:numId w:val="7"/>
        </w:numPr>
        <w:rPr>
          <w:lang w:val="ro-RO"/>
        </w:rPr>
      </w:pPr>
      <w:r w:rsidRPr="00021B73">
        <w:rPr>
          <w:lang w:val="ro-RO"/>
        </w:rPr>
        <w:t xml:space="preserve">Pentru a reuși localizarea, este nevoie de o încăpere în </w:t>
      </w:r>
      <w:r w:rsidR="005C4C16" w:rsidRPr="00021B73">
        <w:rPr>
          <w:lang w:val="ro-RO"/>
        </w:rPr>
        <w:t>care să existe AP-uri poziționat</w:t>
      </w:r>
      <w:r w:rsidRPr="00021B73">
        <w:rPr>
          <w:lang w:val="ro-RO"/>
        </w:rPr>
        <w:t>e astfel încât întreaga suprafață să fie acoperită. Este de preferat să se cunoască dimensiunile încăperii pentru a estima în sistemul metric eroarea de calcul a poziției.</w:t>
      </w:r>
    </w:p>
    <w:p w:rsidR="005C4C16" w:rsidRPr="00021B73" w:rsidRDefault="005A05FB" w:rsidP="00A04936">
      <w:pPr>
        <w:pStyle w:val="Tbasetext"/>
        <w:numPr>
          <w:ilvl w:val="0"/>
          <w:numId w:val="7"/>
        </w:numPr>
        <w:rPr>
          <w:lang w:val="ro-RO"/>
        </w:rPr>
      </w:pPr>
      <w:r w:rsidRPr="00021B73">
        <w:rPr>
          <w:lang w:val="ro-RO"/>
        </w:rPr>
        <w:t>Procesul începe cu faza de colectare. Faza de colectare presupune deplasarea prin clădire cu un dispozitiv capabil Wi-Fi cu posibilitate de m</w:t>
      </w:r>
      <w:r w:rsidR="005C4C16" w:rsidRPr="00021B73">
        <w:rPr>
          <w:lang w:val="ro-RO"/>
        </w:rPr>
        <w:t>onitorizare</w:t>
      </w:r>
      <w:r w:rsidRPr="00021B73">
        <w:rPr>
          <w:lang w:val="ro-RO"/>
        </w:rPr>
        <w:t xml:space="preserve"> a beacon-urilor primite de la AP-uri.</w:t>
      </w:r>
      <w:r w:rsidR="005C4C16" w:rsidRPr="00021B73">
        <w:rPr>
          <w:lang w:val="ro-RO"/>
        </w:rPr>
        <w:t xml:space="preserve"> Beacon-urile oferă mai multe informații despre emițător, dar relevant pentru lucrare îl reprezintă valoarea puterii semnalului. Baza de date formată la acest pas va conține coordonatele punctelor în care s-a realizat colectarea și puterea semnalului în acel punct. Acest proces mai este numit și </w:t>
      </w:r>
      <w:r w:rsidR="005C4C16" w:rsidRPr="00021B73">
        <w:rPr>
          <w:i/>
          <w:lang w:val="ro-RO"/>
        </w:rPr>
        <w:t>off-line phase</w:t>
      </w:r>
      <w:r w:rsidR="005C4C16" w:rsidRPr="00021B73">
        <w:rPr>
          <w:lang w:val="ro-RO"/>
        </w:rPr>
        <w:t>.</w:t>
      </w:r>
    </w:p>
    <w:p w:rsidR="005A05FB" w:rsidRPr="00021B73" w:rsidRDefault="005A05FB" w:rsidP="009A00D2">
      <w:pPr>
        <w:pStyle w:val="Tbasetext"/>
        <w:numPr>
          <w:ilvl w:val="0"/>
          <w:numId w:val="7"/>
        </w:numPr>
        <w:rPr>
          <w:lang w:val="ro-RO"/>
        </w:rPr>
      </w:pPr>
      <w:r w:rsidRPr="00021B73">
        <w:rPr>
          <w:lang w:val="ro-RO"/>
        </w:rPr>
        <w:t xml:space="preserve"> </w:t>
      </w:r>
      <w:r w:rsidR="005C4C16" w:rsidRPr="00021B73">
        <w:rPr>
          <w:lang w:val="ro-RO"/>
        </w:rPr>
        <w:t>După ce se realizează colectarea (și se prelucrează datele prin medierea valorilor obținute) poate începe faza de localizare (</w:t>
      </w:r>
      <w:r w:rsidR="005C4C16" w:rsidRPr="00021B73">
        <w:rPr>
          <w:i/>
          <w:lang w:val="ro-RO"/>
        </w:rPr>
        <w:t>on-line phase</w:t>
      </w:r>
      <w:r w:rsidR="005C4C16" w:rsidRPr="00021B73">
        <w:rPr>
          <w:lang w:val="ro-RO"/>
        </w:rPr>
        <w:t xml:space="preserve">). Aici se propune algoritmul </w:t>
      </w:r>
      <w:r w:rsidR="005C4C16" w:rsidRPr="00021B73">
        <w:rPr>
          <w:i/>
          <w:lang w:val="ro-RO"/>
        </w:rPr>
        <w:t>nearest neighbor(s) in signal space (NNSS)</w:t>
      </w:r>
      <w:r w:rsidR="005C4C16" w:rsidRPr="00021B73">
        <w:rPr>
          <w:lang w:val="ro-RO"/>
        </w:rPr>
        <w:t>.</w:t>
      </w:r>
      <w:r w:rsidR="009A00D2" w:rsidRPr="00021B73">
        <w:rPr>
          <w:lang w:val="ro-RO"/>
        </w:rPr>
        <w:t xml:space="preserve"> Când un utilizator va cere poziția sa în încăpere, se va compara puterea semnalului în acel loc cu valorile din baza de date și se va alege acel punct din baza de date care va minimiza distanța în spațiul puterii semnalului. Pentru minimizare se poate folosi, de exemplu, distanța euclidiană.</w:t>
      </w:r>
    </w:p>
    <w:p w:rsidR="009231FC" w:rsidRPr="00021B73" w:rsidRDefault="004C53FE" w:rsidP="00754751">
      <w:pPr>
        <w:pStyle w:val="Tbasetext"/>
        <w:rPr>
          <w:lang w:val="ro-RO"/>
        </w:rPr>
      </w:pPr>
      <w:r w:rsidRPr="00021B73">
        <w:rPr>
          <w:lang w:val="ro-RO"/>
        </w:rPr>
        <w:t>Algoritmul NN</w:t>
      </w:r>
      <w:r w:rsidR="009A00D2" w:rsidRPr="00021B73">
        <w:rPr>
          <w:lang w:val="ro-RO"/>
        </w:rPr>
        <w:t xml:space="preserve"> este un algoritm foarte simplu, dar care are și eroarea cea mai mare. El ia în calcul un</w:t>
      </w:r>
      <w:r w:rsidRPr="00021B73">
        <w:rPr>
          <w:lang w:val="ro-RO"/>
        </w:rPr>
        <w:t xml:space="preserve"> singur punct, și anume cel mai apropiat de poziția utilizatorului, pentru a determina locația. O îmbunătățire a a</w:t>
      </w:r>
      <w:r w:rsidR="00AC39E2" w:rsidRPr="00021B73">
        <w:rPr>
          <w:lang w:val="ro-RO"/>
        </w:rPr>
        <w:t>cestui algoritm îl reprezintă KNN</w:t>
      </w:r>
      <w:r w:rsidRPr="00021B73">
        <w:rPr>
          <w:lang w:val="ro-RO"/>
        </w:rPr>
        <w:t xml:space="preserve">, unde K este un număr fix și reprezintă numărul de puncte luate în considerare pentru furnizarea locației. Algoritmul face o medie a coordonatelor celor mai apropiate puncte și astfel eroarea scade. Pe lângă acestea mai există </w:t>
      </w:r>
      <w:r w:rsidR="00757689" w:rsidRPr="00021B73">
        <w:rPr>
          <w:lang w:val="ro-RO"/>
        </w:rPr>
        <w:t>și alți algoritmi derivați</w:t>
      </w:r>
      <w:r w:rsidR="00073F2C" w:rsidRPr="00021B73">
        <w:rPr>
          <w:lang w:val="ro-RO"/>
        </w:rPr>
        <w:t xml:space="preserve"> </w:t>
      </w:r>
      <w:r w:rsidR="00757689" w:rsidRPr="00021B73">
        <w:rPr>
          <w:lang w:val="ro-RO"/>
        </w:rPr>
        <w:t>ce sunt prezentați</w:t>
      </w:r>
      <w:r w:rsidR="00073F2C" w:rsidRPr="00021B73">
        <w:rPr>
          <w:lang w:val="ro-RO"/>
        </w:rPr>
        <w:t xml:space="preserve"> în secțiunea următoare.</w:t>
      </w:r>
      <w:bookmarkStart w:id="11" w:name="_Toc387496030"/>
      <w:bookmarkStart w:id="12" w:name="_Toc387496175"/>
    </w:p>
    <w:p w:rsidR="006332AB" w:rsidRPr="00021B73" w:rsidRDefault="006332AB" w:rsidP="00754751">
      <w:pPr>
        <w:pStyle w:val="Tbasetext"/>
        <w:rPr>
          <w:lang w:val="ro-RO"/>
        </w:rPr>
      </w:pPr>
      <w:r w:rsidRPr="00021B73">
        <w:rPr>
          <w:lang w:val="ro-RO"/>
        </w:rPr>
        <w:t>De menționat este și [2], poate cel mai reprezentativ articol pentru a doua categorie de metode de localizare, cele probabilistice.</w:t>
      </w:r>
    </w:p>
    <w:p w:rsidR="009A00D2" w:rsidRPr="00021B73" w:rsidRDefault="00930F73" w:rsidP="00754751">
      <w:pPr>
        <w:pStyle w:val="Theading2"/>
        <w:ind w:left="720" w:firstLine="0"/>
        <w:rPr>
          <w:lang w:val="ro-RO"/>
        </w:rPr>
      </w:pPr>
      <w:bookmarkStart w:id="13" w:name="_Toc387497026"/>
      <w:r w:rsidRPr="00021B73">
        <w:rPr>
          <w:lang w:val="ro-RO"/>
        </w:rPr>
        <w:lastRenderedPageBreak/>
        <w:t>2.3</w:t>
      </w:r>
      <w:r w:rsidR="001029D2" w:rsidRPr="00021B73">
        <w:rPr>
          <w:lang w:val="ro-RO"/>
        </w:rPr>
        <w:t xml:space="preserve"> </w:t>
      </w:r>
      <w:r w:rsidR="009A00D2" w:rsidRPr="00021B73">
        <w:rPr>
          <w:lang w:val="ro-RO"/>
        </w:rPr>
        <w:t>Rezultate</w:t>
      </w:r>
      <w:bookmarkEnd w:id="11"/>
      <w:bookmarkEnd w:id="12"/>
      <w:bookmarkEnd w:id="13"/>
    </w:p>
    <w:p w:rsidR="005A05FB" w:rsidRPr="00021B73" w:rsidRDefault="0012225E" w:rsidP="005A05FB">
      <w:pPr>
        <w:pStyle w:val="Tbasetext"/>
        <w:rPr>
          <w:lang w:val="ro-RO"/>
        </w:rPr>
      </w:pPr>
      <w:r w:rsidRPr="00021B73">
        <w:rPr>
          <w:lang w:val="ro-RO"/>
        </w:rPr>
        <w:t>În [3</w:t>
      </w:r>
      <w:r w:rsidR="00757689" w:rsidRPr="00021B73">
        <w:rPr>
          <w:lang w:val="ro-RO"/>
        </w:rPr>
        <w:t xml:space="preserve">] se propune algoritmul EWKNN și totodată se face și o comparație a algoritmilor de localizare empirici. </w:t>
      </w:r>
      <w:r w:rsidR="00D916D0" w:rsidRPr="00021B73">
        <w:rPr>
          <w:lang w:val="ro-RO"/>
        </w:rPr>
        <w:t>Îmbunătațirile aduse algoritmului NN pot fi sumarizate astfel:</w:t>
      </w:r>
    </w:p>
    <w:p w:rsidR="00D916D0" w:rsidRPr="00021B73" w:rsidRDefault="00D916D0" w:rsidP="00D916D0">
      <w:pPr>
        <w:pStyle w:val="Tbasetext"/>
        <w:jc w:val="center"/>
        <w:rPr>
          <w:lang w:val="ro-RO"/>
        </w:rPr>
      </w:pPr>
      <w:r w:rsidRPr="00021B73">
        <w:rPr>
          <w:lang w:val="ro-RO"/>
        </w:rPr>
        <w:t>NN -&gt; KNN -&gt; WKNN -&gt; EWKNN</w:t>
      </w:r>
    </w:p>
    <w:p w:rsidR="00D916D0" w:rsidRPr="00021B73" w:rsidRDefault="00D916D0" w:rsidP="00D916D0">
      <w:pPr>
        <w:pStyle w:val="Tbasetext"/>
        <w:rPr>
          <w:lang w:val="ro-RO"/>
        </w:rPr>
      </w:pPr>
      <w:r w:rsidRPr="00021B73">
        <w:rPr>
          <w:lang w:val="ro-RO"/>
        </w:rPr>
        <w:t xml:space="preserve">WKNN, unde W provine de la </w:t>
      </w:r>
      <w:r w:rsidRPr="00021B73">
        <w:rPr>
          <w:i/>
          <w:lang w:val="ro-RO"/>
        </w:rPr>
        <w:t>weighted</w:t>
      </w:r>
      <w:r w:rsidRPr="00021B73">
        <w:rPr>
          <w:lang w:val="ro-RO"/>
        </w:rPr>
        <w:t xml:space="preserve"> spune că punctele mai apropiate de locația utilizatorului trebuie să aibă o pondere mai mare. Astfel, media calculată pentru furnizarea locației este de fapt o medie ponderată, și nu una aritmetică. EWKNN (E - </w:t>
      </w:r>
      <w:r w:rsidRPr="00021B73">
        <w:rPr>
          <w:i/>
          <w:lang w:val="ro-RO"/>
        </w:rPr>
        <w:t>enhanced</w:t>
      </w:r>
      <w:r w:rsidRPr="00021B73">
        <w:rPr>
          <w:lang w:val="ro-RO"/>
        </w:rPr>
        <w:t xml:space="preserve">) propune schimbarea dinamică a lui K. Cei mai apropiați vecini sunt ordonați descrescător, iar cei ce nu respectă un anumit prag de vecinătate sunt eliminați. K-ul se schimbă astfel la fiecare cerere de locație. Deși algoritmul are cea mai mare complexitate, oferă și cea mai bună acuratețe a poziției. </w:t>
      </w:r>
    </w:p>
    <w:p w:rsidR="005A05FB" w:rsidRPr="00021B73" w:rsidRDefault="00EE7E63" w:rsidP="00EE7E63">
      <w:pPr>
        <w:pStyle w:val="Tbasetext"/>
        <w:rPr>
          <w:lang w:val="ro-RO"/>
        </w:rPr>
      </w:pPr>
      <w:r w:rsidRPr="00021B73">
        <w:rPr>
          <w:lang w:val="ro-RO"/>
        </w:rPr>
        <w:t>Voi prelua rezultatele comparației între acești algoritmi întrucât sunt relevante pentru lucrarea curentă. Algoritmul NN are eroa</w:t>
      </w:r>
      <w:r w:rsidR="002D45B9" w:rsidRPr="00021B73">
        <w:rPr>
          <w:lang w:val="ro-RO"/>
        </w:rPr>
        <w:t>rea de poziționare cea mai mare</w:t>
      </w:r>
      <w:r w:rsidRPr="00021B73">
        <w:rPr>
          <w:lang w:val="ro-RO"/>
        </w:rPr>
        <w:t xml:space="preserve"> și este exprimată în metri. În următorul tabel voi spune că eroarea algoritmului este de 100% pentru că furnizarea unor unități de măsură nu este relevantă în acest moment.</w:t>
      </w:r>
    </w:p>
    <w:p w:rsidR="00EE7E63" w:rsidRPr="00021B73" w:rsidRDefault="00EE7E63" w:rsidP="00EE7E63">
      <w:pPr>
        <w:pStyle w:val="Tbasetext"/>
        <w:rPr>
          <w:lang w:val="ro-RO"/>
        </w:rPr>
      </w:pPr>
    </w:p>
    <w:p w:rsidR="00EE7E63" w:rsidRPr="00021B73" w:rsidRDefault="00EE7E63" w:rsidP="00EE7E63">
      <w:pPr>
        <w:pStyle w:val="Ttabletitle"/>
        <w:rPr>
          <w:lang w:val="ro-RO"/>
        </w:rPr>
      </w:pPr>
      <w:r w:rsidRPr="00021B73">
        <w:rPr>
          <w:lang w:val="ro-RO"/>
        </w:rPr>
        <w:t xml:space="preserve">Eroarea de poziționare a fiecărui algoritm </w:t>
      </w:r>
    </w:p>
    <w:tbl>
      <w:tblPr>
        <w:tblW w:w="0" w:type="auto"/>
        <w:jc w:val="center"/>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0"/>
        <w:gridCol w:w="2169"/>
      </w:tblGrid>
      <w:tr w:rsidR="00EE7E63" w:rsidRPr="00021B73" w:rsidTr="006056EA">
        <w:trPr>
          <w:jc w:val="center"/>
        </w:trPr>
        <w:tc>
          <w:tcPr>
            <w:tcW w:w="1020" w:type="dxa"/>
          </w:tcPr>
          <w:p w:rsidR="00EE7E63" w:rsidRPr="00021B73" w:rsidRDefault="00EE7E63" w:rsidP="001029D2">
            <w:pPr>
              <w:pStyle w:val="Ttabletextcenter"/>
              <w:rPr>
                <w:lang w:val="ro-RO"/>
              </w:rPr>
            </w:pPr>
            <w:r w:rsidRPr="00021B73">
              <w:rPr>
                <w:lang w:val="ro-RO"/>
              </w:rPr>
              <w:t>Algoritm</w:t>
            </w:r>
          </w:p>
        </w:tc>
        <w:tc>
          <w:tcPr>
            <w:tcW w:w="2169" w:type="dxa"/>
          </w:tcPr>
          <w:p w:rsidR="00EE7E63" w:rsidRPr="00021B73" w:rsidRDefault="00EE7E63" w:rsidP="001029D2">
            <w:pPr>
              <w:pStyle w:val="Ttabletextcenter"/>
              <w:rPr>
                <w:lang w:val="ro-RO"/>
              </w:rPr>
            </w:pPr>
            <w:r w:rsidRPr="00021B73">
              <w:rPr>
                <w:lang w:val="ro-RO"/>
              </w:rPr>
              <w:t>Eroarea de poziționare</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NN</w:t>
            </w:r>
          </w:p>
        </w:tc>
        <w:tc>
          <w:tcPr>
            <w:tcW w:w="2169" w:type="dxa"/>
          </w:tcPr>
          <w:p w:rsidR="00EE7E63" w:rsidRPr="00021B73" w:rsidRDefault="00672ECA" w:rsidP="001029D2">
            <w:pPr>
              <w:pStyle w:val="Ttabletextcenter"/>
              <w:rPr>
                <w:lang w:val="ro-RO"/>
              </w:rPr>
            </w:pPr>
            <w:r w:rsidRPr="00021B73">
              <w:rPr>
                <w:lang w:val="ro-RO"/>
              </w:rPr>
              <w:t>100%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KNN</w:t>
            </w:r>
          </w:p>
        </w:tc>
        <w:tc>
          <w:tcPr>
            <w:tcW w:w="2169" w:type="dxa"/>
          </w:tcPr>
          <w:p w:rsidR="00EE7E63" w:rsidRPr="00021B73" w:rsidRDefault="00672ECA" w:rsidP="001029D2">
            <w:pPr>
              <w:pStyle w:val="Ttabletextcenter"/>
              <w:rPr>
                <w:lang w:val="ro-RO"/>
              </w:rPr>
            </w:pPr>
            <w:r w:rsidRPr="00021B73">
              <w:rPr>
                <w:lang w:val="ro-RO"/>
              </w:rPr>
              <w:t>70%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WKNN</w:t>
            </w:r>
          </w:p>
        </w:tc>
        <w:tc>
          <w:tcPr>
            <w:tcW w:w="2169" w:type="dxa"/>
          </w:tcPr>
          <w:p w:rsidR="00EE7E63" w:rsidRPr="00021B73" w:rsidRDefault="001029D2" w:rsidP="001029D2">
            <w:pPr>
              <w:pStyle w:val="Ttabletextcenter"/>
              <w:rPr>
                <w:lang w:val="ro-RO"/>
              </w:rPr>
            </w:pPr>
            <w:r w:rsidRPr="00021B73">
              <w:rPr>
                <w:lang w:val="ro-RO"/>
              </w:rPr>
              <w:t>50%</w:t>
            </w:r>
          </w:p>
        </w:tc>
      </w:tr>
      <w:tr w:rsidR="00EE7E63" w:rsidRPr="00021B73" w:rsidTr="006056EA">
        <w:trPr>
          <w:jc w:val="center"/>
        </w:trPr>
        <w:tc>
          <w:tcPr>
            <w:tcW w:w="1020" w:type="dxa"/>
          </w:tcPr>
          <w:p w:rsidR="00EE7E63" w:rsidRPr="00021B73" w:rsidRDefault="00B332E5" w:rsidP="001029D2">
            <w:pPr>
              <w:pStyle w:val="Ttabletextcenter"/>
              <w:rPr>
                <w:lang w:val="ro-RO"/>
              </w:rPr>
            </w:pPr>
            <w:r w:rsidRPr="00021B73">
              <w:rPr>
                <w:lang w:val="ro-RO"/>
              </w:rPr>
              <w:t>EWKNN</w:t>
            </w:r>
          </w:p>
        </w:tc>
        <w:tc>
          <w:tcPr>
            <w:tcW w:w="2169" w:type="dxa"/>
          </w:tcPr>
          <w:p w:rsidR="00EE7E63" w:rsidRPr="00021B73" w:rsidRDefault="001029D2" w:rsidP="001029D2">
            <w:pPr>
              <w:pStyle w:val="Ttabletextcenter"/>
              <w:rPr>
                <w:lang w:val="ro-RO"/>
              </w:rPr>
            </w:pPr>
            <w:r w:rsidRPr="00021B73">
              <w:rPr>
                <w:lang w:val="ro-RO"/>
              </w:rPr>
              <w:t>37%</w:t>
            </w:r>
          </w:p>
        </w:tc>
      </w:tr>
    </w:tbl>
    <w:p w:rsidR="005A05FB" w:rsidRPr="00021B73" w:rsidRDefault="005A05FB" w:rsidP="005A05FB">
      <w:pPr>
        <w:pStyle w:val="Tbasetext"/>
        <w:rPr>
          <w:lang w:val="ro-RO"/>
        </w:rPr>
      </w:pPr>
    </w:p>
    <w:p w:rsidR="00643F41" w:rsidRPr="00021B73" w:rsidRDefault="001029D2" w:rsidP="00DB04B3">
      <w:pPr>
        <w:pStyle w:val="Tbasetext"/>
        <w:ind w:firstLine="0"/>
        <w:rPr>
          <w:lang w:val="ro-RO"/>
        </w:rPr>
      </w:pPr>
      <w:r w:rsidRPr="00021B73">
        <w:rPr>
          <w:lang w:val="ro-RO"/>
        </w:rPr>
        <w:tab/>
        <w:t>Date fiind aceste</w:t>
      </w:r>
      <w:r w:rsidR="005C513C" w:rsidRPr="00021B73">
        <w:rPr>
          <w:lang w:val="ro-RO"/>
        </w:rPr>
        <w:t xml:space="preserve"> rezultate, lucrarea de față își</w:t>
      </w:r>
      <w:r w:rsidRPr="00021B73">
        <w:rPr>
          <w:lang w:val="ro-RO"/>
        </w:rPr>
        <w:t xml:space="preserve"> propune folosirea algoritmului EWKNN pentru determinarea locației, întrucât oferă cea mai mică eroare de poziționare, iar complexitatea algoritmului nu reprezi</w:t>
      </w:r>
      <w:r w:rsidR="005C513C" w:rsidRPr="00021B73">
        <w:rPr>
          <w:lang w:val="ro-RO"/>
        </w:rPr>
        <w:t>ntă o problemă (echipamentul folosit va fi un telefon mobil Android ce dispune de 4 nuclee).</w:t>
      </w:r>
      <w:bookmarkStart w:id="14" w:name="_Toc387495961"/>
      <w:bookmarkStart w:id="15" w:name="_Toc387496031"/>
      <w:bookmarkStart w:id="16" w:name="_Toc387496176"/>
      <w:bookmarkStart w:id="17" w:name="_Toc387497027"/>
    </w:p>
    <w:p w:rsidR="00A816C9" w:rsidRPr="00021B73" w:rsidRDefault="00A816C9" w:rsidP="001029D2">
      <w:pPr>
        <w:pStyle w:val="Theading2"/>
        <w:ind w:left="720" w:firstLine="0"/>
        <w:rPr>
          <w:sz w:val="28"/>
          <w:szCs w:val="28"/>
          <w:lang w:val="ro-RO"/>
        </w:rPr>
      </w:pPr>
    </w:p>
    <w:p w:rsidR="00DB04B3" w:rsidRPr="00021B73" w:rsidRDefault="00DB04B3" w:rsidP="00DB04B3">
      <w:pPr>
        <w:pStyle w:val="Tbasetext"/>
        <w:rPr>
          <w:lang w:val="ro-RO"/>
        </w:rPr>
      </w:pPr>
    </w:p>
    <w:p w:rsidR="00A816C9" w:rsidRPr="00021B73" w:rsidRDefault="00A816C9" w:rsidP="001029D2">
      <w:pPr>
        <w:pStyle w:val="Theading2"/>
        <w:ind w:left="720" w:firstLine="0"/>
        <w:rPr>
          <w:sz w:val="28"/>
          <w:szCs w:val="28"/>
          <w:lang w:val="ro-RO"/>
        </w:rPr>
      </w:pPr>
    </w:p>
    <w:p w:rsidR="00A816C9" w:rsidRPr="00021B73" w:rsidRDefault="00A816C9"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pPr>
    </w:p>
    <w:p w:rsidR="00DB04B3" w:rsidRPr="00021B73" w:rsidRDefault="00DB04B3" w:rsidP="001029D2">
      <w:pPr>
        <w:pStyle w:val="Theading2"/>
        <w:ind w:left="720" w:firstLine="0"/>
        <w:rPr>
          <w:sz w:val="28"/>
          <w:szCs w:val="28"/>
          <w:lang w:val="ro-RO"/>
        </w:rPr>
        <w:sectPr w:rsidR="00DB04B3" w:rsidRPr="00021B73" w:rsidSect="00A816C9">
          <w:pgSz w:w="11907" w:h="16840" w:code="9"/>
          <w:pgMar w:top="1440" w:right="1440" w:bottom="1440" w:left="1440" w:header="1699" w:footer="1699" w:gutter="0"/>
          <w:cols w:space="720"/>
          <w:titlePg/>
          <w:docGrid w:linePitch="360"/>
        </w:sectPr>
      </w:pPr>
    </w:p>
    <w:p w:rsidR="001029D2" w:rsidRPr="00021B73" w:rsidRDefault="001029D2" w:rsidP="001029D2">
      <w:pPr>
        <w:pStyle w:val="Theading2"/>
        <w:ind w:left="720" w:firstLine="0"/>
        <w:rPr>
          <w:sz w:val="28"/>
          <w:szCs w:val="28"/>
          <w:lang w:val="ro-RO"/>
        </w:rPr>
      </w:pPr>
      <w:r w:rsidRPr="00021B73">
        <w:rPr>
          <w:sz w:val="28"/>
          <w:szCs w:val="28"/>
          <w:lang w:val="ro-RO"/>
        </w:rPr>
        <w:lastRenderedPageBreak/>
        <w:t>3. Descrierea implementării</w:t>
      </w:r>
      <w:bookmarkEnd w:id="14"/>
      <w:bookmarkEnd w:id="15"/>
      <w:bookmarkEnd w:id="16"/>
      <w:bookmarkEnd w:id="17"/>
    </w:p>
    <w:p w:rsidR="005A05FB" w:rsidRPr="00021B73" w:rsidRDefault="001029D2" w:rsidP="005A05FB">
      <w:pPr>
        <w:pStyle w:val="Tbasetext"/>
        <w:rPr>
          <w:lang w:val="ro-RO"/>
        </w:rPr>
      </w:pPr>
      <w:r w:rsidRPr="00021B73">
        <w:rPr>
          <w:lang w:val="ro-RO"/>
        </w:rPr>
        <w:t>După cum menționam în introducere, încăperea în care se va încerca localizarea o reprezintă etajul 3 al clădirii Freescale Semiconductor România.</w:t>
      </w:r>
      <w:r w:rsidR="00F81AA6" w:rsidRPr="00021B73">
        <w:rPr>
          <w:lang w:val="ro-RO"/>
        </w:rPr>
        <w:t xml:space="preserve"> Încăperea are o lungime de cca. 30 metri si o lățime de cca. 15 metri. Spațiul este unul deschis, fără pereți care ar putea atenua semnalul într-un mod ce nu ar permite localizarea.</w:t>
      </w:r>
      <w:r w:rsidR="00026DB4" w:rsidRPr="00021B73">
        <w:rPr>
          <w:lang w:val="ro-RO"/>
        </w:rPr>
        <w:t xml:space="preserve"> Pe întreg etajul există semnal Wi-Fi de la cel puțin două AP-uri.</w:t>
      </w:r>
    </w:p>
    <w:p w:rsidR="00F81AA6" w:rsidRPr="00021B73" w:rsidRDefault="00F81AA6" w:rsidP="005A05FB">
      <w:pPr>
        <w:pStyle w:val="Tbasetext"/>
        <w:rPr>
          <w:lang w:val="ro-RO"/>
        </w:rPr>
      </w:pPr>
    </w:p>
    <w:p w:rsidR="005A05FB" w:rsidRPr="00021B73" w:rsidRDefault="00212C46" w:rsidP="00F81AA6">
      <w:pPr>
        <w:pStyle w:val="Tbasetext"/>
        <w:jc w:val="center"/>
        <w:rPr>
          <w:lang w:val="ro-RO"/>
        </w:rPr>
      </w:pPr>
      <w:r>
        <w:rPr>
          <w:noProof/>
          <w:lang w:eastAsia="en-US"/>
        </w:rPr>
        <w:drawing>
          <wp:inline distT="0" distB="0" distL="0" distR="0">
            <wp:extent cx="4762500" cy="30861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4762500" cy="3086100"/>
                    </a:xfrm>
                    <a:prstGeom prst="rect">
                      <a:avLst/>
                    </a:prstGeom>
                    <a:noFill/>
                    <a:ln w="9525">
                      <a:noFill/>
                      <a:miter lim="800000"/>
                      <a:headEnd/>
                      <a:tailEnd/>
                    </a:ln>
                  </pic:spPr>
                </pic:pic>
              </a:graphicData>
            </a:graphic>
          </wp:inline>
        </w:drawing>
      </w:r>
    </w:p>
    <w:p w:rsidR="003C60CC" w:rsidRPr="00021B73" w:rsidRDefault="003C60CC" w:rsidP="003C60CC">
      <w:pPr>
        <w:pStyle w:val="Tfiguretitle"/>
        <w:rPr>
          <w:lang w:val="ro-RO"/>
        </w:rPr>
      </w:pPr>
      <w:r w:rsidRPr="00021B73">
        <w:rPr>
          <w:lang w:val="ro-RO"/>
        </w:rPr>
        <w:t>Fig. 1. Harta încăperii</w:t>
      </w:r>
    </w:p>
    <w:p w:rsidR="00613223" w:rsidRPr="00021B73" w:rsidRDefault="00613223" w:rsidP="003C60CC">
      <w:pPr>
        <w:pStyle w:val="Tbasetext"/>
        <w:jc w:val="center"/>
        <w:rPr>
          <w:lang w:val="ro-RO"/>
        </w:rPr>
      </w:pPr>
    </w:p>
    <w:p w:rsidR="00613223" w:rsidRPr="00021B73" w:rsidRDefault="00613223" w:rsidP="005A05FB">
      <w:pPr>
        <w:pStyle w:val="Tbasetext"/>
        <w:rPr>
          <w:lang w:val="ro-RO"/>
        </w:rPr>
      </w:pPr>
      <w:r w:rsidRPr="00021B73">
        <w:rPr>
          <w:lang w:val="ro-RO"/>
        </w:rPr>
        <w:t>Pentru colectarea datelor despre puterea semnalului am implementat o aplicație Android care oferă următoarele funcționalități:</w:t>
      </w:r>
    </w:p>
    <w:p w:rsidR="00613223" w:rsidRPr="00021B73" w:rsidRDefault="00613223" w:rsidP="00613223">
      <w:pPr>
        <w:pStyle w:val="Tbasetext"/>
        <w:numPr>
          <w:ilvl w:val="0"/>
          <w:numId w:val="8"/>
        </w:numPr>
        <w:rPr>
          <w:lang w:val="ro-RO"/>
        </w:rPr>
      </w:pPr>
      <w:r w:rsidRPr="00021B73">
        <w:rPr>
          <w:lang w:val="ro-RO"/>
        </w:rPr>
        <w:t>Posibilitate de a vedea toate AP-urile din proximitate</w:t>
      </w:r>
      <w:r w:rsidR="005C513C" w:rsidRPr="00021B73">
        <w:rPr>
          <w:lang w:val="ro-RO"/>
        </w:rPr>
        <w:t xml:space="preserve"> – utilă pentru a determina dacă în încăpere sunt suficiente AP-u</w:t>
      </w:r>
      <w:r w:rsidR="002B5335" w:rsidRPr="00021B73">
        <w:rPr>
          <w:lang w:val="ro-RO"/>
        </w:rPr>
        <w:t>ri pentru a încerca localizarea</w:t>
      </w:r>
    </w:p>
    <w:p w:rsidR="002B5335" w:rsidRPr="00021B73" w:rsidRDefault="002B5335" w:rsidP="00613223">
      <w:pPr>
        <w:pStyle w:val="Tbasetext"/>
        <w:numPr>
          <w:ilvl w:val="0"/>
          <w:numId w:val="8"/>
        </w:numPr>
        <w:rPr>
          <w:lang w:val="ro-RO"/>
        </w:rPr>
      </w:pPr>
      <w:r w:rsidRPr="00021B73">
        <w:rPr>
          <w:lang w:val="ro-RO"/>
        </w:rPr>
        <w:t>Capabilitatea de încărcare a unei hărți proprii (fișierul trebuie să fie în format BMP)</w:t>
      </w:r>
    </w:p>
    <w:p w:rsidR="00613223" w:rsidRPr="00021B73" w:rsidRDefault="00613223" w:rsidP="00613223">
      <w:pPr>
        <w:pStyle w:val="Tbasetext"/>
        <w:numPr>
          <w:ilvl w:val="0"/>
          <w:numId w:val="8"/>
        </w:numPr>
        <w:rPr>
          <w:lang w:val="ro-RO"/>
        </w:rPr>
      </w:pPr>
      <w:r w:rsidRPr="00021B73">
        <w:rPr>
          <w:lang w:val="ro-RO"/>
        </w:rPr>
        <w:t>Colectarea de date din încăpere (folosind harta de mai sus)</w:t>
      </w:r>
      <w:r w:rsidR="00C97454" w:rsidRPr="00021B73">
        <w:rPr>
          <w:lang w:val="ro-RO"/>
        </w:rPr>
        <w:t xml:space="preserve"> într-un fișier JSON</w:t>
      </w:r>
    </w:p>
    <w:p w:rsidR="00613223" w:rsidRPr="00021B73" w:rsidRDefault="00613223" w:rsidP="00613223">
      <w:pPr>
        <w:pStyle w:val="Tbasetext"/>
        <w:numPr>
          <w:ilvl w:val="0"/>
          <w:numId w:val="8"/>
        </w:numPr>
        <w:rPr>
          <w:lang w:val="ro-RO"/>
        </w:rPr>
      </w:pPr>
      <w:r w:rsidRPr="00021B73">
        <w:rPr>
          <w:lang w:val="ro-RO"/>
        </w:rPr>
        <w:t>Posibilitatea parsării datelor colectate dintr-un fișier JSON</w:t>
      </w:r>
    </w:p>
    <w:p w:rsidR="00673F05" w:rsidRPr="00021B73" w:rsidRDefault="00673F05" w:rsidP="00613223">
      <w:pPr>
        <w:pStyle w:val="Tbasetext"/>
        <w:numPr>
          <w:ilvl w:val="0"/>
          <w:numId w:val="8"/>
        </w:numPr>
        <w:rPr>
          <w:lang w:val="ro-RO"/>
        </w:rPr>
      </w:pPr>
      <w:r w:rsidRPr="00021B73">
        <w:rPr>
          <w:lang w:val="ro-RO"/>
        </w:rPr>
        <w:t>Posibilitatea de a selecta metoda (algoritmul) cu care se va încerca poziționarea</w:t>
      </w:r>
    </w:p>
    <w:p w:rsidR="00613223" w:rsidRPr="00021B73" w:rsidRDefault="00613223" w:rsidP="00613223">
      <w:pPr>
        <w:pStyle w:val="Tbasetext"/>
        <w:numPr>
          <w:ilvl w:val="0"/>
          <w:numId w:val="8"/>
        </w:numPr>
        <w:rPr>
          <w:lang w:val="ro-RO"/>
        </w:rPr>
      </w:pPr>
      <w:r w:rsidRPr="00021B73">
        <w:rPr>
          <w:lang w:val="ro-RO"/>
        </w:rPr>
        <w:t>Capabilitat</w:t>
      </w:r>
      <w:r w:rsidR="00673F05" w:rsidRPr="00021B73">
        <w:rPr>
          <w:lang w:val="ro-RO"/>
        </w:rPr>
        <w:t>e de a afișa poziția curentă, cu istoric (punctele în care utilizatorul a fost identificat nu dispar de pe hartă)</w:t>
      </w:r>
    </w:p>
    <w:p w:rsidR="00376783" w:rsidRPr="00021B73" w:rsidRDefault="00376783" w:rsidP="005A05FB">
      <w:pPr>
        <w:pStyle w:val="Tbasetext"/>
        <w:rPr>
          <w:b/>
          <w:sz w:val="26"/>
          <w:szCs w:val="26"/>
          <w:lang w:val="ro-RO"/>
        </w:rPr>
      </w:pPr>
    </w:p>
    <w:p w:rsidR="00613223" w:rsidRPr="00021B73" w:rsidRDefault="00871AB6" w:rsidP="005A05FB">
      <w:pPr>
        <w:pStyle w:val="Tbasetext"/>
        <w:rPr>
          <w:b/>
          <w:sz w:val="26"/>
          <w:szCs w:val="26"/>
          <w:lang w:val="ro-RO"/>
        </w:rPr>
      </w:pPr>
      <w:r w:rsidRPr="00021B73">
        <w:rPr>
          <w:b/>
          <w:sz w:val="26"/>
          <w:szCs w:val="26"/>
          <w:lang w:val="ro-RO"/>
        </w:rPr>
        <w:t>3.1 Android API</w:t>
      </w:r>
    </w:p>
    <w:p w:rsidR="00555149" w:rsidRPr="00021B73" w:rsidRDefault="00555149" w:rsidP="00A12B41">
      <w:pPr>
        <w:pStyle w:val="Tbasetext"/>
        <w:rPr>
          <w:b/>
          <w:sz w:val="26"/>
          <w:szCs w:val="26"/>
          <w:lang w:val="ro-RO"/>
        </w:rPr>
      </w:pPr>
    </w:p>
    <w:p w:rsidR="002F612B" w:rsidRPr="00021B73" w:rsidRDefault="002F1A02" w:rsidP="00A12B41">
      <w:pPr>
        <w:pStyle w:val="Tbasetext"/>
        <w:rPr>
          <w:szCs w:val="22"/>
          <w:lang w:val="ro-RO"/>
        </w:rPr>
      </w:pPr>
      <w:r w:rsidRPr="00021B73">
        <w:rPr>
          <w:szCs w:val="22"/>
          <w:lang w:val="ro-RO"/>
        </w:rPr>
        <w:t xml:space="preserve">Preluarea datelor despre mediul Wi-Fi pe un dizpozitiv Android se face cu ușurință prin intermediul API-ului expus. Sistemul expune un serviciu numit </w:t>
      </w:r>
      <w:r w:rsidRPr="00021B73">
        <w:rPr>
          <w:b/>
          <w:szCs w:val="22"/>
          <w:lang w:val="ro-RO"/>
        </w:rPr>
        <w:t>WiFiManager</w:t>
      </w:r>
      <w:r w:rsidRPr="00021B73">
        <w:rPr>
          <w:rStyle w:val="FootnoteReference"/>
          <w:b/>
          <w:szCs w:val="22"/>
          <w:lang w:val="ro-RO"/>
        </w:rPr>
        <w:footnoteReference w:id="3"/>
      </w:r>
      <w:r w:rsidRPr="00021B73">
        <w:rPr>
          <w:b/>
          <w:szCs w:val="22"/>
          <w:lang w:val="ro-RO"/>
        </w:rPr>
        <w:t xml:space="preserve"> </w:t>
      </w:r>
      <w:r w:rsidRPr="00021B73">
        <w:rPr>
          <w:szCs w:val="22"/>
          <w:lang w:val="ro-RO"/>
        </w:rPr>
        <w:t>ce se ocupă de t</w:t>
      </w:r>
      <w:r w:rsidR="006375E4" w:rsidRPr="00021B73">
        <w:rPr>
          <w:szCs w:val="22"/>
          <w:lang w:val="ro-RO"/>
        </w:rPr>
        <w:t>oate aspectele conectivității 802.11.</w:t>
      </w:r>
      <w:r w:rsidR="00E95841" w:rsidRPr="00021B73">
        <w:rPr>
          <w:szCs w:val="22"/>
          <w:lang w:val="ro-RO"/>
        </w:rPr>
        <w:t xml:space="preserve"> Obținerea unei instanțe a acestui serviciu se efectuează prin apelul </w:t>
      </w:r>
      <w:r w:rsidR="00E95841" w:rsidRPr="00021B73">
        <w:rPr>
          <w:b/>
          <w:szCs w:val="22"/>
          <w:lang w:val="ro-RO"/>
        </w:rPr>
        <w:t>Context.getSystemService(Context.WIFI_SERVICE)</w:t>
      </w:r>
      <w:r w:rsidR="00E95841" w:rsidRPr="00021B73">
        <w:rPr>
          <w:szCs w:val="22"/>
          <w:lang w:val="ro-RO"/>
        </w:rPr>
        <w:t xml:space="preserve">. </w:t>
      </w:r>
      <w:r w:rsidR="002F612B" w:rsidRPr="00021B73">
        <w:rPr>
          <w:szCs w:val="22"/>
          <w:lang w:val="ro-RO"/>
        </w:rPr>
        <w:t>În cele ce urmează, toate câmpurile și metodele prezentate sunt relative la acest serviciu (clasă Java).</w:t>
      </w:r>
      <w:r w:rsidR="00EA3343" w:rsidRPr="00021B73">
        <w:rPr>
          <w:szCs w:val="22"/>
          <w:lang w:val="ro-RO"/>
        </w:rPr>
        <w:t xml:space="preserve"> De menționat este si faptul că acest modul este prezent în Android încă de la prima versiune, API level 1.</w:t>
      </w:r>
      <w:r w:rsidR="00520B45" w:rsidRPr="00021B73">
        <w:rPr>
          <w:szCs w:val="22"/>
          <w:lang w:val="ro-RO"/>
        </w:rPr>
        <w:t xml:space="preserve"> Astfel, aplicația poate funcționa pe întreaga gamă de dispozitive Android.</w:t>
      </w:r>
    </w:p>
    <w:p w:rsidR="00871AB6" w:rsidRPr="00021B73" w:rsidRDefault="00E95841" w:rsidP="00A12B41">
      <w:pPr>
        <w:pStyle w:val="Tbasetext"/>
        <w:rPr>
          <w:szCs w:val="22"/>
          <w:lang w:val="ro-RO"/>
        </w:rPr>
      </w:pPr>
      <w:r w:rsidRPr="00021B73">
        <w:rPr>
          <w:szCs w:val="22"/>
          <w:lang w:val="ro-RO"/>
        </w:rPr>
        <w:lastRenderedPageBreak/>
        <w:t xml:space="preserve">Deși acest serviciu </w:t>
      </w:r>
      <w:r w:rsidR="00D13697" w:rsidRPr="00021B73">
        <w:rPr>
          <w:szCs w:val="22"/>
          <w:lang w:val="ro-RO"/>
        </w:rPr>
        <w:t>permite utilizatorului accesarea unui număr mare de funcționalități, relevant pentru lucrarea de față o reprezintă doar funcționalitatea de obținere a informațiilor obținute din scanarea AP-urilor.</w:t>
      </w:r>
      <w:r w:rsidR="00A12B41" w:rsidRPr="00021B73">
        <w:rPr>
          <w:szCs w:val="22"/>
          <w:lang w:val="ro-RO"/>
        </w:rPr>
        <w:t xml:space="preserve"> </w:t>
      </w:r>
      <w:r w:rsidR="00F76A0A" w:rsidRPr="00021B73">
        <w:rPr>
          <w:szCs w:val="22"/>
          <w:lang w:val="ro-RO"/>
        </w:rPr>
        <w:t>Aici, m</w:t>
      </w:r>
      <w:r w:rsidR="00A12B41" w:rsidRPr="00021B73">
        <w:rPr>
          <w:szCs w:val="22"/>
          <w:lang w:val="ro-RO"/>
        </w:rPr>
        <w:t xml:space="preserve">etoda de interes furnizată de Android se numește </w:t>
      </w:r>
      <w:r w:rsidR="00A12B41" w:rsidRPr="00021B73">
        <w:rPr>
          <w:b/>
          <w:szCs w:val="22"/>
          <w:lang w:val="ro-RO"/>
        </w:rPr>
        <w:t>startScan()</w:t>
      </w:r>
      <w:r w:rsidR="00A12B41" w:rsidRPr="00021B73">
        <w:rPr>
          <w:szCs w:val="22"/>
          <w:lang w:val="ro-RO"/>
        </w:rPr>
        <w:t>.</w:t>
      </w:r>
    </w:p>
    <w:p w:rsidR="00654FC0" w:rsidRPr="00021B73" w:rsidRDefault="00654FC0" w:rsidP="00A12B41">
      <w:pPr>
        <w:pStyle w:val="Tbasetext"/>
        <w:rPr>
          <w:szCs w:val="22"/>
          <w:lang w:val="ro-RO"/>
        </w:rPr>
      </w:pPr>
      <w:r w:rsidRPr="00021B73">
        <w:rPr>
          <w:szCs w:val="22"/>
          <w:lang w:val="ro-RO"/>
        </w:rPr>
        <w:t xml:space="preserve">startScan() face o cerere pentru scanarea AP-urilor. Rezultatele scanării nu sunt returnate imediat, ci asincron. Evenimentul de finalizare a scanării este anunțat prin setarea câmpului </w:t>
      </w:r>
      <w:r w:rsidRPr="00021B73">
        <w:rPr>
          <w:b/>
          <w:szCs w:val="22"/>
          <w:lang w:val="ro-RO"/>
        </w:rPr>
        <w:t>SCAN_RESULTS_AVAILABLE_ACTION</w:t>
      </w:r>
      <w:r w:rsidR="00B47A36" w:rsidRPr="00021B73">
        <w:rPr>
          <w:szCs w:val="22"/>
          <w:lang w:val="ro-RO"/>
        </w:rPr>
        <w:t xml:space="preserve">, după care se poate apela metoda </w:t>
      </w:r>
      <w:r w:rsidR="00B47A36" w:rsidRPr="00021B73">
        <w:rPr>
          <w:b/>
          <w:szCs w:val="22"/>
          <w:lang w:val="ro-RO"/>
        </w:rPr>
        <w:t>getScanResults()</w:t>
      </w:r>
      <w:r w:rsidR="00B344E5" w:rsidRPr="00021B73">
        <w:rPr>
          <w:szCs w:val="22"/>
          <w:lang w:val="ro-RO"/>
        </w:rPr>
        <w:t xml:space="preserve"> ce returnează o listă de rezultate.</w:t>
      </w:r>
      <w:r w:rsidR="006E085B" w:rsidRPr="00021B73">
        <w:rPr>
          <w:szCs w:val="22"/>
          <w:lang w:val="ro-RO"/>
        </w:rPr>
        <w:t xml:space="preserve"> Rezultatele sunt niște obiecte de tip </w:t>
      </w:r>
      <w:r w:rsidR="006E085B" w:rsidRPr="00021B73">
        <w:rPr>
          <w:b/>
          <w:szCs w:val="22"/>
          <w:lang w:val="ro-RO"/>
        </w:rPr>
        <w:t xml:space="preserve">ScanResult </w:t>
      </w:r>
      <w:r w:rsidR="006E085B" w:rsidRPr="00021B73">
        <w:rPr>
          <w:szCs w:val="22"/>
          <w:lang w:val="ro-RO"/>
        </w:rPr>
        <w:t>(clasă Java, de asemenea prezent în API level 1)</w:t>
      </w:r>
      <w:r w:rsidR="009A7294" w:rsidRPr="00021B73">
        <w:rPr>
          <w:szCs w:val="22"/>
          <w:lang w:val="ro-RO"/>
        </w:rPr>
        <w:t xml:space="preserve"> ce posedă următoarele câmpuri:</w:t>
      </w:r>
    </w:p>
    <w:p w:rsidR="009A7294" w:rsidRPr="00021B73" w:rsidRDefault="009A7294" w:rsidP="009A7294">
      <w:pPr>
        <w:pStyle w:val="Tbasetext"/>
        <w:numPr>
          <w:ilvl w:val="0"/>
          <w:numId w:val="9"/>
        </w:numPr>
        <w:rPr>
          <w:szCs w:val="22"/>
          <w:lang w:val="ro-RO"/>
        </w:rPr>
      </w:pPr>
      <w:r w:rsidRPr="00021B73">
        <w:rPr>
          <w:szCs w:val="22"/>
          <w:lang w:val="ro-RO"/>
        </w:rPr>
        <w:t xml:space="preserve">public String </w:t>
      </w:r>
      <w:r w:rsidRPr="00021B73">
        <w:rPr>
          <w:b/>
          <w:szCs w:val="22"/>
          <w:lang w:val="ro-RO"/>
        </w:rPr>
        <w:t>BSSID</w:t>
      </w:r>
      <w:r w:rsidR="008A0908" w:rsidRPr="00021B73">
        <w:rPr>
          <w:b/>
          <w:szCs w:val="22"/>
          <w:lang w:val="ro-RO"/>
        </w:rPr>
        <w:t xml:space="preserve"> – </w:t>
      </w:r>
      <w:r w:rsidR="008A0908" w:rsidRPr="00021B73">
        <w:rPr>
          <w:szCs w:val="22"/>
          <w:lang w:val="ro-RO"/>
        </w:rPr>
        <w:t>adresa MAC a AP-ului (</w:t>
      </w:r>
      <w:r w:rsidR="008D3750" w:rsidRPr="00021B73">
        <w:rPr>
          <w:szCs w:val="22"/>
          <w:lang w:val="ro-RO"/>
        </w:rPr>
        <w:t xml:space="preserve">în </w:t>
      </w:r>
      <w:r w:rsidR="008A0908" w:rsidRPr="00021B73">
        <w:rPr>
          <w:szCs w:val="22"/>
          <w:lang w:val="ro-RO"/>
        </w:rPr>
        <w:t>modul infrastructură)</w:t>
      </w:r>
    </w:p>
    <w:p w:rsidR="00BC307C" w:rsidRPr="00021B73" w:rsidRDefault="00B6071F" w:rsidP="00BC307C">
      <w:pPr>
        <w:pStyle w:val="Tbasetext"/>
        <w:numPr>
          <w:ilvl w:val="0"/>
          <w:numId w:val="9"/>
        </w:numPr>
        <w:rPr>
          <w:szCs w:val="22"/>
          <w:lang w:val="ro-RO"/>
        </w:rPr>
      </w:pPr>
      <w:r w:rsidRPr="00021B73">
        <w:rPr>
          <w:szCs w:val="22"/>
          <w:lang w:val="ro-RO"/>
        </w:rPr>
        <w:t xml:space="preserve">public String </w:t>
      </w:r>
      <w:r w:rsidRPr="00021B73">
        <w:rPr>
          <w:b/>
          <w:szCs w:val="22"/>
          <w:lang w:val="ro-RO"/>
        </w:rPr>
        <w:t xml:space="preserve">SSID – </w:t>
      </w:r>
      <w:r w:rsidRPr="00021B73">
        <w:rPr>
          <w:szCs w:val="22"/>
          <w:lang w:val="ro-RO"/>
        </w:rPr>
        <w:t>numele rețelei</w:t>
      </w:r>
    </w:p>
    <w:p w:rsidR="00176B9A" w:rsidRPr="00021B73" w:rsidRDefault="00176B9A"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frequency – </w:t>
      </w:r>
      <w:r w:rsidRPr="00021B73">
        <w:rPr>
          <w:szCs w:val="22"/>
          <w:lang w:val="ro-RO"/>
        </w:rPr>
        <w:t>frecvența canalului, în MHz</w:t>
      </w:r>
    </w:p>
    <w:p w:rsidR="00BC307C" w:rsidRPr="00021B73" w:rsidRDefault="00BC307C" w:rsidP="009A7294">
      <w:pPr>
        <w:pStyle w:val="Tbasetext"/>
        <w:numPr>
          <w:ilvl w:val="0"/>
          <w:numId w:val="9"/>
        </w:numPr>
        <w:rPr>
          <w:szCs w:val="22"/>
          <w:lang w:val="ro-RO"/>
        </w:rPr>
      </w:pPr>
      <w:r w:rsidRPr="00021B73">
        <w:rPr>
          <w:szCs w:val="22"/>
          <w:lang w:val="ro-RO"/>
        </w:rPr>
        <w:t xml:space="preserve">public int </w:t>
      </w:r>
      <w:r w:rsidRPr="00021B73">
        <w:rPr>
          <w:b/>
          <w:szCs w:val="22"/>
          <w:lang w:val="ro-RO"/>
        </w:rPr>
        <w:t xml:space="preserve">level – </w:t>
      </w:r>
      <w:r w:rsidRPr="00021B73">
        <w:rPr>
          <w:szCs w:val="22"/>
          <w:lang w:val="ro-RO"/>
        </w:rPr>
        <w:t>puterea semnalului, în dBm</w:t>
      </w:r>
    </w:p>
    <w:p w:rsidR="00BC307C" w:rsidRPr="00021B73" w:rsidRDefault="00BC307C" w:rsidP="00BC307C">
      <w:pPr>
        <w:pStyle w:val="Tbasetext"/>
        <w:rPr>
          <w:szCs w:val="22"/>
          <w:lang w:val="ro-RO"/>
        </w:rPr>
      </w:pPr>
      <w:r w:rsidRPr="00021B73">
        <w:rPr>
          <w:szCs w:val="22"/>
          <w:lang w:val="ro-RO"/>
        </w:rPr>
        <w:t xml:space="preserve">Pe lângă acestea, mai există două alte câmpuri, </w:t>
      </w:r>
      <w:r w:rsidRPr="00021B73">
        <w:rPr>
          <w:b/>
          <w:szCs w:val="22"/>
          <w:lang w:val="ro-RO"/>
        </w:rPr>
        <w:t>capabilities</w:t>
      </w:r>
      <w:r w:rsidRPr="00021B73">
        <w:rPr>
          <w:szCs w:val="22"/>
          <w:lang w:val="ro-RO"/>
        </w:rPr>
        <w:t xml:space="preserve"> și </w:t>
      </w:r>
      <w:r w:rsidRPr="00021B73">
        <w:rPr>
          <w:b/>
          <w:szCs w:val="22"/>
          <w:lang w:val="ro-RO"/>
        </w:rPr>
        <w:t>timestamp</w:t>
      </w:r>
      <w:r w:rsidRPr="00021B73">
        <w:rPr>
          <w:szCs w:val="22"/>
          <w:lang w:val="ro-RO"/>
        </w:rPr>
        <w:t xml:space="preserve">, care </w:t>
      </w:r>
      <w:r w:rsidR="0085320B" w:rsidRPr="00021B73">
        <w:rPr>
          <w:szCs w:val="22"/>
          <w:lang w:val="ro-RO"/>
        </w:rPr>
        <w:t xml:space="preserve">însă </w:t>
      </w:r>
      <w:r w:rsidRPr="00021B73">
        <w:rPr>
          <w:szCs w:val="22"/>
          <w:lang w:val="ro-RO"/>
        </w:rPr>
        <w:t>nu prezintă interes acum.</w:t>
      </w:r>
      <w:r w:rsidR="0057489B" w:rsidRPr="00021B73">
        <w:rPr>
          <w:szCs w:val="22"/>
          <w:lang w:val="ro-RO"/>
        </w:rPr>
        <w:t xml:space="preserve"> Poziționarea bazată pe amprente radio se va face pe baza tuplurilor (BSSID, level)</w:t>
      </w:r>
      <w:r w:rsidR="000A7593" w:rsidRPr="00021B73">
        <w:rPr>
          <w:szCs w:val="22"/>
          <w:lang w:val="ro-RO"/>
        </w:rPr>
        <w:t>.</w:t>
      </w:r>
      <w:r w:rsidR="00350B47" w:rsidRPr="00021B73">
        <w:rPr>
          <w:szCs w:val="22"/>
          <w:lang w:val="ro-RO"/>
        </w:rPr>
        <w:t xml:space="preserve"> Următoarea diagramă face un rezumat a celor </w:t>
      </w:r>
      <w:r w:rsidR="00D621D6" w:rsidRPr="00021B73">
        <w:rPr>
          <w:szCs w:val="22"/>
          <w:lang w:val="ro-RO"/>
        </w:rPr>
        <w:t>prezentate</w:t>
      </w:r>
      <w:r w:rsidR="00350B47" w:rsidRPr="00021B73">
        <w:rPr>
          <w:szCs w:val="22"/>
          <w:lang w:val="ro-RO"/>
        </w:rPr>
        <w:t xml:space="preserve"> în acest subcapitol.</w:t>
      </w:r>
    </w:p>
    <w:p w:rsidR="00F76A0A" w:rsidRPr="00021B73" w:rsidRDefault="00F76A0A" w:rsidP="00A12B41">
      <w:pPr>
        <w:pStyle w:val="Tbasetext"/>
        <w:rPr>
          <w:szCs w:val="22"/>
          <w:lang w:val="ro-RO"/>
        </w:rPr>
      </w:pPr>
    </w:p>
    <w:p w:rsidR="00D621D6" w:rsidRPr="00021B73" w:rsidRDefault="00212C46" w:rsidP="00D621D6">
      <w:pPr>
        <w:pStyle w:val="Tbasetext"/>
        <w:ind w:firstLine="0"/>
        <w:rPr>
          <w:szCs w:val="22"/>
          <w:lang w:val="ro-RO"/>
        </w:rPr>
      </w:pPr>
      <w:r>
        <w:rPr>
          <w:noProof/>
          <w:szCs w:val="22"/>
          <w:lang w:eastAsia="en-US"/>
        </w:rPr>
        <w:drawing>
          <wp:inline distT="0" distB="0" distL="0" distR="0">
            <wp:extent cx="5724525" cy="11144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724525" cy="1114425"/>
                    </a:xfrm>
                    <a:prstGeom prst="rect">
                      <a:avLst/>
                    </a:prstGeom>
                    <a:noFill/>
                    <a:ln w="9525">
                      <a:noFill/>
                      <a:miter lim="800000"/>
                      <a:headEnd/>
                      <a:tailEnd/>
                    </a:ln>
                  </pic:spPr>
                </pic:pic>
              </a:graphicData>
            </a:graphic>
          </wp:inline>
        </w:drawing>
      </w:r>
    </w:p>
    <w:p w:rsidR="00F76A0A" w:rsidRPr="00021B73" w:rsidRDefault="000E7867" w:rsidP="00A12B41">
      <w:pPr>
        <w:pStyle w:val="Tbasetext"/>
        <w:rPr>
          <w:szCs w:val="22"/>
          <w:lang w:val="ro-RO"/>
        </w:rPr>
      </w:pPr>
      <w:r w:rsidRPr="00021B73">
        <w:rPr>
          <w:b/>
          <w:szCs w:val="22"/>
          <w:lang w:val="ro-RO"/>
        </w:rPr>
        <w:t>Notă</w:t>
      </w:r>
      <w:r w:rsidRPr="00021B73">
        <w:rPr>
          <w:szCs w:val="22"/>
          <w:lang w:val="ro-RO"/>
        </w:rPr>
        <w:t xml:space="preserve">: Experimental, un apel startScan() durează cca. 500ms pentru finalizare. </w:t>
      </w:r>
    </w:p>
    <w:p w:rsidR="00F76A0A" w:rsidRPr="00021B73" w:rsidRDefault="00F76A0A" w:rsidP="00A12B41">
      <w:pPr>
        <w:pStyle w:val="Tbasetext"/>
        <w:rPr>
          <w:szCs w:val="22"/>
          <w:lang w:val="ro-RO"/>
        </w:rPr>
      </w:pPr>
    </w:p>
    <w:p w:rsidR="001D7BC2" w:rsidRPr="00021B73" w:rsidRDefault="001D7BC2" w:rsidP="001D7BC2">
      <w:pPr>
        <w:pStyle w:val="Tbasetext"/>
        <w:rPr>
          <w:b/>
          <w:sz w:val="26"/>
          <w:szCs w:val="26"/>
          <w:lang w:val="ro-RO"/>
        </w:rPr>
      </w:pPr>
    </w:p>
    <w:p w:rsidR="001D7BC2" w:rsidRPr="00021B73" w:rsidRDefault="00460731" w:rsidP="001D7BC2">
      <w:pPr>
        <w:pStyle w:val="Tbasetext"/>
        <w:rPr>
          <w:b/>
          <w:sz w:val="26"/>
          <w:szCs w:val="26"/>
          <w:lang w:val="ro-RO"/>
        </w:rPr>
      </w:pPr>
      <w:r w:rsidRPr="00021B73">
        <w:rPr>
          <w:b/>
          <w:sz w:val="26"/>
          <w:szCs w:val="26"/>
          <w:lang w:val="ro-RO"/>
        </w:rPr>
        <w:t>3.2 Încărcarea unei hărți</w:t>
      </w:r>
    </w:p>
    <w:p w:rsidR="001D7BC2" w:rsidRPr="00021B73" w:rsidRDefault="001D7BC2" w:rsidP="001D7BC2">
      <w:pPr>
        <w:pStyle w:val="Tbasetext"/>
        <w:rPr>
          <w:b/>
          <w:sz w:val="26"/>
          <w:szCs w:val="26"/>
          <w:lang w:val="ro-RO"/>
        </w:rPr>
      </w:pPr>
    </w:p>
    <w:p w:rsidR="001D7BC2" w:rsidRPr="00021B73" w:rsidRDefault="001D7BC2" w:rsidP="00A12B41">
      <w:pPr>
        <w:pStyle w:val="Tbasetext"/>
        <w:rPr>
          <w:szCs w:val="22"/>
          <w:lang w:val="ro-RO"/>
        </w:rPr>
      </w:pPr>
      <w:r w:rsidRPr="00021B73">
        <w:rPr>
          <w:szCs w:val="22"/>
          <w:lang w:val="ro-RO"/>
        </w:rPr>
        <w:t xml:space="preserve">Aplicația vine preîncărcată cu harta etajului Freescale folosită în perioada de dezvoltare. Un utilizator va dori însă să încarce propria hartă pentru a realiza poziționarea în diferite încăperi, după bunul plac. La simpla apăsare a unui buton este afișat un </w:t>
      </w:r>
      <w:r w:rsidRPr="00021B73">
        <w:rPr>
          <w:b/>
          <w:szCs w:val="22"/>
          <w:lang w:val="ro-RO"/>
        </w:rPr>
        <w:t>DialogFragment</w:t>
      </w:r>
      <w:r w:rsidRPr="00021B73">
        <w:rPr>
          <w:rStyle w:val="FootnoteReference"/>
          <w:szCs w:val="22"/>
          <w:lang w:val="ro-RO"/>
        </w:rPr>
        <w:footnoteReference w:id="4"/>
      </w:r>
      <w:r w:rsidRPr="00021B73">
        <w:rPr>
          <w:b/>
          <w:szCs w:val="22"/>
          <w:lang w:val="ro-RO"/>
        </w:rPr>
        <w:t xml:space="preserve"> </w:t>
      </w:r>
      <w:r w:rsidRPr="00021B73">
        <w:rPr>
          <w:szCs w:val="22"/>
          <w:lang w:val="ro-RO"/>
        </w:rPr>
        <w:t xml:space="preserve">ce ia forma unui selector de fișiere. Practic, acesta permite utilizatorului să selecteze o imagine care va </w:t>
      </w:r>
      <w:r w:rsidR="00377223" w:rsidRPr="00021B73">
        <w:rPr>
          <w:szCs w:val="22"/>
          <w:lang w:val="ro-RO"/>
        </w:rPr>
        <w:t xml:space="preserve">putea </w:t>
      </w:r>
      <w:r w:rsidRPr="00021B73">
        <w:rPr>
          <w:szCs w:val="22"/>
          <w:lang w:val="ro-RO"/>
        </w:rPr>
        <w:t>fi fol</w:t>
      </w:r>
      <w:r w:rsidR="00377223" w:rsidRPr="00021B73">
        <w:rPr>
          <w:szCs w:val="22"/>
          <w:lang w:val="ro-RO"/>
        </w:rPr>
        <w:t>osită apoi în faza de colectare</w:t>
      </w:r>
      <w:r w:rsidR="00D5654E" w:rsidRPr="00021B73">
        <w:rPr>
          <w:szCs w:val="22"/>
          <w:lang w:val="ro-RO"/>
        </w:rPr>
        <w:t xml:space="preserve">. Aplicația listează toate fișierele cu extensia .bmp din rădăcina dizpozitivului de stocare extern. În cod, aceasta se traduce prin </w:t>
      </w:r>
      <w:r w:rsidR="00D5654E" w:rsidRPr="00021B73">
        <w:rPr>
          <w:b/>
          <w:szCs w:val="22"/>
          <w:lang w:val="ro-RO"/>
        </w:rPr>
        <w:t>Environment.</w:t>
      </w:r>
      <w:r w:rsidR="00D5654E" w:rsidRPr="00021B73">
        <w:rPr>
          <w:b/>
          <w:i/>
          <w:szCs w:val="22"/>
          <w:lang w:val="ro-RO"/>
        </w:rPr>
        <w:t>getExternalStorageDirectory</w:t>
      </w:r>
      <w:r w:rsidR="00D5654E" w:rsidRPr="00021B73">
        <w:rPr>
          <w:szCs w:val="22"/>
          <w:lang w:val="ro-RO"/>
        </w:rPr>
        <w:t xml:space="preserve"> (ex.: </w:t>
      </w:r>
      <w:r w:rsidR="00D5654E" w:rsidRPr="00021B73">
        <w:rPr>
          <w:i/>
          <w:szCs w:val="22"/>
          <w:lang w:val="ro-RO"/>
        </w:rPr>
        <w:t>/storage/emulated/0</w:t>
      </w:r>
      <w:r w:rsidR="00D5654E" w:rsidRPr="00021B73">
        <w:rPr>
          <w:szCs w:val="22"/>
          <w:lang w:val="ro-RO"/>
        </w:rPr>
        <w:t xml:space="preserve"> pentru LG Nexus 4).</w:t>
      </w:r>
    </w:p>
    <w:p w:rsidR="008955D9" w:rsidRPr="00021B73" w:rsidRDefault="008955D9" w:rsidP="00A12B41">
      <w:pPr>
        <w:pStyle w:val="Tbasetext"/>
        <w:rPr>
          <w:szCs w:val="22"/>
          <w:lang w:val="ro-RO"/>
        </w:rPr>
      </w:pPr>
      <w:r w:rsidRPr="00021B73">
        <w:rPr>
          <w:szCs w:val="22"/>
          <w:lang w:val="ro-RO"/>
        </w:rPr>
        <w:t xml:space="preserve">Menționam mai devreme că imaginea trebuie să fie în format BMP. Aceasta se datorează faptului că afișarea efectivă a imaginii se realizează prin intermediul clasei </w:t>
      </w:r>
      <w:r w:rsidRPr="00021B73">
        <w:rPr>
          <w:b/>
          <w:szCs w:val="22"/>
          <w:lang w:val="ro-RO"/>
        </w:rPr>
        <w:t>android.graphics.Bitmap</w:t>
      </w:r>
      <w:r w:rsidR="00C75756" w:rsidRPr="00021B73">
        <w:rPr>
          <w:rStyle w:val="FootnoteReference"/>
          <w:szCs w:val="22"/>
          <w:lang w:val="ro-RO"/>
        </w:rPr>
        <w:footnoteReference w:id="5"/>
      </w:r>
      <w:r w:rsidR="00C75756" w:rsidRPr="00021B73">
        <w:rPr>
          <w:b/>
          <w:szCs w:val="22"/>
          <w:lang w:val="ro-RO"/>
        </w:rPr>
        <w:t xml:space="preserve"> </w:t>
      </w:r>
      <w:r w:rsidR="00C75756" w:rsidRPr="00021B73">
        <w:rPr>
          <w:szCs w:val="22"/>
          <w:lang w:val="ro-RO"/>
        </w:rPr>
        <w:t>ce poate gestiona doar fișiere de acest tip.</w:t>
      </w:r>
      <w:r w:rsidR="00C12195" w:rsidRPr="00021B73">
        <w:rPr>
          <w:szCs w:val="22"/>
          <w:lang w:val="ro-RO"/>
        </w:rPr>
        <w:t xml:space="preserve"> Indiferent de harta pentru poziționare, fie că este cea preinstalată, fie că este una aleasă la runtime, intern ea se va transforma într-un obiect de tip Bitmap prin apel</w:t>
      </w:r>
      <w:r w:rsidR="00BE3EF9" w:rsidRPr="00021B73">
        <w:rPr>
          <w:szCs w:val="22"/>
          <w:lang w:val="ro-RO"/>
        </w:rPr>
        <w:t>area funcției createScaledBitmap ce are următorul antet:</w:t>
      </w:r>
    </w:p>
    <w:p w:rsidR="00BE3EF9" w:rsidRPr="00021B73" w:rsidRDefault="00BE3EF9" w:rsidP="00BE3EF9">
      <w:pPr>
        <w:pStyle w:val="Tbasetext"/>
        <w:jc w:val="center"/>
        <w:rPr>
          <w:sz w:val="20"/>
          <w:lang w:val="ro-RO"/>
        </w:rPr>
      </w:pPr>
      <w:r w:rsidRPr="00021B73">
        <w:rPr>
          <w:sz w:val="20"/>
          <w:lang w:val="ro-RO"/>
        </w:rPr>
        <w:t xml:space="preserve">public static Bitmap createScaledBitmap(Bitmap src, int dstWidth, int dstHeigth, boolean filter) </w:t>
      </w:r>
    </w:p>
    <w:p w:rsidR="002E1780" w:rsidRPr="00021B73" w:rsidRDefault="008B5B98" w:rsidP="00BE3EF9">
      <w:pPr>
        <w:pStyle w:val="Tbasetext"/>
        <w:ind w:firstLine="0"/>
        <w:rPr>
          <w:szCs w:val="22"/>
          <w:lang w:val="ro-RO"/>
        </w:rPr>
      </w:pPr>
      <w:r w:rsidRPr="00021B73">
        <w:rPr>
          <w:szCs w:val="22"/>
          <w:lang w:val="ro-RO"/>
        </w:rPr>
        <w:t>Apelată cu parametri potriviți, ea</w:t>
      </w:r>
      <w:r w:rsidR="00BE3EF9" w:rsidRPr="00021B73">
        <w:rPr>
          <w:szCs w:val="22"/>
          <w:lang w:val="ro-RO"/>
        </w:rPr>
        <w:t xml:space="preserve"> </w:t>
      </w:r>
      <w:r w:rsidRPr="00021B73">
        <w:rPr>
          <w:szCs w:val="22"/>
          <w:lang w:val="ro-RO"/>
        </w:rPr>
        <w:t>realizează scalarea imaginii la dimensiunea ecranului pentru o mai bună experiență utilizator.</w:t>
      </w:r>
    </w:p>
    <w:p w:rsidR="002E1780" w:rsidRPr="00021B73" w:rsidRDefault="002E1780" w:rsidP="00BE3EF9">
      <w:pPr>
        <w:pStyle w:val="Tbasetext"/>
        <w:ind w:firstLine="0"/>
        <w:rPr>
          <w:szCs w:val="22"/>
          <w:lang w:val="ro-RO"/>
        </w:rPr>
      </w:pPr>
      <w:r w:rsidRPr="00021B73">
        <w:rPr>
          <w:szCs w:val="22"/>
          <w:lang w:val="ro-RO"/>
        </w:rPr>
        <w:lastRenderedPageBreak/>
        <w:tab/>
        <w:t>Peste imagine este desenat</w:t>
      </w:r>
      <w:r w:rsidR="00A6268B" w:rsidRPr="00021B73">
        <w:rPr>
          <w:szCs w:val="22"/>
          <w:lang w:val="ro-RO"/>
        </w:rPr>
        <w:t>ă</w:t>
      </w:r>
      <w:r w:rsidRPr="00021B73">
        <w:rPr>
          <w:szCs w:val="22"/>
          <w:lang w:val="ro-RO"/>
        </w:rPr>
        <w:t xml:space="preserve"> apoi o grilă (eng. “grid”)</w:t>
      </w:r>
      <w:r w:rsidR="00A6268B" w:rsidRPr="00021B73">
        <w:rPr>
          <w:szCs w:val="22"/>
          <w:lang w:val="ro-RO"/>
        </w:rPr>
        <w:t>. Aceasta vine în ajutorul fazei de colectare, oferind o acuratețe mai bună la selectarea punctelor de antrenament.</w:t>
      </w:r>
    </w:p>
    <w:p w:rsidR="000F26BF" w:rsidRPr="00021B73" w:rsidRDefault="000F26BF" w:rsidP="00BE3EF9">
      <w:pPr>
        <w:pStyle w:val="Tbasetext"/>
        <w:ind w:firstLine="0"/>
        <w:rPr>
          <w:szCs w:val="22"/>
          <w:lang w:val="ro-RO"/>
        </w:rPr>
      </w:pPr>
    </w:p>
    <w:p w:rsidR="000F26BF" w:rsidRPr="00021B73" w:rsidRDefault="000F26BF" w:rsidP="00BE3EF9">
      <w:pPr>
        <w:pStyle w:val="Tbasetext"/>
        <w:ind w:firstLine="0"/>
        <w:rPr>
          <w:b/>
          <w:sz w:val="26"/>
          <w:szCs w:val="26"/>
          <w:lang w:val="ro-RO"/>
        </w:rPr>
      </w:pPr>
      <w:r w:rsidRPr="00021B73">
        <w:rPr>
          <w:b/>
          <w:sz w:val="26"/>
          <w:szCs w:val="26"/>
          <w:lang w:val="ro-RO"/>
        </w:rPr>
        <w:tab/>
        <w:t>3.3 Colectarea datelor (antrenament)</w:t>
      </w:r>
    </w:p>
    <w:p w:rsidR="00460731" w:rsidRPr="00021B73" w:rsidRDefault="00460731" w:rsidP="00A12B41">
      <w:pPr>
        <w:pStyle w:val="Tbasetext"/>
        <w:rPr>
          <w:szCs w:val="22"/>
          <w:lang w:val="ro-RO"/>
        </w:rPr>
      </w:pPr>
    </w:p>
    <w:p w:rsidR="009377FD" w:rsidRPr="00021B73" w:rsidRDefault="00082FD1" w:rsidP="008D7A3E">
      <w:pPr>
        <w:pStyle w:val="Tbasetext"/>
        <w:rPr>
          <w:lang w:val="ro-RO"/>
        </w:rPr>
      </w:pPr>
      <w:r w:rsidRPr="00021B73">
        <w:rPr>
          <w:lang w:val="ro-RO"/>
        </w:rPr>
        <w:t>F</w:t>
      </w:r>
      <w:r w:rsidR="00E35B91" w:rsidRPr="00021B73">
        <w:rPr>
          <w:lang w:val="ro-RO"/>
        </w:rPr>
        <w:t>uncționalitatea de colectare a datelor</w:t>
      </w:r>
      <w:r w:rsidRPr="00021B73">
        <w:rPr>
          <w:lang w:val="ro-RO"/>
        </w:rPr>
        <w:t xml:space="preserve"> este</w:t>
      </w:r>
      <w:r w:rsidR="00E35B91" w:rsidRPr="00021B73">
        <w:rPr>
          <w:lang w:val="ro-RO"/>
        </w:rPr>
        <w:t xml:space="preserve"> poate cea mai importantă a acestei aplicații Android.</w:t>
      </w:r>
      <w:r w:rsidR="00976A3B" w:rsidRPr="00021B73">
        <w:rPr>
          <w:lang w:val="ro-RO"/>
        </w:rPr>
        <w:t xml:space="preserve"> Colectarea datelor presupune ca dezvoltatorul să își aleagă o serie de puncte de pe hartă, preferabil echidistante, iar apoi să se plimbe cu echipamentul ce are aplicația instalată (fie telefon, fie tabletă) prin aceste puncte. La fiecare popas, este necesar un singur click pe hartă pentru ca puterea semnalulu</w:t>
      </w:r>
      <w:r w:rsidR="008D7A3E" w:rsidRPr="00021B73">
        <w:rPr>
          <w:lang w:val="ro-RO"/>
        </w:rPr>
        <w:t>i în acel punct să fie salvată. M</w:t>
      </w:r>
      <w:r w:rsidR="00976A3B" w:rsidRPr="00021B73">
        <w:rPr>
          <w:lang w:val="ro-RO"/>
        </w:rPr>
        <w:t>ai exact se salvează 10 mostre ale puterii semnalului pentru ca eventualele</w:t>
      </w:r>
      <w:r w:rsidR="008D7A3E" w:rsidRPr="00021B73">
        <w:rPr>
          <w:lang w:val="ro-RO"/>
        </w:rPr>
        <w:t xml:space="preserve"> iregularități: oameni deplasându-se în proximitatea aparatului etc. să fie nivelate.</w:t>
      </w:r>
      <w:r w:rsidR="00976A3B" w:rsidRPr="00021B73">
        <w:rPr>
          <w:lang w:val="ro-RO"/>
        </w:rPr>
        <w:t xml:space="preserve"> </w:t>
      </w:r>
      <w:r w:rsidR="008D7A3E" w:rsidRPr="00021B73">
        <w:rPr>
          <w:lang w:val="ro-RO"/>
        </w:rPr>
        <w:t xml:space="preserve">Astfel, la finalul fazei de colectare, se va crea un fișier JSON (am ales acest tip de fișier deoarece este relativ simplu de parsat în orice limbaj de programare) cu tupluri (x, y, Samples[]) unde fiecare </w:t>
      </w:r>
      <w:r w:rsidR="001C5E6A" w:rsidRPr="00021B73">
        <w:rPr>
          <w:lang w:val="ro-RO"/>
        </w:rPr>
        <w:t xml:space="preserve">obiect </w:t>
      </w:r>
      <w:r w:rsidR="008D7A3E" w:rsidRPr="00021B73">
        <w:rPr>
          <w:lang w:val="ro-RO"/>
        </w:rPr>
        <w:t>Sample va conține tupluri de forma (BSSID, RSSI)</w:t>
      </w:r>
      <w:r w:rsidR="00EA4D74" w:rsidRPr="00021B73">
        <w:rPr>
          <w:lang w:val="ro-RO"/>
        </w:rPr>
        <w:t>.</w:t>
      </w:r>
    </w:p>
    <w:p w:rsidR="00EA4D74" w:rsidRPr="00021B73" w:rsidRDefault="003C60CC" w:rsidP="008D7A3E">
      <w:pPr>
        <w:pStyle w:val="Tbasetext"/>
        <w:rPr>
          <w:lang w:val="ro-RO"/>
        </w:rPr>
      </w:pPr>
      <w:r w:rsidRPr="00021B73">
        <w:rPr>
          <w:lang w:val="ro-RO"/>
        </w:rPr>
        <w:t>O dată creat acest fișier, în perioada de dezvoltare se pot analiza diverse caracteristici ale mediului. Cu</w:t>
      </w:r>
      <w:r w:rsidR="002B3249" w:rsidRPr="00021B73">
        <w:rPr>
          <w:lang w:val="ro-RO"/>
        </w:rPr>
        <w:t xml:space="preserve"> ajutorul unor scripturi Python</w:t>
      </w:r>
      <w:r w:rsidRPr="00021B73">
        <w:rPr>
          <w:lang w:val="ro-RO"/>
        </w:rPr>
        <w:t xml:space="preserve"> am obținut </w:t>
      </w:r>
      <w:r w:rsidR="0089309B" w:rsidRPr="00021B73">
        <w:rPr>
          <w:lang w:val="ro-RO"/>
        </w:rPr>
        <w:t>Fig</w:t>
      </w:r>
      <w:r w:rsidR="00F10554" w:rsidRPr="00021B73">
        <w:rPr>
          <w:lang w:val="ro-RO"/>
        </w:rPr>
        <w:t>urile 2 și 3.</w:t>
      </w:r>
    </w:p>
    <w:p w:rsidR="009377FD" w:rsidRPr="00021B73" w:rsidRDefault="009377FD" w:rsidP="00D53837">
      <w:pPr>
        <w:pStyle w:val="Tbasetext"/>
        <w:ind w:firstLine="720"/>
        <w:rPr>
          <w:lang w:val="ro-RO"/>
        </w:rPr>
      </w:pPr>
    </w:p>
    <w:p w:rsidR="009377FD" w:rsidRPr="00021B73" w:rsidRDefault="00212C46" w:rsidP="003C60CC">
      <w:pPr>
        <w:pStyle w:val="Tbasetext"/>
        <w:ind w:firstLine="0"/>
        <w:jc w:val="center"/>
        <w:rPr>
          <w:lang w:val="ro-RO"/>
        </w:rPr>
      </w:pPr>
      <w:r>
        <w:rPr>
          <w:noProof/>
          <w:lang w:eastAsia="en-US"/>
        </w:rPr>
        <w:drawing>
          <wp:inline distT="0" distB="0" distL="0" distR="0">
            <wp:extent cx="5724525" cy="30480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2A0F76" w:rsidRPr="00021B73" w:rsidRDefault="002A0F76" w:rsidP="002A0F76">
      <w:pPr>
        <w:pStyle w:val="Tfiguretitle"/>
        <w:rPr>
          <w:lang w:val="ro-RO"/>
        </w:rPr>
      </w:pPr>
      <w:r w:rsidRPr="00021B73">
        <w:rPr>
          <w:lang w:val="ro-RO"/>
        </w:rPr>
        <w:t xml:space="preserve">Fig. 2.  </w:t>
      </w:r>
      <w:r w:rsidR="003C60CC" w:rsidRPr="00021B73">
        <w:rPr>
          <w:lang w:val="ro-RO"/>
        </w:rPr>
        <w:t xml:space="preserve">Puterea semnalului pentru fiecare AP </w:t>
      </w:r>
    </w:p>
    <w:p w:rsidR="009377FD" w:rsidRPr="00021B73" w:rsidRDefault="003C60CC" w:rsidP="002A0F76">
      <w:pPr>
        <w:pStyle w:val="Tfiguretitle"/>
        <w:rPr>
          <w:lang w:val="ro-RO"/>
        </w:rPr>
      </w:pPr>
      <w:r w:rsidRPr="00021B73">
        <w:rPr>
          <w:lang w:val="ro-RO"/>
        </w:rPr>
        <w:t>în funcție de poziție</w:t>
      </w:r>
      <w:r w:rsidR="001C5E6A" w:rsidRPr="00021B73">
        <w:rPr>
          <w:lang w:val="ro-RO"/>
        </w:rPr>
        <w:t>,</w:t>
      </w:r>
      <w:r w:rsidRPr="00021B73">
        <w:rPr>
          <w:lang w:val="ro-RO"/>
        </w:rPr>
        <w:t xml:space="preserve"> mergând pe cea mai lungă linie dreaptă a încăperii</w:t>
      </w:r>
      <w:r w:rsidR="008071C2" w:rsidRPr="00021B73">
        <w:rPr>
          <w:lang w:val="ro-RO"/>
        </w:rPr>
        <w:t>.</w:t>
      </w:r>
    </w:p>
    <w:p w:rsidR="009377FD" w:rsidRPr="00021B73" w:rsidRDefault="009377FD" w:rsidP="00D53837">
      <w:pPr>
        <w:pStyle w:val="Tbasetext"/>
        <w:ind w:firstLine="720"/>
        <w:rPr>
          <w:lang w:val="ro-RO"/>
        </w:rPr>
      </w:pPr>
    </w:p>
    <w:p w:rsidR="001C5E6A" w:rsidRPr="00021B73" w:rsidRDefault="001C5E6A" w:rsidP="00D53837">
      <w:pPr>
        <w:pStyle w:val="Tbasetext"/>
        <w:ind w:firstLine="720"/>
        <w:rPr>
          <w:lang w:val="ro-RO"/>
        </w:rPr>
      </w:pPr>
    </w:p>
    <w:p w:rsidR="004F0493" w:rsidRPr="00021B73" w:rsidRDefault="00212C46" w:rsidP="004F0493">
      <w:pPr>
        <w:pStyle w:val="Tbasetext"/>
        <w:ind w:firstLine="720"/>
        <w:jc w:val="center"/>
        <w:rPr>
          <w:lang w:val="ro-RO"/>
        </w:rPr>
      </w:pPr>
      <w:r>
        <w:rPr>
          <w:noProof/>
          <w:lang w:eastAsia="en-US"/>
        </w:rPr>
        <w:lastRenderedPageBreak/>
        <w:drawing>
          <wp:inline distT="0" distB="0" distL="0" distR="0">
            <wp:extent cx="4076700" cy="381952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4076700" cy="3819525"/>
                    </a:xfrm>
                    <a:prstGeom prst="rect">
                      <a:avLst/>
                    </a:prstGeom>
                    <a:noFill/>
                    <a:ln w="9525">
                      <a:noFill/>
                      <a:miter lim="800000"/>
                      <a:headEnd/>
                      <a:tailEnd/>
                    </a:ln>
                  </pic:spPr>
                </pic:pic>
              </a:graphicData>
            </a:graphic>
          </wp:inline>
        </w:drawing>
      </w:r>
    </w:p>
    <w:p w:rsidR="00023CE0" w:rsidRPr="00021B73" w:rsidRDefault="004F0493" w:rsidP="00023CE0">
      <w:pPr>
        <w:pStyle w:val="Tfiguretitle"/>
        <w:rPr>
          <w:lang w:val="ro-RO"/>
        </w:rPr>
      </w:pPr>
      <w:r w:rsidRPr="00021B73">
        <w:rPr>
          <w:lang w:val="ro-RO"/>
        </w:rPr>
        <w:t xml:space="preserve">Fig. 3.  Harta </w:t>
      </w:r>
      <w:r w:rsidR="00023CE0" w:rsidRPr="00021B73">
        <w:rPr>
          <w:lang w:val="ro-RO"/>
        </w:rPr>
        <w:t>semnalului pentru un singur AP.</w:t>
      </w:r>
    </w:p>
    <w:p w:rsidR="009377FD" w:rsidRPr="00021B73" w:rsidRDefault="009377FD" w:rsidP="00D53837">
      <w:pPr>
        <w:pStyle w:val="Tbasetext"/>
        <w:ind w:firstLine="720"/>
        <w:rPr>
          <w:lang w:val="ro-RO"/>
        </w:rPr>
      </w:pPr>
    </w:p>
    <w:p w:rsidR="009377FD" w:rsidRPr="00021B73" w:rsidRDefault="00B91D99" w:rsidP="00D53837">
      <w:pPr>
        <w:pStyle w:val="Tbasetext"/>
        <w:ind w:firstLine="720"/>
        <w:rPr>
          <w:lang w:val="ro-RO"/>
        </w:rPr>
      </w:pPr>
      <w:r w:rsidRPr="00021B73">
        <w:rPr>
          <w:lang w:val="ro-RO"/>
        </w:rPr>
        <w:t>În figura 3 se observă că poziția fizică a unui AP, în caz că nu este cunoscută, poate fi aflată anal</w:t>
      </w:r>
      <w:r w:rsidR="0050449C" w:rsidRPr="00021B73">
        <w:rPr>
          <w:lang w:val="ro-RO"/>
        </w:rPr>
        <w:t>i</w:t>
      </w:r>
      <w:r w:rsidRPr="00021B73">
        <w:rPr>
          <w:lang w:val="ro-RO"/>
        </w:rPr>
        <w:t>zând harta semnalului generat de el și interpolând printre valori.</w:t>
      </w:r>
    </w:p>
    <w:p w:rsidR="009377FD" w:rsidRPr="00021B73" w:rsidRDefault="009377FD" w:rsidP="00D53837">
      <w:pPr>
        <w:pStyle w:val="Tbasetext"/>
        <w:ind w:firstLine="720"/>
        <w:rPr>
          <w:lang w:val="ro-RO"/>
        </w:rPr>
      </w:pPr>
    </w:p>
    <w:p w:rsidR="00693C55" w:rsidRPr="00021B73" w:rsidRDefault="00693C55" w:rsidP="00693C55">
      <w:pPr>
        <w:pStyle w:val="Theading1"/>
        <w:rPr>
          <w:sz w:val="26"/>
          <w:szCs w:val="26"/>
          <w:lang w:val="ro-RO"/>
        </w:rPr>
        <w:sectPr w:rsidR="00693C55" w:rsidRPr="00021B73" w:rsidSect="00A816C9">
          <w:pgSz w:w="11907" w:h="16840" w:code="9"/>
          <w:pgMar w:top="1440" w:right="1440" w:bottom="1440" w:left="1440" w:header="1699" w:footer="1699" w:gutter="0"/>
          <w:cols w:space="720"/>
          <w:titlePg/>
          <w:docGrid w:linePitch="360"/>
        </w:sectPr>
      </w:pPr>
      <w:bookmarkStart w:id="18" w:name="_Toc387496032"/>
      <w:bookmarkStart w:id="19" w:name="_Toc387496177"/>
      <w:bookmarkStart w:id="20" w:name="_Toc387497028"/>
    </w:p>
    <w:p w:rsidR="00693C55" w:rsidRPr="00021B73" w:rsidRDefault="00330F5E" w:rsidP="003C2562">
      <w:pPr>
        <w:pStyle w:val="Theading1"/>
        <w:contextualSpacing/>
        <w:rPr>
          <w:sz w:val="26"/>
          <w:szCs w:val="26"/>
          <w:lang w:val="ro-RO"/>
        </w:rPr>
      </w:pPr>
      <w:r w:rsidRPr="00021B73">
        <w:rPr>
          <w:sz w:val="26"/>
          <w:szCs w:val="26"/>
          <w:lang w:val="ro-RO"/>
        </w:rPr>
        <w:lastRenderedPageBreak/>
        <w:t>3.4 Selectarea și parsarea da</w:t>
      </w:r>
      <w:r w:rsidR="00693C55" w:rsidRPr="00021B73">
        <w:rPr>
          <w:sz w:val="26"/>
          <w:szCs w:val="26"/>
          <w:lang w:val="ro-RO"/>
        </w:rPr>
        <w:t>telor</w:t>
      </w:r>
    </w:p>
    <w:p w:rsidR="003C2562" w:rsidRPr="00021B73" w:rsidRDefault="003C2562" w:rsidP="003C2562">
      <w:pPr>
        <w:pStyle w:val="Theading1"/>
        <w:contextualSpacing/>
        <w:rPr>
          <w:sz w:val="26"/>
          <w:szCs w:val="26"/>
          <w:lang w:val="ro-RO"/>
        </w:rPr>
      </w:pPr>
    </w:p>
    <w:p w:rsidR="003C2562" w:rsidRPr="00021B73" w:rsidRDefault="00693C55" w:rsidP="003C2562">
      <w:pPr>
        <w:pStyle w:val="Theading1"/>
        <w:spacing w:before="0"/>
        <w:contextualSpacing/>
        <w:jc w:val="both"/>
        <w:rPr>
          <w:b w:val="0"/>
          <w:sz w:val="22"/>
          <w:szCs w:val="22"/>
          <w:lang w:val="ro-RO"/>
        </w:rPr>
      </w:pPr>
      <w:r w:rsidRPr="00021B73">
        <w:rPr>
          <w:b w:val="0"/>
          <w:sz w:val="22"/>
          <w:szCs w:val="22"/>
          <w:lang w:val="ro-RO"/>
        </w:rPr>
        <w:t>Similar cu funcționalitatea de alegere a unei hărți, utilizatorul are posibilitatea să aleagă orice fișier de tip JSON pe baza căruia dorește să se poziționeze în încăpere. Deși acest aspect are mai degrabă un rol important în partea de dezvoltare, este prezent și în apli</w:t>
      </w:r>
      <w:r w:rsidR="00367EA2" w:rsidRPr="00021B73">
        <w:rPr>
          <w:b w:val="0"/>
          <w:sz w:val="22"/>
          <w:szCs w:val="22"/>
          <w:lang w:val="ro-RO"/>
        </w:rPr>
        <w:t xml:space="preserve">cația finală din varii motive. Este oferit astfel un procedeu de analiză în timp a rezultatelor obținute. Să presupunem că în ziua Z cu baza de date B1 se obține eroarea E1, iar în ziua Z + 30, după o nouă antrenare în urma căreia rezultă baza de date B2, se obține eroarea E2. În condițiile în care aceleași AP-uri sunt vizibile în </w:t>
      </w:r>
      <w:r w:rsidR="003C2562" w:rsidRPr="00021B73">
        <w:rPr>
          <w:b w:val="0"/>
          <w:sz w:val="22"/>
          <w:szCs w:val="22"/>
          <w:lang w:val="ro-RO"/>
        </w:rPr>
        <w:t>încăpere și comparând E1 cu E2, se pot trage anumite concluzii de genul:</w:t>
      </w:r>
    </w:p>
    <w:p w:rsidR="003C2562" w:rsidRPr="00021B73" w:rsidRDefault="003C2562" w:rsidP="003C2562">
      <w:pPr>
        <w:pStyle w:val="Theading1"/>
        <w:numPr>
          <w:ilvl w:val="0"/>
          <w:numId w:val="10"/>
        </w:numPr>
        <w:spacing w:before="0"/>
        <w:contextualSpacing/>
        <w:jc w:val="both"/>
        <w:rPr>
          <w:b w:val="0"/>
          <w:sz w:val="22"/>
          <w:szCs w:val="22"/>
          <w:lang w:val="ro-RO"/>
        </w:rPr>
      </w:pPr>
      <w:r w:rsidRPr="00021B73">
        <w:rPr>
          <w:b w:val="0"/>
          <w:sz w:val="22"/>
          <w:szCs w:val="22"/>
          <w:lang w:val="ro-RO"/>
        </w:rPr>
        <w:t>anumite AP-uri au fost relocate</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încăperea a fost modificată (posibil mobilier dispus altfel)</w:t>
      </w:r>
    </w:p>
    <w:p w:rsidR="00A64185" w:rsidRPr="00021B73" w:rsidRDefault="00A64185" w:rsidP="00A64185">
      <w:pPr>
        <w:pStyle w:val="Theading1"/>
        <w:numPr>
          <w:ilvl w:val="0"/>
          <w:numId w:val="10"/>
        </w:numPr>
        <w:spacing w:before="0"/>
        <w:contextualSpacing/>
        <w:jc w:val="both"/>
        <w:rPr>
          <w:b w:val="0"/>
          <w:sz w:val="22"/>
          <w:szCs w:val="22"/>
          <w:lang w:val="ro-RO"/>
        </w:rPr>
      </w:pPr>
      <w:r w:rsidRPr="00021B73">
        <w:rPr>
          <w:b w:val="0"/>
          <w:sz w:val="22"/>
          <w:szCs w:val="22"/>
          <w:lang w:val="ro-RO"/>
        </w:rPr>
        <w:t>există surse de interferență</w:t>
      </w:r>
    </w:p>
    <w:p w:rsidR="00A64185" w:rsidRPr="00021B73" w:rsidRDefault="00A64185" w:rsidP="00A64185">
      <w:pPr>
        <w:pStyle w:val="Theading1"/>
        <w:spacing w:before="0"/>
        <w:contextualSpacing/>
        <w:jc w:val="both"/>
        <w:rPr>
          <w:b w:val="0"/>
          <w:sz w:val="22"/>
          <w:szCs w:val="22"/>
          <w:lang w:val="ro-RO"/>
        </w:rPr>
      </w:pPr>
      <w:r w:rsidRPr="00021B73">
        <w:rPr>
          <w:b w:val="0"/>
          <w:sz w:val="22"/>
          <w:szCs w:val="22"/>
          <w:lang w:val="ro-RO"/>
        </w:rPr>
        <w:t>După alegerea fișierului de antrenament, este necesară parsarea acestuia și stocarea datelor în obiecte Java.</w:t>
      </w:r>
      <w:r w:rsidR="00D22785" w:rsidRPr="00021B73">
        <w:rPr>
          <w:b w:val="0"/>
          <w:sz w:val="22"/>
          <w:szCs w:val="22"/>
          <w:lang w:val="ro-RO"/>
        </w:rPr>
        <w:t xml:space="preserve"> Parsarea se realizează cu ajutorul unui obiect </w:t>
      </w:r>
      <w:r w:rsidR="00D22785" w:rsidRPr="00021B73">
        <w:rPr>
          <w:sz w:val="22"/>
          <w:szCs w:val="22"/>
          <w:lang w:val="ro-RO"/>
        </w:rPr>
        <w:t>JsonReader</w:t>
      </w:r>
      <w:r w:rsidR="00D22785" w:rsidRPr="00021B73">
        <w:rPr>
          <w:rStyle w:val="FootnoteReference"/>
          <w:b w:val="0"/>
          <w:sz w:val="22"/>
          <w:szCs w:val="22"/>
          <w:lang w:val="ro-RO"/>
        </w:rPr>
        <w:footnoteReference w:id="6"/>
      </w:r>
      <w:r w:rsidR="000662CC" w:rsidRPr="00021B73">
        <w:rPr>
          <w:sz w:val="22"/>
          <w:szCs w:val="22"/>
          <w:lang w:val="ro-RO"/>
        </w:rPr>
        <w:t xml:space="preserve"> </w:t>
      </w:r>
      <w:r w:rsidR="000662CC" w:rsidRPr="00021B73">
        <w:rPr>
          <w:b w:val="0"/>
          <w:sz w:val="22"/>
          <w:szCs w:val="22"/>
          <w:lang w:val="ro-RO"/>
        </w:rPr>
        <w:t>ce este capabil să</w:t>
      </w:r>
      <w:r w:rsidR="004A3BBF" w:rsidRPr="00021B73">
        <w:rPr>
          <w:b w:val="0"/>
          <w:sz w:val="22"/>
          <w:szCs w:val="22"/>
          <w:lang w:val="ro-RO"/>
        </w:rPr>
        <w:t xml:space="preserve"> consume unul câte unul token-uri din fișierul JSON selectat.</w:t>
      </w:r>
    </w:p>
    <w:p w:rsidR="00D45949" w:rsidRPr="00021B73" w:rsidRDefault="00D45949" w:rsidP="00A64185">
      <w:pPr>
        <w:pStyle w:val="Theading1"/>
        <w:spacing w:before="0"/>
        <w:contextualSpacing/>
        <w:jc w:val="both"/>
        <w:rPr>
          <w:b w:val="0"/>
          <w:sz w:val="22"/>
          <w:szCs w:val="22"/>
          <w:lang w:val="ro-RO"/>
        </w:rPr>
      </w:pPr>
      <w:r w:rsidRPr="00021B73">
        <w:rPr>
          <w:b w:val="0"/>
          <w:sz w:val="22"/>
          <w:szCs w:val="22"/>
          <w:lang w:val="ro-RO"/>
        </w:rPr>
        <w:t>Pentru st</w:t>
      </w:r>
      <w:r w:rsidR="0015436C" w:rsidRPr="00021B73">
        <w:rPr>
          <w:b w:val="0"/>
          <w:sz w:val="22"/>
          <w:szCs w:val="22"/>
          <w:lang w:val="ro-RO"/>
        </w:rPr>
        <w:t>ocarea datelor, am implementat două clase</w:t>
      </w:r>
      <w:r w:rsidRPr="00021B73">
        <w:rPr>
          <w:b w:val="0"/>
          <w:sz w:val="22"/>
          <w:szCs w:val="22"/>
          <w:lang w:val="ro-RO"/>
        </w:rPr>
        <w:t xml:space="preserve"> container</w:t>
      </w:r>
      <w:r w:rsidR="0015436C" w:rsidRPr="00021B73">
        <w:rPr>
          <w:b w:val="0"/>
          <w:sz w:val="22"/>
          <w:szCs w:val="22"/>
          <w:lang w:val="ro-RO"/>
        </w:rPr>
        <w:t>, prima</w:t>
      </w:r>
      <w:r w:rsidRPr="00021B73">
        <w:rPr>
          <w:b w:val="0"/>
          <w:sz w:val="22"/>
          <w:szCs w:val="22"/>
          <w:lang w:val="ro-RO"/>
        </w:rPr>
        <w:t xml:space="preserve"> numită </w:t>
      </w:r>
      <w:r w:rsidRPr="00021B73">
        <w:rPr>
          <w:b w:val="0"/>
          <w:i/>
          <w:sz w:val="22"/>
          <w:szCs w:val="22"/>
          <w:lang w:val="ro-RO"/>
        </w:rPr>
        <w:t>PointData</w:t>
      </w:r>
      <w:r w:rsidR="004B530A" w:rsidRPr="00021B73">
        <w:rPr>
          <w:b w:val="0"/>
          <w:sz w:val="22"/>
          <w:szCs w:val="22"/>
          <w:lang w:val="ro-RO"/>
        </w:rPr>
        <w:t xml:space="preserve"> ce deține următoarele câmpuri relevante: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x </w:t>
      </w:r>
      <w:r w:rsidRPr="00021B73">
        <w:rPr>
          <w:b w:val="0"/>
          <w:sz w:val="22"/>
          <w:szCs w:val="22"/>
          <w:lang w:val="ro-RO"/>
        </w:rPr>
        <w:t>– abscisa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int </w:t>
      </w:r>
      <w:r w:rsidRPr="00021B73">
        <w:rPr>
          <w:sz w:val="22"/>
          <w:szCs w:val="22"/>
          <w:lang w:val="ro-RO"/>
        </w:rPr>
        <w:t xml:space="preserve">y </w:t>
      </w:r>
      <w:r w:rsidRPr="00021B73">
        <w:rPr>
          <w:b w:val="0"/>
          <w:sz w:val="22"/>
          <w:szCs w:val="22"/>
          <w:lang w:val="ro-RO"/>
        </w:rPr>
        <w:t>– ordonata punctului de coordonate</w:t>
      </w:r>
    </w:p>
    <w:p w:rsidR="004B530A" w:rsidRPr="00021B73" w:rsidRDefault="004B530A" w:rsidP="004B530A">
      <w:pPr>
        <w:pStyle w:val="Theading1"/>
        <w:numPr>
          <w:ilvl w:val="0"/>
          <w:numId w:val="11"/>
        </w:numPr>
        <w:spacing w:before="0"/>
        <w:contextualSpacing/>
        <w:jc w:val="both"/>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 lista ce conține toate mostrele recoltate într-</w:t>
      </w:r>
      <w:r w:rsidR="00ED7C13" w:rsidRPr="00021B73">
        <w:rPr>
          <w:b w:val="0"/>
          <w:sz w:val="22"/>
          <w:szCs w:val="22"/>
          <w:lang w:val="ro-RO"/>
        </w:rPr>
        <w:t>un anumit punct (x, y) sub formă</w:t>
      </w:r>
      <w:r w:rsidRPr="00021B73">
        <w:rPr>
          <w:b w:val="0"/>
          <w:sz w:val="22"/>
          <w:szCs w:val="22"/>
          <w:lang w:val="ro-RO"/>
        </w:rPr>
        <w:t xml:space="preserve"> de dicționar cu tupluri (BSSID, RSSI); după cum am mai menționat, în fiecare punct se fac mai multe citiri pentru ca eventualele iregularități să fie nivelate ulterior</w:t>
      </w:r>
    </w:p>
    <w:p w:rsidR="00706E49" w:rsidRPr="00021B73" w:rsidRDefault="0015436C" w:rsidP="009B580B">
      <w:pPr>
        <w:pStyle w:val="Theading1"/>
        <w:spacing w:before="0"/>
        <w:ind w:firstLine="0"/>
        <w:contextualSpacing/>
        <w:jc w:val="both"/>
        <w:rPr>
          <w:b w:val="0"/>
          <w:sz w:val="22"/>
          <w:szCs w:val="22"/>
          <w:lang w:val="ro-RO"/>
        </w:rPr>
      </w:pPr>
      <w:r w:rsidRPr="00021B73">
        <w:rPr>
          <w:b w:val="0"/>
          <w:sz w:val="22"/>
          <w:szCs w:val="22"/>
          <w:lang w:val="ro-RO"/>
        </w:rPr>
        <w:t xml:space="preserve">și a doua numită </w:t>
      </w:r>
      <w:r w:rsidRPr="00021B73">
        <w:rPr>
          <w:b w:val="0"/>
          <w:i/>
          <w:sz w:val="22"/>
          <w:szCs w:val="22"/>
          <w:lang w:val="ro-RO"/>
        </w:rPr>
        <w:t xml:space="preserve">AveragePointData </w:t>
      </w:r>
      <w:r w:rsidRPr="00021B73">
        <w:rPr>
          <w:b w:val="0"/>
          <w:sz w:val="22"/>
          <w:szCs w:val="22"/>
          <w:lang w:val="ro-RO"/>
        </w:rPr>
        <w:t>pentru soluționarea problemei mai sus expuse, cea de mediere a datelo</w:t>
      </w:r>
      <w:r w:rsidR="004E4C30" w:rsidRPr="00021B73">
        <w:rPr>
          <w:b w:val="0"/>
          <w:sz w:val="22"/>
          <w:szCs w:val="22"/>
          <w:lang w:val="ro-RO"/>
        </w:rPr>
        <w:t>r, diferența între ele fiind că</w:t>
      </w:r>
    </w:p>
    <w:p w:rsidR="0015436C" w:rsidRPr="00021B73" w:rsidRDefault="0015436C" w:rsidP="009B580B">
      <w:pPr>
        <w:pStyle w:val="Theading1"/>
        <w:spacing w:before="0"/>
        <w:ind w:firstLine="0"/>
        <w:contextualSpacing/>
        <w:jc w:val="center"/>
        <w:rPr>
          <w:b w:val="0"/>
          <w:sz w:val="22"/>
          <w:szCs w:val="22"/>
          <w:lang w:val="ro-RO"/>
        </w:rPr>
      </w:pPr>
      <w:r w:rsidRPr="00021B73">
        <w:rPr>
          <w:b w:val="0"/>
          <w:sz w:val="22"/>
          <w:szCs w:val="22"/>
          <w:lang w:val="ro-RO"/>
        </w:rPr>
        <w:t xml:space="preserve">List&lt;Map&lt;String, Integer&gt;&gt; </w:t>
      </w:r>
      <w:r w:rsidRPr="00021B73">
        <w:rPr>
          <w:sz w:val="22"/>
          <w:szCs w:val="22"/>
          <w:lang w:val="ro-RO"/>
        </w:rPr>
        <w:t>samples</w:t>
      </w:r>
      <w:r w:rsidRPr="00021B73">
        <w:rPr>
          <w:b w:val="0"/>
          <w:sz w:val="22"/>
          <w:szCs w:val="22"/>
          <w:lang w:val="ro-RO"/>
        </w:rPr>
        <w:t xml:space="preserve"> </w:t>
      </w:r>
      <w:r w:rsidR="00706E49" w:rsidRPr="00021B73">
        <w:rPr>
          <w:b w:val="0"/>
          <w:sz w:val="22"/>
          <w:szCs w:val="22"/>
          <w:lang w:val="ro-RO"/>
        </w:rPr>
        <w:t>--&gt;</w:t>
      </w:r>
      <w:r w:rsidRPr="00021B73">
        <w:rPr>
          <w:b w:val="0"/>
          <w:sz w:val="22"/>
          <w:szCs w:val="22"/>
          <w:lang w:val="ro-RO"/>
        </w:rPr>
        <w:t xml:space="preserve"> Map&lt;String, Integer&gt; </w:t>
      </w:r>
      <w:r w:rsidRPr="00021B73">
        <w:rPr>
          <w:sz w:val="22"/>
          <w:szCs w:val="22"/>
          <w:lang w:val="ro-RO"/>
        </w:rPr>
        <w:t>averageSample</w:t>
      </w:r>
    </w:p>
    <w:p w:rsidR="006B154D" w:rsidRPr="00021B73" w:rsidRDefault="006B154D" w:rsidP="009B580B">
      <w:pPr>
        <w:pStyle w:val="Theading1"/>
        <w:spacing w:before="0"/>
        <w:ind w:firstLine="0"/>
        <w:contextualSpacing/>
        <w:jc w:val="both"/>
        <w:rPr>
          <w:b w:val="0"/>
          <w:sz w:val="22"/>
          <w:szCs w:val="22"/>
          <w:lang w:val="ro-RO"/>
        </w:rPr>
      </w:pPr>
      <w:r w:rsidRPr="00021B73">
        <w:rPr>
          <w:b w:val="0"/>
          <w:sz w:val="22"/>
          <w:szCs w:val="22"/>
          <w:lang w:val="ro-RO"/>
        </w:rPr>
        <w:tab/>
        <w:t>De menționat este că procesul de mediere ține cont și de numărul de prezențe pe care un anumit AP îl înregistrează în mostrele colectate.</w:t>
      </w:r>
      <w:r w:rsidR="009B580B" w:rsidRPr="00021B73">
        <w:rPr>
          <w:b w:val="0"/>
          <w:sz w:val="22"/>
          <w:szCs w:val="22"/>
          <w:lang w:val="ro-RO"/>
        </w:rPr>
        <w:t xml:space="preserve"> De exemplu, dacă tuplul (BSSID, RSSI)(AP1) apare în 4/5 mostre într-un anumit punct, media va fi una aritmetică cu numitorul 4. Am ales această abordare deoarece uneori, deși foarte rar, scanarea AP-urilor în Android mai poate pierde beacon-uri, iar acest </w:t>
      </w:r>
      <w:r w:rsidR="00952A73" w:rsidRPr="00021B73">
        <w:rPr>
          <w:b w:val="0"/>
          <w:sz w:val="22"/>
          <w:szCs w:val="22"/>
          <w:lang w:val="ro-RO"/>
        </w:rPr>
        <w:t>neajuns</w:t>
      </w:r>
      <w:r w:rsidR="009B580B" w:rsidRPr="00021B73">
        <w:rPr>
          <w:b w:val="0"/>
          <w:sz w:val="22"/>
          <w:szCs w:val="22"/>
          <w:lang w:val="ro-RO"/>
        </w:rPr>
        <w:t xml:space="preserve"> nu ar trebui să influențeze valoarea finală.</w:t>
      </w:r>
    </w:p>
    <w:p w:rsidR="00952A73" w:rsidRPr="00021B73" w:rsidRDefault="00952A73" w:rsidP="009B580B">
      <w:pPr>
        <w:pStyle w:val="Theading1"/>
        <w:spacing w:before="0"/>
        <w:ind w:firstLine="0"/>
        <w:contextualSpacing/>
        <w:jc w:val="both"/>
        <w:rPr>
          <w:b w:val="0"/>
          <w:sz w:val="22"/>
          <w:szCs w:val="22"/>
          <w:lang w:val="ro-RO"/>
        </w:rPr>
      </w:pPr>
      <w:r w:rsidRPr="00021B73">
        <w:rPr>
          <w:b w:val="0"/>
          <w:sz w:val="22"/>
          <w:szCs w:val="22"/>
          <w:lang w:val="ro-RO"/>
        </w:rPr>
        <w:tab/>
      </w:r>
      <w:r w:rsidR="0030042B" w:rsidRPr="00021B73">
        <w:rPr>
          <w:b w:val="0"/>
          <w:sz w:val="22"/>
          <w:szCs w:val="22"/>
          <w:lang w:val="ro-RO"/>
        </w:rPr>
        <w:t>Cele prezentate mai sus pot fi sumarizate în următoarea diagramă:</w:t>
      </w:r>
    </w:p>
    <w:p w:rsidR="00F60A3B" w:rsidRPr="00021B73" w:rsidRDefault="00F60A3B" w:rsidP="009B580B">
      <w:pPr>
        <w:pStyle w:val="Theading1"/>
        <w:spacing w:before="0"/>
        <w:ind w:firstLine="0"/>
        <w:contextualSpacing/>
        <w:jc w:val="both"/>
        <w:rPr>
          <w:b w:val="0"/>
          <w:sz w:val="22"/>
          <w:szCs w:val="22"/>
          <w:lang w:val="ro-RO"/>
        </w:rPr>
      </w:pPr>
    </w:p>
    <w:p w:rsidR="00F60A3B" w:rsidRPr="00021B73" w:rsidRDefault="00212C46" w:rsidP="00C00606">
      <w:pPr>
        <w:pStyle w:val="Theading1"/>
        <w:spacing w:before="0"/>
        <w:ind w:firstLine="0"/>
        <w:contextualSpacing/>
        <w:jc w:val="center"/>
        <w:rPr>
          <w:b w:val="0"/>
          <w:sz w:val="22"/>
          <w:szCs w:val="22"/>
          <w:lang w:val="ro-RO"/>
        </w:rPr>
      </w:pPr>
      <w:r>
        <w:rPr>
          <w:b w:val="0"/>
          <w:noProof/>
          <w:sz w:val="22"/>
          <w:szCs w:val="22"/>
          <w:lang w:eastAsia="en-US"/>
        </w:rPr>
        <w:drawing>
          <wp:inline distT="0" distB="0" distL="0" distR="0">
            <wp:extent cx="5734050" cy="8477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34050" cy="847725"/>
                    </a:xfrm>
                    <a:prstGeom prst="rect">
                      <a:avLst/>
                    </a:prstGeom>
                    <a:noFill/>
                    <a:ln w="9525">
                      <a:noFill/>
                      <a:miter lim="800000"/>
                      <a:headEnd/>
                      <a:tailEnd/>
                    </a:ln>
                  </pic:spPr>
                </pic:pic>
              </a:graphicData>
            </a:graphic>
          </wp:inline>
        </w:drawing>
      </w:r>
    </w:p>
    <w:p w:rsidR="00693C55" w:rsidRPr="00021B73" w:rsidRDefault="00365E83" w:rsidP="00B91D99">
      <w:pPr>
        <w:pStyle w:val="Theading1"/>
        <w:rPr>
          <w:b w:val="0"/>
          <w:sz w:val="22"/>
          <w:szCs w:val="22"/>
          <w:lang w:val="ro-RO"/>
        </w:rPr>
      </w:pPr>
      <w:r w:rsidRPr="00021B73">
        <w:rPr>
          <w:b w:val="0"/>
          <w:sz w:val="22"/>
          <w:szCs w:val="22"/>
          <w:lang w:val="ro-RO"/>
        </w:rPr>
        <w:t xml:space="preserve">Mai departe, procesul de localizarea va folosi doar datele obținute după mediere, sub formă de listă de obiecte </w:t>
      </w:r>
      <w:r w:rsidRPr="00021B73">
        <w:rPr>
          <w:b w:val="0"/>
          <w:i/>
          <w:sz w:val="22"/>
          <w:szCs w:val="22"/>
          <w:lang w:val="ro-RO"/>
        </w:rPr>
        <w:t>AveragePointData</w:t>
      </w:r>
      <w:r w:rsidRPr="00021B73">
        <w:rPr>
          <w:b w:val="0"/>
          <w:sz w:val="22"/>
          <w:szCs w:val="22"/>
          <w:lang w:val="ro-RO"/>
        </w:rPr>
        <w:t>.</w:t>
      </w:r>
    </w:p>
    <w:p w:rsidR="00330F5E" w:rsidRPr="00021B73" w:rsidRDefault="00330F5E" w:rsidP="00B91D99">
      <w:pPr>
        <w:pStyle w:val="Theading1"/>
        <w:rPr>
          <w:lang w:val="ro-RO"/>
        </w:rPr>
      </w:pPr>
    </w:p>
    <w:p w:rsidR="00330F5E" w:rsidRPr="00021B73" w:rsidRDefault="00330F5E" w:rsidP="00B91D99">
      <w:pPr>
        <w:pStyle w:val="Theading1"/>
        <w:rPr>
          <w:lang w:val="ro-RO"/>
        </w:rPr>
      </w:pPr>
    </w:p>
    <w:p w:rsidR="00212C46" w:rsidRDefault="00212C46" w:rsidP="004D2FD5">
      <w:pPr>
        <w:pStyle w:val="Theading1"/>
        <w:rPr>
          <w:sz w:val="26"/>
          <w:szCs w:val="26"/>
          <w:lang w:val="ro-RO"/>
        </w:rPr>
      </w:pPr>
    </w:p>
    <w:p w:rsidR="00212C46" w:rsidRDefault="00212C46" w:rsidP="004D2FD5">
      <w:pPr>
        <w:pStyle w:val="Theading1"/>
        <w:rPr>
          <w:sz w:val="26"/>
          <w:szCs w:val="26"/>
          <w:lang w:val="ro-RO"/>
        </w:rPr>
      </w:pPr>
    </w:p>
    <w:p w:rsidR="004D2FD5" w:rsidRDefault="004D2FD5" w:rsidP="004D2FD5">
      <w:pPr>
        <w:pStyle w:val="Theading1"/>
        <w:rPr>
          <w:sz w:val="26"/>
          <w:szCs w:val="26"/>
          <w:lang w:val="ro-RO"/>
        </w:rPr>
      </w:pPr>
      <w:r>
        <w:rPr>
          <w:sz w:val="26"/>
          <w:szCs w:val="26"/>
          <w:lang w:val="ro-RO"/>
        </w:rPr>
        <w:lastRenderedPageBreak/>
        <w:t>3.5 Localizare</w:t>
      </w:r>
    </w:p>
    <w:p w:rsidR="004D2FD5" w:rsidRDefault="004D2FD5" w:rsidP="004D2FD5">
      <w:pPr>
        <w:pStyle w:val="Theading1"/>
        <w:spacing w:before="0" w:after="0"/>
        <w:rPr>
          <w:sz w:val="24"/>
          <w:szCs w:val="24"/>
          <w:lang w:val="ro-RO"/>
        </w:rPr>
      </w:pPr>
      <w:r w:rsidRPr="004D2FD5">
        <w:rPr>
          <w:sz w:val="24"/>
          <w:szCs w:val="24"/>
          <w:lang w:val="ro-RO"/>
        </w:rPr>
        <w:t>3.5.1 Amprente radio</w:t>
      </w:r>
    </w:p>
    <w:p w:rsidR="00D5331D" w:rsidRDefault="00D5331D" w:rsidP="004D2FD5">
      <w:pPr>
        <w:pStyle w:val="Theading1"/>
        <w:spacing w:before="0" w:after="0"/>
        <w:rPr>
          <w:b w:val="0"/>
          <w:sz w:val="24"/>
          <w:szCs w:val="24"/>
          <w:lang w:val="ro-RO"/>
        </w:rPr>
      </w:pPr>
    </w:p>
    <w:p w:rsidR="00D5331D" w:rsidRDefault="00D5331D" w:rsidP="00640C41">
      <w:pPr>
        <w:pStyle w:val="Theading1"/>
        <w:spacing w:before="0" w:after="0"/>
        <w:jc w:val="both"/>
        <w:rPr>
          <w:b w:val="0"/>
          <w:sz w:val="22"/>
          <w:szCs w:val="22"/>
          <w:lang w:val="ro-RO"/>
        </w:rPr>
      </w:pPr>
      <w:r w:rsidRPr="00D5331D">
        <w:rPr>
          <w:b w:val="0"/>
          <w:sz w:val="22"/>
          <w:szCs w:val="22"/>
          <w:lang w:val="ro-RO"/>
        </w:rPr>
        <w:t xml:space="preserve">În secțiunea </w:t>
      </w:r>
      <w:r w:rsidRPr="00D5331D">
        <w:rPr>
          <w:b w:val="0"/>
          <w:i/>
          <w:sz w:val="22"/>
          <w:szCs w:val="22"/>
          <w:lang w:val="ro-RO"/>
        </w:rPr>
        <w:t>2.3 Rezultate</w:t>
      </w:r>
      <w:r>
        <w:rPr>
          <w:b w:val="0"/>
          <w:i/>
          <w:sz w:val="22"/>
          <w:szCs w:val="22"/>
          <w:lang w:val="ro-RO"/>
        </w:rPr>
        <w:t xml:space="preserve"> </w:t>
      </w:r>
      <w:r>
        <w:rPr>
          <w:b w:val="0"/>
          <w:sz w:val="22"/>
          <w:szCs w:val="22"/>
          <w:lang w:val="ro-RO"/>
        </w:rPr>
        <w:t xml:space="preserve">prezentam mai multe tipuri de algoritmi de poziționare bazați pe amprente radio, toți fiind </w:t>
      </w:r>
      <w:r w:rsidR="00922336">
        <w:rPr>
          <w:b w:val="0"/>
          <w:sz w:val="22"/>
          <w:szCs w:val="22"/>
          <w:lang w:val="ro-RO"/>
        </w:rPr>
        <w:t>derivați</w:t>
      </w:r>
      <w:r>
        <w:rPr>
          <w:b w:val="0"/>
          <w:sz w:val="22"/>
          <w:szCs w:val="22"/>
          <w:lang w:val="ro-RO"/>
        </w:rPr>
        <w:t xml:space="preserve"> </w:t>
      </w:r>
      <w:r w:rsidR="00922336">
        <w:rPr>
          <w:b w:val="0"/>
          <w:sz w:val="22"/>
          <w:szCs w:val="22"/>
          <w:lang w:val="ro-RO"/>
        </w:rPr>
        <w:t>din</w:t>
      </w:r>
      <w:r>
        <w:rPr>
          <w:b w:val="0"/>
          <w:sz w:val="22"/>
          <w:szCs w:val="22"/>
          <w:lang w:val="ro-RO"/>
        </w:rPr>
        <w:t xml:space="preserve"> algoritmul </w:t>
      </w:r>
      <w:r w:rsidRPr="00D5331D">
        <w:rPr>
          <w:sz w:val="22"/>
          <w:szCs w:val="22"/>
          <w:lang w:val="ro-RO"/>
        </w:rPr>
        <w:t>Nearest Neighbour</w:t>
      </w:r>
      <w:r>
        <w:rPr>
          <w:b w:val="0"/>
          <w:sz w:val="22"/>
          <w:szCs w:val="22"/>
          <w:lang w:val="ro-RO"/>
        </w:rPr>
        <w:t>.</w:t>
      </w:r>
      <w:r w:rsidR="00640C41">
        <w:rPr>
          <w:b w:val="0"/>
          <w:sz w:val="22"/>
          <w:szCs w:val="22"/>
          <w:lang w:val="ro-RO"/>
        </w:rPr>
        <w:t xml:space="preserve"> Aceștia erau NN, KNN, WKNN și EWKNN. Utilizatorul poate alege din aplicație algoritmul pe ca</w:t>
      </w:r>
      <w:r w:rsidR="00FD1AD8">
        <w:rPr>
          <w:b w:val="0"/>
          <w:sz w:val="22"/>
          <w:szCs w:val="22"/>
          <w:lang w:val="ro-RO"/>
        </w:rPr>
        <w:t>re dorește să îl folosească; de altfel, după selectarea unui algoritm se poate alege cu ușurință un altul, pentru vizualizarea în timp real a diferențelor între pozițiile obținute.</w:t>
      </w:r>
    </w:p>
    <w:p w:rsidR="00FD1AD8" w:rsidRDefault="00FD1AD8" w:rsidP="00640C41">
      <w:pPr>
        <w:pStyle w:val="Theading1"/>
        <w:spacing w:before="0" w:after="0"/>
        <w:jc w:val="both"/>
        <w:rPr>
          <w:b w:val="0"/>
          <w:sz w:val="22"/>
          <w:szCs w:val="22"/>
          <w:lang w:val="ro-RO"/>
        </w:rPr>
      </w:pPr>
      <w:r>
        <w:rPr>
          <w:b w:val="0"/>
          <w:sz w:val="22"/>
          <w:szCs w:val="22"/>
          <w:lang w:val="ro-RO"/>
        </w:rPr>
        <w:t xml:space="preserve">În secțiunea anterioară spuneam că pentru localizare se va folosi o listă de obiecte </w:t>
      </w:r>
      <w:r w:rsidRPr="00FD1AD8">
        <w:rPr>
          <w:b w:val="0"/>
          <w:i/>
          <w:sz w:val="22"/>
          <w:szCs w:val="22"/>
          <w:lang w:val="ro-RO"/>
        </w:rPr>
        <w:t>AveragePointData</w:t>
      </w:r>
      <w:r>
        <w:rPr>
          <w:b w:val="0"/>
          <w:i/>
          <w:sz w:val="22"/>
          <w:szCs w:val="22"/>
          <w:lang w:val="ro-RO"/>
        </w:rPr>
        <w:t xml:space="preserve"> </w:t>
      </w:r>
      <w:r>
        <w:rPr>
          <w:b w:val="0"/>
          <w:sz w:val="22"/>
          <w:szCs w:val="22"/>
          <w:lang w:val="ro-RO"/>
        </w:rPr>
        <w:t>drept date offline</w:t>
      </w:r>
      <w:r w:rsidR="0069296D">
        <w:rPr>
          <w:b w:val="0"/>
          <w:sz w:val="22"/>
          <w:szCs w:val="22"/>
          <w:lang w:val="ro-RO"/>
        </w:rPr>
        <w:t xml:space="preserve">. Datele online reprezintă o singură mostră preluată ce se traduce într-un tuplu (x, y, Sample), unde Sample este un </w:t>
      </w:r>
      <w:r w:rsidR="006E1453">
        <w:rPr>
          <w:b w:val="0"/>
          <w:sz w:val="22"/>
          <w:szCs w:val="22"/>
          <w:lang w:val="ro-RO"/>
        </w:rPr>
        <w:t xml:space="preserve">nume dat </w:t>
      </w:r>
      <w:r w:rsidR="0069296D">
        <w:rPr>
          <w:b w:val="0"/>
          <w:sz w:val="22"/>
          <w:szCs w:val="22"/>
          <w:lang w:val="ro-RO"/>
        </w:rPr>
        <w:t>obiect</w:t>
      </w:r>
      <w:r w:rsidR="006E1453">
        <w:rPr>
          <w:b w:val="0"/>
          <w:sz w:val="22"/>
          <w:szCs w:val="22"/>
          <w:lang w:val="ro-RO"/>
        </w:rPr>
        <w:t>ului</w:t>
      </w:r>
      <w:r w:rsidR="00BE2B61">
        <w:rPr>
          <w:b w:val="0"/>
          <w:sz w:val="22"/>
          <w:szCs w:val="22"/>
          <w:lang w:val="ro-RO"/>
        </w:rPr>
        <w:t xml:space="preserve"> Java </w:t>
      </w:r>
      <w:r w:rsidR="0069296D">
        <w:rPr>
          <w:b w:val="0"/>
          <w:sz w:val="22"/>
          <w:szCs w:val="22"/>
          <w:lang w:val="ro-RO"/>
        </w:rPr>
        <w:t>HashMap&lt;String, Integer&gt;.</w:t>
      </w:r>
      <w:r w:rsidR="00FF4EF8">
        <w:rPr>
          <w:b w:val="0"/>
          <w:sz w:val="22"/>
          <w:szCs w:val="22"/>
          <w:lang w:val="ro-RO"/>
        </w:rPr>
        <w:t xml:space="preserve"> Datele online sunt preluate similar procedeului din secțiunea </w:t>
      </w:r>
      <w:r w:rsidR="00FF4EF8" w:rsidRPr="00FF4EF8">
        <w:rPr>
          <w:b w:val="0"/>
          <w:i/>
          <w:sz w:val="22"/>
          <w:szCs w:val="22"/>
          <w:lang w:val="ro-RO"/>
        </w:rPr>
        <w:t>3.3 Colectarea datelor</w:t>
      </w:r>
      <w:r w:rsidR="00FF4EF8">
        <w:rPr>
          <w:b w:val="0"/>
          <w:sz w:val="22"/>
          <w:szCs w:val="22"/>
          <w:lang w:val="ro-RO"/>
        </w:rPr>
        <w:t xml:space="preserve">, dar în loc să se dea click pe hartă, totul se produce la apăsarea butonului </w:t>
      </w:r>
      <w:r w:rsidR="00FF4EF8" w:rsidRPr="00FF4EF8">
        <w:rPr>
          <w:b w:val="0"/>
          <w:i/>
          <w:sz w:val="22"/>
          <w:szCs w:val="22"/>
          <w:lang w:val="ro-RO"/>
        </w:rPr>
        <w:t>Where Am I</w:t>
      </w:r>
      <w:r w:rsidR="00FF4EF8">
        <w:rPr>
          <w:b w:val="0"/>
          <w:i/>
          <w:sz w:val="22"/>
          <w:szCs w:val="22"/>
          <w:lang w:val="ro-RO"/>
        </w:rPr>
        <w:t>?</w:t>
      </w:r>
      <w:r w:rsidR="00FF4EF8">
        <w:rPr>
          <w:b w:val="0"/>
          <w:sz w:val="22"/>
          <w:szCs w:val="22"/>
          <w:lang w:val="ro-RO"/>
        </w:rPr>
        <w:t xml:space="preserve"> (de asemenea, o singură mostră este preluată pentru că acum nu se mai dorește nivelarea).</w:t>
      </w:r>
    </w:p>
    <w:p w:rsidR="002442CF" w:rsidRDefault="002442CF" w:rsidP="00640C41">
      <w:pPr>
        <w:pStyle w:val="Theading1"/>
        <w:spacing w:before="0" w:after="0"/>
        <w:jc w:val="both"/>
        <w:rPr>
          <w:b w:val="0"/>
          <w:sz w:val="22"/>
          <w:szCs w:val="22"/>
          <w:lang w:val="ro-RO"/>
        </w:rPr>
      </w:pPr>
      <w:r>
        <w:rPr>
          <w:b w:val="0"/>
          <w:sz w:val="22"/>
          <w:szCs w:val="22"/>
          <w:lang w:val="ro-RO"/>
        </w:rPr>
        <w:t>Următorul pas îl constituie compararea acestor date online cu fiecare dintre datele offline. Astfel, se dorește stabilirea unei ierarhii între punctele offline, în funcție de „apropierea” lor față de acest punct online.</w:t>
      </w:r>
      <w:r w:rsidR="00FD6CCB">
        <w:rPr>
          <w:b w:val="0"/>
          <w:sz w:val="22"/>
          <w:szCs w:val="22"/>
          <w:lang w:val="ro-RO"/>
        </w:rPr>
        <w:t xml:space="preserve"> După cum se menționează</w:t>
      </w:r>
      <w:r w:rsidR="00C958E0">
        <w:rPr>
          <w:b w:val="0"/>
          <w:sz w:val="22"/>
          <w:szCs w:val="22"/>
          <w:lang w:val="ro-RO"/>
        </w:rPr>
        <w:t xml:space="preserve"> în [1], mai multe metrici pot fi folosite, printre care:</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euclidiană</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distanța Manhattan</w:t>
      </w:r>
    </w:p>
    <w:p w:rsidR="00C958E0" w:rsidRDefault="00C958E0" w:rsidP="00C958E0">
      <w:pPr>
        <w:pStyle w:val="Theading1"/>
        <w:numPr>
          <w:ilvl w:val="0"/>
          <w:numId w:val="12"/>
        </w:numPr>
        <w:spacing w:before="0" w:after="0"/>
        <w:jc w:val="both"/>
        <w:rPr>
          <w:b w:val="0"/>
          <w:sz w:val="22"/>
          <w:szCs w:val="22"/>
          <w:lang w:val="ro-RO"/>
        </w:rPr>
      </w:pPr>
      <w:r>
        <w:rPr>
          <w:b w:val="0"/>
          <w:sz w:val="22"/>
          <w:szCs w:val="22"/>
          <w:lang w:val="ro-RO"/>
        </w:rPr>
        <w:t>metrică proprie bazată pe anumite ponderi alocate AP-urilor</w:t>
      </w:r>
    </w:p>
    <w:p w:rsidR="00C958E0" w:rsidRDefault="00C958E0" w:rsidP="00C958E0">
      <w:pPr>
        <w:pStyle w:val="Theading1"/>
        <w:spacing w:before="0" w:after="0"/>
        <w:jc w:val="both"/>
        <w:rPr>
          <w:b w:val="0"/>
          <w:sz w:val="22"/>
          <w:szCs w:val="22"/>
          <w:lang w:val="ro-RO"/>
        </w:rPr>
      </w:pPr>
      <w:r>
        <w:rPr>
          <w:b w:val="0"/>
          <w:sz w:val="22"/>
          <w:szCs w:val="22"/>
          <w:lang w:val="ro-RO"/>
        </w:rPr>
        <w:t>Aplicația implementează doar prima variantă, distanța euclidiană. Aceeași metrică este folosită și în [1].</w:t>
      </w:r>
    </w:p>
    <w:p w:rsidR="008133D2" w:rsidRDefault="008133D2" w:rsidP="00C958E0">
      <w:pPr>
        <w:pStyle w:val="Theading1"/>
        <w:spacing w:before="0" w:after="0"/>
        <w:jc w:val="both"/>
        <w:rPr>
          <w:b w:val="0"/>
          <w:sz w:val="22"/>
          <w:szCs w:val="22"/>
          <w:lang w:val="ro-RO"/>
        </w:rPr>
      </w:pPr>
    </w:p>
    <w:p w:rsidR="008133D2" w:rsidRDefault="00D87830" w:rsidP="00C958E0">
      <w:pPr>
        <w:pStyle w:val="Theading1"/>
        <w:spacing w:before="0" w:after="0"/>
        <w:jc w:val="both"/>
        <w:rPr>
          <w:sz w:val="22"/>
          <w:szCs w:val="22"/>
          <w:lang w:val="ro-RO"/>
        </w:rPr>
      </w:pPr>
      <w:r>
        <w:rPr>
          <w:sz w:val="22"/>
          <w:szCs w:val="22"/>
          <w:lang w:val="ro-RO"/>
        </w:rPr>
        <w:t>3.5.1.1</w:t>
      </w:r>
      <w:r w:rsidR="008133D2">
        <w:rPr>
          <w:sz w:val="22"/>
          <w:szCs w:val="22"/>
          <w:lang w:val="ro-RO"/>
        </w:rPr>
        <w:t xml:space="preserve"> Distanța euclidiană în spațiul semnal</w:t>
      </w:r>
    </w:p>
    <w:p w:rsidR="008133D2" w:rsidRDefault="008133D2" w:rsidP="00C958E0">
      <w:pPr>
        <w:pStyle w:val="Theading1"/>
        <w:spacing w:before="0" w:after="0"/>
        <w:jc w:val="both"/>
        <w:rPr>
          <w:sz w:val="22"/>
          <w:szCs w:val="22"/>
          <w:lang w:val="ro-RO"/>
        </w:rPr>
      </w:pPr>
    </w:p>
    <w:p w:rsidR="008133D2" w:rsidRDefault="008133D2" w:rsidP="00C958E0">
      <w:pPr>
        <w:pStyle w:val="Theading1"/>
        <w:spacing w:before="0" w:after="0"/>
        <w:jc w:val="both"/>
        <w:rPr>
          <w:b w:val="0"/>
          <w:sz w:val="22"/>
          <w:szCs w:val="22"/>
          <w:lang w:val="ro-RO"/>
        </w:rPr>
      </w:pPr>
      <w:r>
        <w:rPr>
          <w:b w:val="0"/>
          <w:sz w:val="22"/>
          <w:szCs w:val="22"/>
          <w:lang w:val="ro-RO"/>
        </w:rPr>
        <w:t>În matematică, distanța euclidiană reprezintă distanța obișnuită dintre două puncte în plan, calculată pe baza teoremei lui Pitagora.</w:t>
      </w:r>
      <w:r w:rsidR="00700373">
        <w:rPr>
          <w:b w:val="0"/>
          <w:sz w:val="22"/>
          <w:szCs w:val="22"/>
          <w:lang w:val="ro-RO"/>
        </w:rPr>
        <w:t xml:space="preserve"> Astfel, dacă avem două puncte x(x</w:t>
      </w:r>
      <w:r w:rsidR="00700373" w:rsidRPr="00700373">
        <w:rPr>
          <w:b w:val="0"/>
          <w:sz w:val="22"/>
          <w:szCs w:val="22"/>
          <w:vertAlign w:val="subscript"/>
          <w:lang w:val="ro-RO"/>
        </w:rPr>
        <w:t>1</w:t>
      </w:r>
      <w:r w:rsidR="00700373">
        <w:rPr>
          <w:b w:val="0"/>
          <w:sz w:val="22"/>
          <w:szCs w:val="22"/>
          <w:lang w:val="ro-RO"/>
        </w:rPr>
        <w:t>, x</w:t>
      </w:r>
      <w:r w:rsidR="00700373" w:rsidRPr="00700373">
        <w:rPr>
          <w:b w:val="0"/>
          <w:sz w:val="22"/>
          <w:szCs w:val="22"/>
          <w:vertAlign w:val="subscript"/>
          <w:lang w:val="ro-RO"/>
        </w:rPr>
        <w:t>2</w:t>
      </w:r>
      <w:r w:rsidR="00700373">
        <w:rPr>
          <w:b w:val="0"/>
          <w:sz w:val="22"/>
          <w:szCs w:val="22"/>
          <w:lang w:val="ro-RO"/>
        </w:rPr>
        <w:t>) și y(y</w:t>
      </w:r>
      <w:r w:rsidR="00700373" w:rsidRPr="00700373">
        <w:rPr>
          <w:b w:val="0"/>
          <w:sz w:val="22"/>
          <w:szCs w:val="22"/>
          <w:vertAlign w:val="subscript"/>
          <w:lang w:val="ro-RO"/>
        </w:rPr>
        <w:t>1</w:t>
      </w:r>
      <w:r w:rsidR="00700373">
        <w:rPr>
          <w:b w:val="0"/>
          <w:sz w:val="22"/>
          <w:szCs w:val="22"/>
          <w:lang w:val="ro-RO"/>
        </w:rPr>
        <w:t>, y</w:t>
      </w:r>
      <w:r w:rsidR="00700373" w:rsidRPr="00700373">
        <w:rPr>
          <w:b w:val="0"/>
          <w:sz w:val="22"/>
          <w:szCs w:val="22"/>
          <w:vertAlign w:val="subscript"/>
          <w:lang w:val="ro-RO"/>
        </w:rPr>
        <w:t>2</w:t>
      </w:r>
      <w:r w:rsidR="00700373">
        <w:rPr>
          <w:b w:val="0"/>
          <w:sz w:val="22"/>
          <w:szCs w:val="22"/>
          <w:lang w:val="ro-RO"/>
        </w:rPr>
        <w:t>), distanța euclidiană este dată de formula:</w:t>
      </w:r>
    </w:p>
    <w:p w:rsidR="00700373" w:rsidRDefault="00700373" w:rsidP="00C958E0">
      <w:pPr>
        <w:pStyle w:val="Theading1"/>
        <w:spacing w:before="0" w:after="0"/>
        <w:jc w:val="both"/>
        <w:rPr>
          <w:b w:val="0"/>
          <w:sz w:val="22"/>
          <w:szCs w:val="22"/>
          <w:lang w:val="ro-RO"/>
        </w:rPr>
      </w:pPr>
    </w:p>
    <w:p w:rsidR="008064A4" w:rsidRDefault="008064A4" w:rsidP="00C958E0">
      <w:pPr>
        <w:pStyle w:val="Theading1"/>
        <w:spacing w:before="0" w:after="0"/>
        <w:jc w:val="both"/>
        <w:rPr>
          <w:b w:val="0"/>
          <w:sz w:val="22"/>
          <w:szCs w:val="22"/>
          <w:lang w:val="ro-RO"/>
        </w:rPr>
      </w:pP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8064A4" w:rsidRDefault="008064A4" w:rsidP="00C958E0">
      <w:pPr>
        <w:pStyle w:val="Theading1"/>
        <w:spacing w:before="0" w:after="0"/>
        <w:jc w:val="both"/>
        <w:rPr>
          <w:b w:val="0"/>
          <w:sz w:val="22"/>
          <w:szCs w:val="22"/>
          <w:lang w:val="ro-RO"/>
        </w:rPr>
      </w:pPr>
    </w:p>
    <w:p w:rsidR="00700373" w:rsidRDefault="00700373" w:rsidP="00C958E0">
      <w:pPr>
        <w:pStyle w:val="Theading1"/>
        <w:spacing w:before="0" w:after="0"/>
        <w:jc w:val="both"/>
        <w:rPr>
          <w:b w:val="0"/>
          <w:sz w:val="22"/>
          <w:szCs w:val="22"/>
          <w:lang w:val="ro-RO"/>
        </w:rPr>
      </w:pPr>
      <w:r>
        <w:rPr>
          <w:b w:val="0"/>
          <w:sz w:val="22"/>
          <w:szCs w:val="22"/>
          <w:lang w:val="ro-RO"/>
        </w:rPr>
        <w:t>Acesta reprezintă un exemplu de folosire a distanței euclidiene într-un spațiu bidimensional. Totuși, formula se poate extinde cu ușur</w:t>
      </w:r>
      <w:r w:rsidR="007613E4">
        <w:rPr>
          <w:b w:val="0"/>
          <w:sz w:val="22"/>
          <w:szCs w:val="22"/>
          <w:lang w:val="ro-RO"/>
        </w:rPr>
        <w:t>ință la un spațiu n-dimensional:</w:t>
      </w:r>
    </w:p>
    <w:p w:rsidR="007613E4" w:rsidRDefault="007613E4" w:rsidP="00C958E0">
      <w:pPr>
        <w:pStyle w:val="Theading1"/>
        <w:spacing w:before="0" w:after="0"/>
        <w:jc w:val="both"/>
        <w:rPr>
          <w:b w:val="0"/>
          <w:sz w:val="22"/>
          <w:szCs w:val="22"/>
          <w:lang w:val="ro-RO"/>
        </w:rPr>
      </w:pPr>
    </w:p>
    <w:p w:rsidR="00375ABF" w:rsidRDefault="00375ABF" w:rsidP="00375ABF">
      <w:pPr>
        <w:pStyle w:val="Theading1"/>
        <w:spacing w:before="0" w:after="0"/>
        <w:jc w:val="both"/>
        <w:rPr>
          <w:b w:val="0"/>
          <w:sz w:val="22"/>
          <w:szCs w:val="22"/>
          <w:lang w:val="ro-RO"/>
        </w:rPr>
      </w:pPr>
      <w:r>
        <w:rPr>
          <w:b w:val="0"/>
          <w:sz w:val="22"/>
          <w:szCs w:val="22"/>
          <w:lang w:val="ro-RO"/>
        </w:rPr>
        <w:tab/>
      </w:r>
      <w:r>
        <w:rPr>
          <w:rFonts w:ascii="Cambria Math" w:hAnsi="Cambria Math"/>
          <w:sz w:val="22"/>
          <w:szCs w:val="22"/>
          <w:lang w:val="ro-RO"/>
        </w:rPr>
        <w:br/>
      </w:r>
      <m:oMathPara>
        <m:oMath>
          <m:r>
            <m:rPr>
              <m:sty m:val="bi"/>
            </m:rPr>
            <w:rPr>
              <w:rFonts w:ascii="Cambria Math" w:hAnsi="Cambria Math"/>
              <w:sz w:val="22"/>
              <w:szCs w:val="22"/>
              <w:lang w:val="ro-RO"/>
            </w:rPr>
            <m:t>d</m:t>
          </m:r>
          <m:d>
            <m:dPr>
              <m:ctrlPr>
                <w:rPr>
                  <w:rFonts w:ascii="Cambria Math" w:hAnsi="Cambria Math"/>
                  <w:b w:val="0"/>
                  <w:i/>
                  <w:sz w:val="22"/>
                  <w:szCs w:val="22"/>
                  <w:lang w:val="ro-RO"/>
                </w:rPr>
              </m:ctrlPr>
            </m:dPr>
            <m:e>
              <m:r>
                <m:rPr>
                  <m:sty m:val="bi"/>
                </m:rPr>
                <w:rPr>
                  <w:rFonts w:ascii="Cambria Math" w:hAnsi="Cambria Math"/>
                  <w:sz w:val="22"/>
                  <w:szCs w:val="22"/>
                  <w:lang w:val="ro-RO"/>
                </w:rPr>
                <m:t>x, y</m:t>
              </m:r>
            </m:e>
          </m:d>
          <m:r>
            <m:rPr>
              <m:sty m:val="bi"/>
            </m:rPr>
            <w:rPr>
              <w:rFonts w:ascii="Cambria Math" w:hAnsi="Cambria Math"/>
              <w:sz w:val="22"/>
              <w:szCs w:val="22"/>
              <w:lang w:val="ro-RO"/>
            </w:rPr>
            <m:t xml:space="preserve">= </m:t>
          </m:r>
          <m:rad>
            <m:radPr>
              <m:degHide m:val="on"/>
              <m:ctrlPr>
                <w:rPr>
                  <w:rFonts w:ascii="Cambria Math" w:hAnsi="Cambria Math"/>
                  <w:b w:val="0"/>
                  <w:i/>
                  <w:sz w:val="22"/>
                  <w:szCs w:val="22"/>
                  <w:lang w:val="ro-RO"/>
                </w:rPr>
              </m:ctrlPr>
            </m:radPr>
            <m:deg/>
            <m:e>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1</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2</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r>
                <m:rPr>
                  <m:sty m:val="bi"/>
                </m:rPr>
                <w:rPr>
                  <w:rFonts w:ascii="Cambria Math" w:hAnsi="Cambria Math"/>
                  <w:sz w:val="22"/>
                  <w:szCs w:val="22"/>
                  <w:lang w:val="ro-RO"/>
                </w:rPr>
                <m:t xml:space="preserve">+ …+ </m:t>
              </m:r>
              <m:sSup>
                <m:sSupPr>
                  <m:ctrlPr>
                    <w:rPr>
                      <w:rFonts w:ascii="Cambria Math" w:hAnsi="Cambria Math"/>
                      <w:b w:val="0"/>
                      <w:i/>
                      <w:sz w:val="22"/>
                      <w:szCs w:val="22"/>
                      <w:lang w:val="ro-RO"/>
                    </w:rPr>
                  </m:ctrlPr>
                </m:sSupPr>
                <m:e>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x</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sSub>
                    <m:sSubPr>
                      <m:ctrlPr>
                        <w:rPr>
                          <w:rFonts w:ascii="Cambria Math" w:hAnsi="Cambria Math"/>
                          <w:b w:val="0"/>
                          <w:i/>
                          <w:sz w:val="22"/>
                          <w:szCs w:val="22"/>
                          <w:lang w:val="ro-RO"/>
                        </w:rPr>
                      </m:ctrlPr>
                    </m:sSubPr>
                    <m:e>
                      <m:r>
                        <m:rPr>
                          <m:sty m:val="bi"/>
                        </m:rPr>
                        <w:rPr>
                          <w:rFonts w:ascii="Cambria Math" w:hAnsi="Cambria Math"/>
                          <w:sz w:val="22"/>
                          <w:szCs w:val="22"/>
                          <w:lang w:val="ro-RO"/>
                        </w:rPr>
                        <m:t>y</m:t>
                      </m:r>
                    </m:e>
                    <m:sub>
                      <m:r>
                        <m:rPr>
                          <m:sty m:val="bi"/>
                        </m:rPr>
                        <w:rPr>
                          <w:rFonts w:ascii="Cambria Math" w:hAnsi="Cambria Math"/>
                          <w:sz w:val="22"/>
                          <w:szCs w:val="22"/>
                          <w:lang w:val="ro-RO"/>
                        </w:rPr>
                        <m:t>n</m:t>
                      </m:r>
                    </m:sub>
                  </m:sSub>
                  <m:r>
                    <m:rPr>
                      <m:sty m:val="bi"/>
                    </m:rPr>
                    <w:rPr>
                      <w:rFonts w:ascii="Cambria Math" w:hAnsi="Cambria Math"/>
                      <w:sz w:val="22"/>
                      <w:szCs w:val="22"/>
                      <w:lang w:val="ro-RO"/>
                    </w:rPr>
                    <m:t>)</m:t>
                  </m:r>
                </m:e>
                <m:sup>
                  <m:r>
                    <m:rPr>
                      <m:sty m:val="bi"/>
                    </m:rPr>
                    <w:rPr>
                      <w:rFonts w:ascii="Cambria Math" w:hAnsi="Cambria Math"/>
                      <w:sz w:val="22"/>
                      <w:szCs w:val="22"/>
                      <w:lang w:val="ro-RO"/>
                    </w:rPr>
                    <m:t>2</m:t>
                  </m:r>
                </m:sup>
              </m:sSup>
            </m:e>
          </m:rad>
        </m:oMath>
      </m:oMathPara>
    </w:p>
    <w:p w:rsidR="00375ABF" w:rsidRDefault="00375ABF" w:rsidP="00C958E0">
      <w:pPr>
        <w:pStyle w:val="Theading1"/>
        <w:spacing w:before="0" w:after="0"/>
        <w:jc w:val="both"/>
        <w:rPr>
          <w:b w:val="0"/>
          <w:sz w:val="22"/>
          <w:szCs w:val="22"/>
          <w:lang w:val="ro-RO"/>
        </w:rPr>
      </w:pPr>
    </w:p>
    <w:p w:rsidR="00375ABF" w:rsidRDefault="00375ABF" w:rsidP="00C958E0">
      <w:pPr>
        <w:pStyle w:val="Theading1"/>
        <w:spacing w:before="0" w:after="0"/>
        <w:jc w:val="both"/>
        <w:rPr>
          <w:b w:val="0"/>
          <w:sz w:val="22"/>
          <w:szCs w:val="22"/>
          <w:lang w:val="ro-RO"/>
        </w:rPr>
      </w:pPr>
    </w:p>
    <w:p w:rsidR="00643F41" w:rsidRDefault="007B6E68" w:rsidP="00F7674F">
      <w:pPr>
        <w:pStyle w:val="Theading1"/>
        <w:spacing w:before="0" w:after="0"/>
        <w:jc w:val="both"/>
        <w:rPr>
          <w:b w:val="0"/>
          <w:sz w:val="22"/>
          <w:szCs w:val="22"/>
          <w:lang w:val="ro-RO"/>
        </w:rPr>
      </w:pPr>
      <w:r>
        <w:rPr>
          <w:b w:val="0"/>
          <w:sz w:val="22"/>
          <w:szCs w:val="22"/>
          <w:lang w:val="ro-RO"/>
        </w:rPr>
        <w:t>În cazul aplicației de față, distanța ce trebuie calculată este într-adevăr una în spațiu n-dimensional, unde n reprezintă numărul de AP-uri vizibile (mai exact semnalul preluat de la fiecare dintre acestea) prezente în datele online.</w:t>
      </w:r>
      <w:r w:rsidR="002657F4">
        <w:rPr>
          <w:b w:val="0"/>
          <w:sz w:val="22"/>
          <w:szCs w:val="22"/>
          <w:lang w:val="ro-RO"/>
        </w:rPr>
        <w:t xml:space="preserve"> Numim acest spațiu spațiul semnal, iar distanța ce trebuie c</w:t>
      </w:r>
      <w:r w:rsidR="00F7674F">
        <w:rPr>
          <w:b w:val="0"/>
          <w:sz w:val="22"/>
          <w:szCs w:val="22"/>
          <w:lang w:val="ro-RO"/>
        </w:rPr>
        <w:t xml:space="preserve">alculată </w:t>
      </w:r>
      <w:r w:rsidR="00CF46B9">
        <w:rPr>
          <w:b w:val="0"/>
          <w:sz w:val="22"/>
          <w:szCs w:val="22"/>
          <w:lang w:val="ro-RO"/>
        </w:rPr>
        <w:t>se bazează pe</w:t>
      </w:r>
      <w:r w:rsidR="00F7674F">
        <w:rPr>
          <w:b w:val="0"/>
          <w:sz w:val="22"/>
          <w:szCs w:val="22"/>
          <w:lang w:val="ro-RO"/>
        </w:rPr>
        <w:t xml:space="preserve"> următorul algoritm:</w:t>
      </w:r>
    </w:p>
    <w:p w:rsidR="00CF46B9" w:rsidRDefault="00CF46B9" w:rsidP="00F7674F">
      <w:pPr>
        <w:pStyle w:val="Theading1"/>
        <w:spacing w:before="0" w:after="0"/>
        <w:jc w:val="both"/>
        <w:rPr>
          <w:b w:val="0"/>
          <w:sz w:val="22"/>
          <w:szCs w:val="22"/>
          <w:lang w:val="ro-RO"/>
        </w:rPr>
      </w:pPr>
    </w:p>
    <w:p w:rsidR="00754712" w:rsidRDefault="00754712" w:rsidP="00F7674F">
      <w:pPr>
        <w:pStyle w:val="Theading1"/>
        <w:spacing w:before="0" w:after="0"/>
        <w:jc w:val="both"/>
        <w:rPr>
          <w:rFonts w:ascii="Courier New" w:hAnsi="Courier New" w:cs="Courier New"/>
          <w:b w:val="0"/>
          <w:sz w:val="22"/>
          <w:szCs w:val="22"/>
          <w:lang w:val="ro-RO"/>
        </w:rPr>
      </w:pPr>
    </w:p>
    <w:p w:rsidR="003E6C0A" w:rsidRDefault="003E6C0A" w:rsidP="00F7674F">
      <w:pPr>
        <w:pStyle w:val="Theading1"/>
        <w:spacing w:before="0" w:after="0"/>
        <w:jc w:val="both"/>
        <w:rPr>
          <w:rFonts w:ascii="Courier New" w:hAnsi="Courier New" w:cs="Courier New"/>
          <w:b w:val="0"/>
          <w:sz w:val="22"/>
          <w:szCs w:val="22"/>
          <w:lang w:val="ro-RO"/>
        </w:rPr>
      </w:pP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lastRenderedPageBreak/>
        <w:t>distance = 0</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 xml:space="preserve">for Entry&lt;String, Integer&gt; in </w:t>
      </w:r>
      <w:r w:rsidRPr="00DF6D41">
        <w:rPr>
          <w:rFonts w:ascii="Courier New" w:hAnsi="Courier New" w:cs="Courier New"/>
          <w:sz w:val="22"/>
          <w:szCs w:val="22"/>
          <w:lang w:val="ro-RO"/>
        </w:rPr>
        <w:t>onlineData</w:t>
      </w:r>
      <w:r w:rsidRPr="00DF6D41">
        <w:rPr>
          <w:rFonts w:ascii="Courier New" w:hAnsi="Courier New" w:cs="Courier New"/>
          <w:b w:val="0"/>
          <w:sz w:val="22"/>
          <w:szCs w:val="22"/>
          <w:lang w:val="ro-RO"/>
        </w:rPr>
        <w:t>:</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ab/>
        <w:t xml:space="preserve">for Entry&lt;String, Double&gt; in </w:t>
      </w:r>
      <w:r w:rsidRPr="00DF6D41">
        <w:rPr>
          <w:rFonts w:ascii="Courier New" w:hAnsi="Courier New" w:cs="Courier New"/>
          <w:sz w:val="22"/>
          <w:szCs w:val="22"/>
          <w:lang w:val="ro-RO"/>
        </w:rPr>
        <w:t>offlineData</w:t>
      </w:r>
      <w:r w:rsidRPr="00DF6D41">
        <w:rPr>
          <w:rFonts w:ascii="Courier New" w:hAnsi="Courier New" w:cs="Courier New"/>
          <w:b w:val="0"/>
          <w:sz w:val="22"/>
          <w:szCs w:val="22"/>
          <w:lang w:val="ro-RO"/>
        </w:rPr>
        <w:t>:</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ab/>
      </w:r>
      <w:r w:rsidRPr="00DF6D41">
        <w:rPr>
          <w:rFonts w:ascii="Courier New" w:hAnsi="Courier New" w:cs="Courier New"/>
          <w:b w:val="0"/>
          <w:sz w:val="22"/>
          <w:szCs w:val="22"/>
          <w:lang w:val="ro-RO"/>
        </w:rPr>
        <w:tab/>
        <w:t>if  key1 equals key2:</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ab/>
      </w:r>
      <w:r w:rsidRPr="00DF6D41">
        <w:rPr>
          <w:rFonts w:ascii="Courier New" w:hAnsi="Courier New" w:cs="Courier New"/>
          <w:b w:val="0"/>
          <w:sz w:val="22"/>
          <w:szCs w:val="22"/>
          <w:lang w:val="ro-RO"/>
        </w:rPr>
        <w:tab/>
      </w:r>
      <w:r w:rsidRPr="00DF6D41">
        <w:rPr>
          <w:rFonts w:ascii="Courier New" w:hAnsi="Courier New" w:cs="Courier New"/>
          <w:b w:val="0"/>
          <w:sz w:val="22"/>
          <w:szCs w:val="22"/>
          <w:lang w:val="ro-RO"/>
        </w:rPr>
        <w:tab/>
        <w:t>distance += (value1 – value2)^2</w:t>
      </w:r>
    </w:p>
    <w:p w:rsidR="003E6C0A" w:rsidRPr="00DF6D41" w:rsidRDefault="003E6C0A" w:rsidP="00F7674F">
      <w:pPr>
        <w:pStyle w:val="Theading1"/>
        <w:spacing w:before="0" w:after="0"/>
        <w:jc w:val="both"/>
        <w:rPr>
          <w:rFonts w:ascii="Courier New" w:hAnsi="Courier New" w:cs="Courier New"/>
          <w:b w:val="0"/>
          <w:sz w:val="22"/>
          <w:szCs w:val="22"/>
          <w:lang w:val="ro-RO"/>
        </w:rPr>
      </w:pPr>
      <w:r w:rsidRPr="00DF6D41">
        <w:rPr>
          <w:rFonts w:ascii="Courier New" w:hAnsi="Courier New" w:cs="Courier New"/>
          <w:b w:val="0"/>
          <w:sz w:val="22"/>
          <w:szCs w:val="22"/>
          <w:lang w:val="ro-RO"/>
        </w:rPr>
        <w:t>return sqrt(distance)</w:t>
      </w:r>
    </w:p>
    <w:p w:rsidR="00FF45A7" w:rsidRDefault="00FF45A7" w:rsidP="00F7674F">
      <w:pPr>
        <w:pStyle w:val="Theading1"/>
        <w:spacing w:before="0" w:after="0"/>
        <w:jc w:val="both"/>
        <w:rPr>
          <w:rFonts w:ascii="Courier New" w:hAnsi="Courier New" w:cs="Courier New"/>
          <w:b w:val="0"/>
          <w:sz w:val="22"/>
          <w:szCs w:val="22"/>
          <w:lang w:val="ro-RO"/>
        </w:rPr>
      </w:pPr>
    </w:p>
    <w:p w:rsidR="002923D2" w:rsidRDefault="00FF45A7"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Se observă aici că prima buclă iterează peste obiecte de tip &lt;String, Integer&gt;, iar ce-a de-a doua după obiecte de tip &lt;String, Double&gt;. Diferența provine din fap</w:t>
      </w:r>
      <w:r w:rsidR="001B5CC7">
        <w:rPr>
          <w:rFonts w:asciiTheme="minorHAnsi" w:hAnsiTheme="minorHAnsi" w:cstheme="minorHAnsi"/>
          <w:b w:val="0"/>
          <w:sz w:val="22"/>
          <w:szCs w:val="22"/>
          <w:lang w:val="ro-RO"/>
        </w:rPr>
        <w:t>tul că API-ul Android furnizează</w:t>
      </w:r>
      <w:r>
        <w:rPr>
          <w:rFonts w:asciiTheme="minorHAnsi" w:hAnsiTheme="minorHAnsi" w:cstheme="minorHAnsi"/>
          <w:b w:val="0"/>
          <w:sz w:val="22"/>
          <w:szCs w:val="22"/>
          <w:lang w:val="ro-RO"/>
        </w:rPr>
        <w:t xml:space="preserve"> valoarea semnalului recepționat ca Integer (ex. -42 dBm)</w:t>
      </w:r>
      <w:r w:rsidR="001B5CC7">
        <w:rPr>
          <w:rFonts w:asciiTheme="minorHAnsi" w:hAnsiTheme="minorHAnsi" w:cstheme="minorHAnsi"/>
          <w:b w:val="0"/>
          <w:sz w:val="22"/>
          <w:szCs w:val="22"/>
          <w:lang w:val="ro-RO"/>
        </w:rPr>
        <w:t xml:space="preserve"> – onlineData, pe când datele din offlineData au fost </w:t>
      </w:r>
      <w:r w:rsidR="002923D2">
        <w:rPr>
          <w:rFonts w:asciiTheme="minorHAnsi" w:hAnsiTheme="minorHAnsi" w:cstheme="minorHAnsi"/>
          <w:b w:val="0"/>
          <w:sz w:val="22"/>
          <w:szCs w:val="22"/>
          <w:lang w:val="ro-RO"/>
        </w:rPr>
        <w:t>mediate și pot deveni raționale.</w:t>
      </w:r>
    </w:p>
    <w:p w:rsidR="008C191A" w:rsidRDefault="008C191A" w:rsidP="002923D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Există deci o soluție pentru sortarea datelor offline în funcție de apropierea lor față de datele online. Să numim această colecție sortată </w:t>
      </w:r>
      <w:r w:rsidRPr="008C191A">
        <w:rPr>
          <w:rFonts w:asciiTheme="minorHAnsi" w:hAnsiTheme="minorHAnsi" w:cstheme="minorHAnsi"/>
          <w:b w:val="0"/>
          <w:i/>
          <w:sz w:val="22"/>
          <w:szCs w:val="22"/>
          <w:lang w:val="ro-RO"/>
        </w:rPr>
        <w:t>sortedOfflineData</w:t>
      </w:r>
      <w:r>
        <w:rPr>
          <w:rFonts w:asciiTheme="minorHAnsi" w:hAnsiTheme="minorHAnsi" w:cstheme="minorHAnsi"/>
          <w:b w:val="0"/>
          <w:sz w:val="22"/>
          <w:szCs w:val="22"/>
          <w:lang w:val="ro-RO"/>
        </w:rPr>
        <w:t>. Următoarele secțiu</w:t>
      </w:r>
      <w:r w:rsidR="00FE4E6D">
        <w:rPr>
          <w:rFonts w:asciiTheme="minorHAnsi" w:hAnsiTheme="minorHAnsi" w:cstheme="minorHAnsi"/>
          <w:b w:val="0"/>
          <w:sz w:val="22"/>
          <w:szCs w:val="22"/>
          <w:lang w:val="ro-RO"/>
        </w:rPr>
        <w:t>ni prezintă algoritmii folosiți în aplicație, foarte ușor de înțeles având la dispoziție această structură de date.</w:t>
      </w:r>
    </w:p>
    <w:p w:rsidR="002923D2" w:rsidRDefault="002923D2" w:rsidP="002923D2">
      <w:pPr>
        <w:pStyle w:val="Theading1"/>
        <w:spacing w:before="0" w:after="0"/>
        <w:jc w:val="both"/>
        <w:rPr>
          <w:rFonts w:asciiTheme="minorHAnsi" w:hAnsiTheme="minorHAnsi" w:cstheme="minorHAnsi"/>
          <w:b w:val="0"/>
          <w:sz w:val="22"/>
          <w:szCs w:val="22"/>
          <w:lang w:val="ro-RO"/>
        </w:rPr>
      </w:pPr>
    </w:p>
    <w:p w:rsidR="00FD6CCB" w:rsidRDefault="00FD6CCB" w:rsidP="00FD6CCB">
      <w:pPr>
        <w:pStyle w:val="Theading1"/>
        <w:spacing w:before="0" w:after="0"/>
        <w:rPr>
          <w:rFonts w:asciiTheme="minorHAnsi" w:hAnsiTheme="minorHAnsi" w:cstheme="minorHAnsi"/>
          <w:sz w:val="22"/>
          <w:szCs w:val="22"/>
          <w:lang w:val="ro-RO"/>
        </w:rPr>
      </w:pPr>
      <w:r w:rsidRPr="00FD6CCB">
        <w:rPr>
          <w:rFonts w:asciiTheme="minorHAnsi" w:hAnsiTheme="minorHAnsi" w:cstheme="minorHAnsi"/>
          <w:sz w:val="22"/>
          <w:szCs w:val="22"/>
          <w:lang w:val="ro-RO"/>
        </w:rPr>
        <w:t>3.5.1.2 NN</w:t>
      </w:r>
    </w:p>
    <w:p w:rsidR="000D4AA9" w:rsidRDefault="000D4AA9" w:rsidP="00FD6CCB">
      <w:pPr>
        <w:pStyle w:val="Theading1"/>
        <w:spacing w:before="0" w:after="0"/>
        <w:rPr>
          <w:rFonts w:asciiTheme="minorHAnsi" w:hAnsiTheme="minorHAnsi" w:cstheme="minorHAnsi"/>
          <w:sz w:val="22"/>
          <w:szCs w:val="22"/>
          <w:lang w:val="ro-RO"/>
        </w:rPr>
      </w:pPr>
    </w:p>
    <w:p w:rsidR="000D4AA9" w:rsidRDefault="003C70FA"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Algoritmul Nearest Neighbour, după cum îi spune și numele, va considera că poziția în</w:t>
      </w:r>
      <w:r w:rsidR="00255543">
        <w:rPr>
          <w:rFonts w:asciiTheme="minorHAnsi" w:hAnsiTheme="minorHAnsi" w:cstheme="minorHAnsi"/>
          <w:b w:val="0"/>
          <w:sz w:val="22"/>
          <w:szCs w:val="22"/>
          <w:lang w:val="ro-RO"/>
        </w:rPr>
        <w:t xml:space="preserve"> care se află utilizatorul este</w:t>
      </w:r>
      <w:r>
        <w:rPr>
          <w:rFonts w:asciiTheme="minorHAnsi" w:hAnsiTheme="minorHAnsi" w:cstheme="minorHAnsi"/>
          <w:b w:val="0"/>
          <w:sz w:val="22"/>
          <w:szCs w:val="22"/>
          <w:lang w:val="ro-RO"/>
        </w:rPr>
        <w:t xml:space="preserve"> cea care minimizează distanța față de </w:t>
      </w:r>
      <w:r w:rsidR="00255543">
        <w:rPr>
          <w:rFonts w:asciiTheme="minorHAnsi" w:hAnsiTheme="minorHAnsi" w:cstheme="minorHAnsi"/>
          <w:b w:val="0"/>
          <w:sz w:val="22"/>
          <w:szCs w:val="22"/>
          <w:lang w:val="ro-RO"/>
        </w:rPr>
        <w:t>datele online.</w:t>
      </w:r>
      <w:r w:rsidR="00B10162">
        <w:rPr>
          <w:rFonts w:asciiTheme="minorHAnsi" w:hAnsiTheme="minorHAnsi" w:cstheme="minorHAnsi"/>
          <w:b w:val="0"/>
          <w:sz w:val="22"/>
          <w:szCs w:val="22"/>
          <w:lang w:val="ro-RO"/>
        </w:rPr>
        <w:t xml:space="preserve"> Acestea fiind spuse, poziția întoarsă va fi:</w:t>
      </w:r>
    </w:p>
    <w:p w:rsidR="00113025" w:rsidRDefault="00113025" w:rsidP="00113025">
      <w:pPr>
        <w:pStyle w:val="Theading1"/>
        <w:spacing w:before="0" w:after="0"/>
        <w:ind w:firstLine="0"/>
        <w:jc w:val="center"/>
        <w:rPr>
          <w:rFonts w:ascii="Courier New" w:hAnsi="Courier New" w:cs="Courier New"/>
          <w:sz w:val="22"/>
          <w:szCs w:val="22"/>
          <w:lang w:val="ro-RO"/>
        </w:rPr>
      </w:pPr>
      <w:r w:rsidRPr="00113025">
        <w:rPr>
          <w:rFonts w:ascii="Courier New" w:hAnsi="Courier New" w:cs="Courier New"/>
          <w:b w:val="0"/>
          <w:sz w:val="22"/>
          <w:szCs w:val="22"/>
          <w:lang w:val="ro-RO"/>
        </w:rPr>
        <w:t xml:space="preserve">first element of </w:t>
      </w:r>
      <w:r w:rsidRPr="00113025">
        <w:rPr>
          <w:rFonts w:ascii="Courier New" w:hAnsi="Courier New" w:cs="Courier New"/>
          <w:sz w:val="22"/>
          <w:szCs w:val="22"/>
          <w:lang w:val="ro-RO"/>
        </w:rPr>
        <w:t>sortedOfflineData</w:t>
      </w:r>
    </w:p>
    <w:p w:rsidR="00675BDC" w:rsidRDefault="00675BDC" w:rsidP="00675BDC">
      <w:pPr>
        <w:pStyle w:val="Theading1"/>
        <w:spacing w:before="0" w:after="0"/>
        <w:ind w:firstLine="0"/>
        <w:jc w:val="both"/>
        <w:rPr>
          <w:rFonts w:ascii="Courier New" w:hAnsi="Courier New" w:cs="Courier New"/>
          <w:sz w:val="22"/>
          <w:szCs w:val="22"/>
          <w:lang w:val="ro-RO"/>
        </w:rPr>
      </w:pPr>
      <w:r>
        <w:rPr>
          <w:rFonts w:ascii="Courier New" w:hAnsi="Courier New" w:cs="Courier New"/>
          <w:sz w:val="22"/>
          <w:szCs w:val="22"/>
          <w:lang w:val="ro-RO"/>
        </w:rPr>
        <w:tab/>
      </w:r>
    </w:p>
    <w:p w:rsidR="00675BDC" w:rsidRDefault="00675BDC" w:rsidP="00675BDC">
      <w:pPr>
        <w:pStyle w:val="Theading1"/>
        <w:spacing w:before="0" w:after="0"/>
        <w:ind w:firstLine="0"/>
        <w:jc w:val="both"/>
        <w:rPr>
          <w:rFonts w:asciiTheme="minorHAnsi" w:hAnsiTheme="minorHAnsi" w:cs="Courier New"/>
          <w:sz w:val="22"/>
          <w:szCs w:val="22"/>
          <w:lang w:val="ro-RO"/>
        </w:rPr>
      </w:pPr>
      <w:r>
        <w:rPr>
          <w:rFonts w:ascii="Courier New" w:hAnsi="Courier New" w:cs="Courier New"/>
          <w:sz w:val="22"/>
          <w:szCs w:val="22"/>
          <w:lang w:val="ro-RO"/>
        </w:rPr>
        <w:tab/>
      </w:r>
      <w:r w:rsidRPr="00675BDC">
        <w:rPr>
          <w:rFonts w:asciiTheme="minorHAnsi" w:hAnsiTheme="minorHAnsi" w:cs="Courier New"/>
          <w:sz w:val="22"/>
          <w:szCs w:val="22"/>
          <w:lang w:val="ro-RO"/>
        </w:rPr>
        <w:t>3.5.1.3 KNN</w:t>
      </w:r>
    </w:p>
    <w:p w:rsidR="00FB58B1" w:rsidRDefault="00FB58B1" w:rsidP="00675BDC">
      <w:pPr>
        <w:pStyle w:val="Theading1"/>
        <w:spacing w:before="0" w:after="0"/>
        <w:ind w:firstLine="0"/>
        <w:jc w:val="both"/>
        <w:rPr>
          <w:rFonts w:asciiTheme="minorHAnsi" w:hAnsiTheme="minorHAnsi" w:cs="Courier New"/>
          <w:sz w:val="22"/>
          <w:szCs w:val="22"/>
          <w:lang w:val="ro-RO"/>
        </w:rPr>
      </w:pPr>
      <w:r>
        <w:rPr>
          <w:rFonts w:asciiTheme="minorHAnsi" w:hAnsiTheme="minorHAnsi" w:cs="Courier New"/>
          <w:sz w:val="22"/>
          <w:szCs w:val="22"/>
          <w:lang w:val="ro-RO"/>
        </w:rPr>
        <w:tab/>
      </w:r>
    </w:p>
    <w:p w:rsidR="00FB58B1" w:rsidRDefault="00FB58B1" w:rsidP="00675BDC">
      <w:pPr>
        <w:pStyle w:val="Theading1"/>
        <w:spacing w:before="0" w:after="0"/>
        <w:ind w:firstLine="0"/>
        <w:jc w:val="both"/>
        <w:rPr>
          <w:rFonts w:asciiTheme="minorHAnsi" w:hAnsiTheme="minorHAnsi" w:cs="Courier New"/>
          <w:b w:val="0"/>
          <w:sz w:val="22"/>
          <w:szCs w:val="22"/>
          <w:lang w:val="ro-RO"/>
        </w:rPr>
      </w:pPr>
      <w:r w:rsidRPr="00FB58B1">
        <w:rPr>
          <w:rFonts w:asciiTheme="minorHAnsi" w:hAnsiTheme="minorHAnsi" w:cs="Courier New"/>
          <w:b w:val="0"/>
          <w:sz w:val="22"/>
          <w:szCs w:val="22"/>
          <w:lang w:val="ro-RO"/>
        </w:rPr>
        <w:tab/>
        <w:t>Algoritmul</w:t>
      </w:r>
      <w:r>
        <w:rPr>
          <w:rFonts w:asciiTheme="minorHAnsi" w:hAnsiTheme="minorHAnsi" w:cs="Courier New"/>
          <w:b w:val="0"/>
          <w:sz w:val="22"/>
          <w:szCs w:val="22"/>
          <w:lang w:val="ro-RO"/>
        </w:rPr>
        <w:t xml:space="preserve"> k Nearest Neighbours va calcula poziția curentă pe baza celor mai apropiate k puncte</w:t>
      </w:r>
      <w:r w:rsidR="000D3AF4">
        <w:rPr>
          <w:rFonts w:asciiTheme="minorHAnsi" w:hAnsiTheme="minorHAnsi" w:cs="Courier New"/>
          <w:b w:val="0"/>
          <w:sz w:val="22"/>
          <w:szCs w:val="22"/>
          <w:lang w:val="ro-RO"/>
        </w:rPr>
        <w:t xml:space="preserve">. </w:t>
      </w:r>
      <w:r w:rsidR="006834EB">
        <w:rPr>
          <w:rFonts w:asciiTheme="minorHAnsi" w:hAnsiTheme="minorHAnsi" w:cs="Courier New"/>
          <w:b w:val="0"/>
          <w:sz w:val="22"/>
          <w:szCs w:val="22"/>
          <w:lang w:val="ro-RO"/>
        </w:rPr>
        <w:t xml:space="preserve">Poziția curentă va fi media aritmetică a acestor puncte. </w:t>
      </w:r>
      <w:r w:rsidR="000D3AF4">
        <w:rPr>
          <w:rFonts w:asciiTheme="minorHAnsi" w:hAnsiTheme="minorHAnsi" w:cs="Courier New"/>
          <w:b w:val="0"/>
          <w:sz w:val="22"/>
          <w:szCs w:val="22"/>
          <w:lang w:val="ro-RO"/>
        </w:rPr>
        <w:t>Întrebarea ce apare aici este „Cât trebuie să fie k?”.</w:t>
      </w:r>
      <w:r w:rsidR="00377A74">
        <w:rPr>
          <w:rFonts w:asciiTheme="minorHAnsi" w:hAnsiTheme="minorHAnsi" w:cs="Courier New"/>
          <w:b w:val="0"/>
          <w:sz w:val="22"/>
          <w:szCs w:val="22"/>
          <w:lang w:val="ro-RO"/>
        </w:rPr>
        <w:t xml:space="preserve"> Analizăm diversele valori pe care k le poate lua:</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k = 1: algoritmul devine NN</w:t>
      </w:r>
    </w:p>
    <w:p w:rsidR="00377A74" w:rsidRDefault="00377A74" w:rsidP="00377A74">
      <w:pPr>
        <w:pStyle w:val="Theading1"/>
        <w:numPr>
          <w:ilvl w:val="0"/>
          <w:numId w:val="13"/>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2: </w:t>
      </w:r>
      <w:r w:rsidR="007D065E">
        <w:rPr>
          <w:rFonts w:asciiTheme="minorHAnsi" w:hAnsiTheme="minorHAnsi" w:cs="Courier New"/>
          <w:b w:val="0"/>
          <w:sz w:val="22"/>
          <w:szCs w:val="22"/>
          <w:lang w:val="ro-RO"/>
        </w:rPr>
        <w:t>kNN va întoarce poziția curentă ca fiind jumătatea segmentului determinat de cele mai apropiate două puncte.</w:t>
      </w:r>
      <w:r w:rsidR="00A7693A">
        <w:rPr>
          <w:rFonts w:asciiTheme="minorHAnsi" w:hAnsiTheme="minorHAnsi" w:cs="Courier New"/>
          <w:b w:val="0"/>
          <w:sz w:val="22"/>
          <w:szCs w:val="22"/>
          <w:lang w:val="ro-RO"/>
        </w:rPr>
        <w:t xml:space="preserve"> Această estimare nu este foarte bună, întrucât teoretic poziția curentă poate fi de fapt orice punct de pe dreapta egal depărtată de aceste cele </w:t>
      </w:r>
      <w:r w:rsidR="00B9037D">
        <w:rPr>
          <w:rFonts w:asciiTheme="minorHAnsi" w:hAnsiTheme="minorHAnsi" w:cs="Courier New"/>
          <w:b w:val="0"/>
          <w:sz w:val="22"/>
          <w:szCs w:val="22"/>
          <w:lang w:val="ro-RO"/>
        </w:rPr>
        <w:t xml:space="preserve"> </w:t>
      </w:r>
      <w:r w:rsidR="00A7693A">
        <w:rPr>
          <w:rFonts w:asciiTheme="minorHAnsi" w:hAnsiTheme="minorHAnsi" w:cs="Courier New"/>
          <w:b w:val="0"/>
          <w:sz w:val="22"/>
          <w:szCs w:val="22"/>
          <w:lang w:val="ro-RO"/>
        </w:rPr>
        <w:t>mai apropiate două puncte.</w:t>
      </w:r>
    </w:p>
    <w:p w:rsidR="00B10162" w:rsidRDefault="00083921" w:rsidP="00B9037D">
      <w:pPr>
        <w:pStyle w:val="Theading1"/>
        <w:spacing w:before="0" w:after="0"/>
        <w:ind w:firstLine="0"/>
        <w:jc w:val="center"/>
        <w:rPr>
          <w:rFonts w:asciiTheme="minorHAnsi" w:hAnsiTheme="minorHAnsi" w:cs="Courier New"/>
          <w:b w:val="0"/>
          <w:sz w:val="22"/>
          <w:szCs w:val="22"/>
          <w:lang w:val="ro-RO"/>
        </w:rPr>
      </w:pPr>
      <w:r>
        <w:rPr>
          <w:rFonts w:asciiTheme="minorHAnsi" w:hAnsiTheme="minorHAnsi" w:cs="Courier New"/>
          <w:b w:val="0"/>
          <w:noProof/>
          <w:sz w:val="22"/>
          <w:szCs w:val="22"/>
          <w:lang w:eastAsia="en-US"/>
        </w:rPr>
        <w:drawing>
          <wp:inline distT="0" distB="0" distL="0" distR="0">
            <wp:extent cx="2282025" cy="1553030"/>
            <wp:effectExtent l="19050" t="0" r="3975"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2286794" cy="1556275"/>
                    </a:xfrm>
                    <a:prstGeom prst="rect">
                      <a:avLst/>
                    </a:prstGeom>
                    <a:noFill/>
                    <a:ln w="9525">
                      <a:noFill/>
                      <a:miter lim="800000"/>
                      <a:headEnd/>
                      <a:tailEnd/>
                    </a:ln>
                  </pic:spPr>
                </pic:pic>
              </a:graphicData>
            </a:graphic>
          </wp:inline>
        </w:drawing>
      </w:r>
    </w:p>
    <w:p w:rsidR="00B9037D" w:rsidRDefault="00B9037D" w:rsidP="00B9037D">
      <w:pPr>
        <w:pStyle w:val="Theading1"/>
        <w:spacing w:before="0" w:after="0"/>
        <w:ind w:left="720"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     </w:t>
      </w:r>
      <w:r w:rsidR="0079714A">
        <w:rPr>
          <w:rFonts w:asciiTheme="minorHAnsi" w:hAnsiTheme="minorHAnsi" w:cs="Courier New"/>
          <w:b w:val="0"/>
          <w:sz w:val="22"/>
          <w:szCs w:val="22"/>
          <w:lang w:val="ro-RO"/>
        </w:rPr>
        <w:t xml:space="preserve">   În figura de mai sus, avem:</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P1, P2 – cele mai apropiate 2 puncte offline</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 – poziția estimată</w:t>
      </w:r>
    </w:p>
    <w:p w:rsidR="0079714A" w:rsidRDefault="0079714A" w:rsidP="0079714A">
      <w:pPr>
        <w:pStyle w:val="Theading1"/>
        <w:numPr>
          <w:ilvl w:val="0"/>
          <w:numId w:val="15"/>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A1, A2 – candidați pentru poziția actuală</w:t>
      </w:r>
    </w:p>
    <w:p w:rsidR="00B0182A" w:rsidRDefault="0079714A" w:rsidP="00B0182A">
      <w:pPr>
        <w:pStyle w:val="Theading1"/>
        <w:spacing w:before="0" w:after="0"/>
        <w:ind w:left="1035" w:firstLine="0"/>
        <w:jc w:val="both"/>
        <w:rPr>
          <w:rFonts w:asciiTheme="minorHAnsi" w:hAnsiTheme="minorHAnsi" w:cs="Courier New"/>
          <w:b w:val="0"/>
          <w:sz w:val="22"/>
          <w:szCs w:val="22"/>
          <w:lang w:val="ro-RO"/>
        </w:rPr>
      </w:pPr>
      <w:r>
        <w:rPr>
          <w:rFonts w:asciiTheme="minorHAnsi" w:hAnsiTheme="minorHAnsi" w:cs="Courier New"/>
          <w:b w:val="0"/>
          <w:sz w:val="22"/>
          <w:szCs w:val="22"/>
          <w:lang w:val="ro-RO"/>
        </w:rPr>
        <w:t>Se observă că pentru k = 2, poziția estimată va fi E, iar eroarea poate fi foarte mare dacă A1 sau A2 sunt de fapt pozițiile curente.</w:t>
      </w:r>
    </w:p>
    <w:p w:rsidR="00B0182A" w:rsidRPr="00B9037D" w:rsidRDefault="006B2735" w:rsidP="00B0182A">
      <w:pPr>
        <w:pStyle w:val="Theading1"/>
        <w:numPr>
          <w:ilvl w:val="0"/>
          <w:numId w:val="16"/>
        </w:numPr>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 xml:space="preserve">k = 3: aici lucrurile stau mult mai bine, deoarece poziția estimată va fi centrul unui triunghi, iar poziția curentă nu </w:t>
      </w:r>
      <w:r w:rsidR="005746D3">
        <w:rPr>
          <w:rFonts w:asciiTheme="minorHAnsi" w:hAnsiTheme="minorHAnsi" w:cs="Courier New"/>
          <w:b w:val="0"/>
          <w:sz w:val="22"/>
          <w:szCs w:val="22"/>
          <w:lang w:val="ro-RO"/>
        </w:rPr>
        <w:t>poate fi</w:t>
      </w:r>
      <w:r w:rsidR="00601A66">
        <w:rPr>
          <w:rFonts w:asciiTheme="minorHAnsi" w:hAnsiTheme="minorHAnsi" w:cs="Courier New"/>
          <w:b w:val="0"/>
          <w:sz w:val="22"/>
          <w:szCs w:val="22"/>
          <w:lang w:val="ro-RO"/>
        </w:rPr>
        <w:t xml:space="preserve"> în afara acestuia:</w:t>
      </w:r>
    </w:p>
    <w:p w:rsidR="00FD6CCB" w:rsidRDefault="00B9037D" w:rsidP="00FD6CCB">
      <w:pPr>
        <w:pStyle w:val="Theading1"/>
        <w:spacing w:before="0" w:after="0"/>
        <w:ind w:firstLine="0"/>
        <w:rPr>
          <w:rFonts w:asciiTheme="minorHAnsi" w:hAnsiTheme="minorHAnsi" w:cstheme="minorHAnsi"/>
          <w:sz w:val="22"/>
          <w:szCs w:val="22"/>
          <w:lang w:val="ro-RO"/>
        </w:rPr>
      </w:pPr>
      <w:r>
        <w:rPr>
          <w:rFonts w:asciiTheme="minorHAnsi" w:hAnsiTheme="minorHAnsi" w:cstheme="minorHAnsi"/>
          <w:sz w:val="22"/>
          <w:szCs w:val="22"/>
          <w:lang w:val="ro-RO"/>
        </w:rPr>
        <w:lastRenderedPageBreak/>
        <w:t xml:space="preserve">      </w:t>
      </w:r>
    </w:p>
    <w:p w:rsidR="00FD6CCB" w:rsidRDefault="008C784D" w:rsidP="008C784D">
      <w:pPr>
        <w:pStyle w:val="Theading1"/>
        <w:spacing w:before="0" w:after="0"/>
        <w:ind w:firstLine="0"/>
        <w:jc w:val="center"/>
        <w:rPr>
          <w:rFonts w:asciiTheme="minorHAnsi" w:hAnsiTheme="minorHAnsi" w:cstheme="minorHAnsi"/>
          <w:b w:val="0"/>
          <w:sz w:val="22"/>
          <w:szCs w:val="22"/>
          <w:lang w:val="ro-RO"/>
        </w:rPr>
      </w:pPr>
      <w:r>
        <w:rPr>
          <w:rFonts w:asciiTheme="minorHAnsi" w:hAnsiTheme="minorHAnsi" w:cstheme="minorHAnsi"/>
          <w:noProof/>
          <w:sz w:val="22"/>
          <w:szCs w:val="22"/>
          <w:lang w:eastAsia="en-US"/>
        </w:rPr>
        <w:drawing>
          <wp:inline distT="0" distB="0" distL="0" distR="0">
            <wp:extent cx="2469045" cy="1814791"/>
            <wp:effectExtent l="19050" t="0" r="7455"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2469852" cy="1815384"/>
                    </a:xfrm>
                    <a:prstGeom prst="rect">
                      <a:avLst/>
                    </a:prstGeom>
                    <a:noFill/>
                    <a:ln w="9525">
                      <a:noFill/>
                      <a:miter lim="800000"/>
                      <a:headEnd/>
                      <a:tailEnd/>
                    </a:ln>
                  </pic:spPr>
                </pic:pic>
              </a:graphicData>
            </a:graphic>
          </wp:inline>
        </w:drawing>
      </w:r>
    </w:p>
    <w:p w:rsidR="008C784D" w:rsidRDefault="008C784D" w:rsidP="008C784D">
      <w:pPr>
        <w:pStyle w:val="Theading1"/>
        <w:spacing w:before="0" w:after="0"/>
        <w:ind w:firstLine="0"/>
        <w:rPr>
          <w:rFonts w:asciiTheme="minorHAnsi" w:hAnsiTheme="minorHAnsi" w:cstheme="minorHAnsi"/>
          <w:b w:val="0"/>
          <w:sz w:val="22"/>
          <w:szCs w:val="22"/>
          <w:lang w:val="ro-RO"/>
        </w:rPr>
      </w:pPr>
    </w:p>
    <w:p w:rsidR="00DD0218" w:rsidRDefault="008C784D" w:rsidP="00DD0218">
      <w:pPr>
        <w:pStyle w:val="Theading1"/>
        <w:spacing w:before="0" w:after="0"/>
        <w:ind w:left="1050" w:firstLine="0"/>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Se observă că adăugarea unui punct atrage după sine o mult mai bună valoare a erorii de </w:t>
      </w:r>
      <w:r w:rsidR="00DD0218">
        <w:rPr>
          <w:rFonts w:asciiTheme="minorHAnsi" w:hAnsiTheme="minorHAnsi" w:cstheme="minorHAnsi"/>
          <w:b w:val="0"/>
          <w:sz w:val="22"/>
          <w:szCs w:val="22"/>
          <w:lang w:val="ro-RO"/>
        </w:rPr>
        <w:t>poziționare.</w:t>
      </w:r>
    </w:p>
    <w:p w:rsidR="00DD0218" w:rsidRDefault="00DD0218" w:rsidP="00DD0218">
      <w:pPr>
        <w:pStyle w:val="Theading1"/>
        <w:spacing w:before="0" w:after="0"/>
        <w:ind w:left="1050" w:firstLine="0"/>
        <w:rPr>
          <w:rFonts w:asciiTheme="minorHAnsi" w:hAnsiTheme="minorHAnsi" w:cstheme="minorHAnsi"/>
          <w:b w:val="0"/>
          <w:sz w:val="22"/>
          <w:szCs w:val="22"/>
          <w:lang w:val="ro-RO"/>
        </w:rPr>
      </w:pPr>
    </w:p>
    <w:p w:rsidR="000D3362" w:rsidRPr="000D3362" w:rsidRDefault="00DD0218" w:rsidP="000D3362">
      <w:pPr>
        <w:pStyle w:val="Theading1"/>
        <w:numPr>
          <w:ilvl w:val="0"/>
          <w:numId w:val="16"/>
        </w:numPr>
        <w:spacing w:before="0" w:after="0"/>
        <w:jc w:val="both"/>
        <w:rPr>
          <w:rFonts w:asciiTheme="minorHAnsi" w:hAnsiTheme="minorHAnsi" w:cstheme="minorHAnsi"/>
          <w:b w:val="0"/>
          <w:sz w:val="22"/>
          <w:szCs w:val="22"/>
          <w:lang w:val="ro-RO"/>
        </w:rPr>
      </w:pPr>
      <w:r w:rsidRPr="000D3362">
        <w:rPr>
          <w:rFonts w:asciiTheme="minorHAnsi" w:hAnsiTheme="minorHAnsi" w:cstheme="minorHAnsi"/>
          <w:b w:val="0"/>
          <w:sz w:val="22"/>
          <w:szCs w:val="22"/>
          <w:lang w:val="ro-RO"/>
        </w:rPr>
        <w:t xml:space="preserve">k &gt; 3: eroarea de poziționare poate scădea în continuare, </w:t>
      </w:r>
      <w:r w:rsidR="00EC03E8">
        <w:rPr>
          <w:rFonts w:asciiTheme="minorHAnsi" w:hAnsiTheme="minorHAnsi" w:cstheme="minorHAnsi"/>
          <w:b w:val="0"/>
          <w:sz w:val="22"/>
          <w:szCs w:val="22"/>
          <w:lang w:val="ro-RO"/>
        </w:rPr>
        <w:t>dar destul de lent. D</w:t>
      </w:r>
      <w:r w:rsidRPr="000D3362">
        <w:rPr>
          <w:rFonts w:asciiTheme="minorHAnsi" w:hAnsiTheme="minorHAnsi" w:cstheme="minorHAnsi"/>
          <w:b w:val="0"/>
          <w:sz w:val="22"/>
          <w:szCs w:val="22"/>
          <w:lang w:val="ro-RO"/>
        </w:rPr>
        <w:t>upă un anumit prag</w:t>
      </w:r>
      <w:r w:rsidR="00EC03E8">
        <w:rPr>
          <w:rFonts w:asciiTheme="minorHAnsi" w:hAnsiTheme="minorHAnsi" w:cstheme="minorHAnsi"/>
          <w:b w:val="0"/>
          <w:sz w:val="22"/>
          <w:szCs w:val="22"/>
          <w:lang w:val="ro-RO"/>
        </w:rPr>
        <w:t>, totuși,</w:t>
      </w:r>
      <w:r w:rsidRPr="000D3362">
        <w:rPr>
          <w:rFonts w:asciiTheme="minorHAnsi" w:hAnsiTheme="minorHAnsi" w:cstheme="minorHAnsi"/>
          <w:b w:val="0"/>
          <w:sz w:val="22"/>
          <w:szCs w:val="22"/>
          <w:lang w:val="ro-RO"/>
        </w:rPr>
        <w:t xml:space="preserve"> acuratețea </w:t>
      </w:r>
      <w:r w:rsidR="00E05B87" w:rsidRPr="000D3362">
        <w:rPr>
          <w:rFonts w:asciiTheme="minorHAnsi" w:hAnsiTheme="minorHAnsi" w:cstheme="minorHAnsi"/>
          <w:b w:val="0"/>
          <w:sz w:val="22"/>
          <w:szCs w:val="22"/>
          <w:lang w:val="ro-RO"/>
        </w:rPr>
        <w:t>scade</w:t>
      </w:r>
      <w:r w:rsidRPr="000D3362">
        <w:rPr>
          <w:rFonts w:asciiTheme="minorHAnsi" w:hAnsiTheme="minorHAnsi" w:cstheme="minorHAnsi"/>
          <w:b w:val="0"/>
          <w:sz w:val="22"/>
          <w:szCs w:val="22"/>
          <w:lang w:val="ro-RO"/>
        </w:rPr>
        <w:t>. Aceasta se d</w:t>
      </w:r>
      <w:r w:rsidR="00DA18F0" w:rsidRPr="000D3362">
        <w:rPr>
          <w:rFonts w:asciiTheme="minorHAnsi" w:hAnsiTheme="minorHAnsi" w:cstheme="minorHAnsi"/>
          <w:b w:val="0"/>
          <w:sz w:val="22"/>
          <w:szCs w:val="22"/>
          <w:lang w:val="ro-RO"/>
        </w:rPr>
        <w:t xml:space="preserve">atorează faptului că puncte din ce </w:t>
      </w:r>
      <w:r w:rsidRPr="000D3362">
        <w:rPr>
          <w:rFonts w:asciiTheme="minorHAnsi" w:hAnsiTheme="minorHAnsi" w:cstheme="minorHAnsi"/>
          <w:b w:val="0"/>
          <w:sz w:val="22"/>
          <w:szCs w:val="22"/>
          <w:lang w:val="ro-RO"/>
        </w:rPr>
        <w:t xml:space="preserve">în ce </w:t>
      </w:r>
      <w:r w:rsidR="000B712D" w:rsidRPr="000D3362">
        <w:rPr>
          <w:rFonts w:asciiTheme="minorHAnsi" w:hAnsiTheme="minorHAnsi" w:cstheme="minorHAnsi"/>
          <w:b w:val="0"/>
          <w:sz w:val="22"/>
          <w:szCs w:val="22"/>
          <w:lang w:val="ro-RO"/>
        </w:rPr>
        <w:t>mai îndepă</w:t>
      </w:r>
      <w:r w:rsidR="00B864EC" w:rsidRPr="000D3362">
        <w:rPr>
          <w:rFonts w:asciiTheme="minorHAnsi" w:hAnsiTheme="minorHAnsi" w:cstheme="minorHAnsi"/>
          <w:b w:val="0"/>
          <w:sz w:val="22"/>
          <w:szCs w:val="22"/>
          <w:lang w:val="ro-RO"/>
        </w:rPr>
        <w:t>rtate sunt incluse în soluție [1].</w:t>
      </w:r>
    </w:p>
    <w:p w:rsidR="000D3362" w:rsidRDefault="000D3362" w:rsidP="000D3362">
      <w:pPr>
        <w:pStyle w:val="Theading1"/>
        <w:spacing w:before="0" w:after="0"/>
        <w:rPr>
          <w:rFonts w:asciiTheme="minorHAnsi" w:hAnsiTheme="minorHAnsi" w:cs="Courier New"/>
          <w:b w:val="0"/>
          <w:sz w:val="22"/>
          <w:szCs w:val="22"/>
          <w:lang w:val="ro-RO"/>
        </w:rPr>
      </w:pPr>
    </w:p>
    <w:p w:rsidR="000D3362" w:rsidRDefault="00EC03E8" w:rsidP="000D3362">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 xml:space="preserve">Acestea fiind spuse, </w:t>
      </w:r>
      <w:r w:rsidR="0032018F">
        <w:rPr>
          <w:rFonts w:asciiTheme="minorHAnsi" w:hAnsiTheme="minorHAnsi" w:cstheme="minorHAnsi"/>
          <w:b w:val="0"/>
          <w:sz w:val="22"/>
          <w:szCs w:val="22"/>
          <w:lang w:val="ro-RO"/>
        </w:rPr>
        <w:t>aplicația de față folosește valoarea 3 pentru k. De altfel, în mai multe lucrări de specialitate, printre care și [1], aceeași valoare este folosită.</w:t>
      </w:r>
    </w:p>
    <w:p w:rsidR="00DA271E" w:rsidRDefault="00DA271E" w:rsidP="00DA271E">
      <w:pPr>
        <w:pStyle w:val="Theading1"/>
        <w:spacing w:before="0" w:after="0"/>
        <w:jc w:val="both"/>
        <w:rPr>
          <w:rFonts w:asciiTheme="minorHAnsi" w:hAnsiTheme="minorHAnsi" w:cstheme="minorHAnsi"/>
          <w:b w:val="0"/>
          <w:sz w:val="22"/>
          <w:szCs w:val="22"/>
          <w:lang w:val="ro-RO"/>
        </w:rPr>
      </w:pPr>
      <w:r>
        <w:rPr>
          <w:rFonts w:asciiTheme="minorHAnsi" w:hAnsiTheme="minorHAnsi" w:cstheme="minorHAnsi"/>
          <w:b w:val="0"/>
          <w:sz w:val="22"/>
          <w:szCs w:val="22"/>
          <w:lang w:val="ro-RO"/>
        </w:rPr>
        <w:t>Tradus în pseudocod, algoritmul arată astfel:</w:t>
      </w:r>
    </w:p>
    <w:p w:rsidR="006F364E" w:rsidRDefault="006F364E" w:rsidP="00DA271E">
      <w:pPr>
        <w:pStyle w:val="Theading1"/>
        <w:spacing w:before="0" w:after="0"/>
        <w:jc w:val="both"/>
        <w:rPr>
          <w:rFonts w:asciiTheme="minorHAnsi" w:hAnsiTheme="minorHAnsi" w:cstheme="minorHAnsi"/>
          <w:b w:val="0"/>
          <w:sz w:val="22"/>
          <w:szCs w:val="22"/>
          <w:lang w:val="ro-RO"/>
        </w:rPr>
      </w:pPr>
    </w:p>
    <w:p w:rsidR="00DA271E" w:rsidRPr="001C2E08" w:rsidRDefault="006F364E" w:rsidP="001C2E08">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kNN(k):</w:t>
      </w:r>
    </w:p>
    <w:p w:rsidR="00DA271E" w:rsidRPr="001C2E08" w:rsidRDefault="00DA271E" w:rsidP="001C2E08">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sumX = 0</w:t>
      </w:r>
    </w:p>
    <w:p w:rsidR="00DA271E" w:rsidRPr="001C2E08" w:rsidRDefault="00DA271E" w:rsidP="001C2E08">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sumY = 0</w:t>
      </w:r>
    </w:p>
    <w:p w:rsidR="00DA271E" w:rsidRPr="001C2E08" w:rsidRDefault="00DA271E" w:rsidP="001C2E08">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for index in range k:</w:t>
      </w:r>
    </w:p>
    <w:p w:rsidR="00DA271E" w:rsidRDefault="00DA271E" w:rsidP="001C2E08">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 xml:space="preserve">offlinePoint = </w:t>
      </w:r>
      <w:r w:rsidRPr="00DF6D41">
        <w:rPr>
          <w:rFonts w:ascii="Courier New" w:hAnsi="Courier New" w:cs="Courier New"/>
          <w:sz w:val="22"/>
          <w:szCs w:val="22"/>
          <w:lang w:val="ro-RO"/>
        </w:rPr>
        <w:t>sortedOfflineData</w:t>
      </w:r>
      <w:r w:rsidRPr="001C2E08">
        <w:rPr>
          <w:rFonts w:ascii="Courier New" w:hAnsi="Courier New" w:cs="Courier New"/>
          <w:b w:val="0"/>
          <w:sz w:val="22"/>
          <w:szCs w:val="22"/>
          <w:lang w:val="ro-RO"/>
        </w:rPr>
        <w:t>.get(index</w:t>
      </w:r>
      <w:r w:rsidR="00254444">
        <w:rPr>
          <w:rFonts w:ascii="Courier New" w:hAnsi="Courier New" w:cs="Courier New"/>
          <w:b w:val="0"/>
          <w:sz w:val="22"/>
          <w:szCs w:val="22"/>
          <w:lang w:val="ro-RO"/>
        </w:rPr>
        <w:t>)</w:t>
      </w:r>
    </w:p>
    <w:p w:rsidR="00254444" w:rsidRDefault="00254444" w:rsidP="001C2E08">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 xml:space="preserve">if offlinePoint is </w:t>
      </w:r>
      <w:r w:rsidR="00B56863">
        <w:rPr>
          <w:rFonts w:ascii="Courier New" w:hAnsi="Courier New" w:cs="Courier New"/>
          <w:b w:val="0"/>
          <w:sz w:val="22"/>
          <w:szCs w:val="22"/>
          <w:lang w:val="ro-RO"/>
        </w:rPr>
        <w:t>null</w:t>
      </w:r>
      <w:r>
        <w:rPr>
          <w:rFonts w:ascii="Courier New" w:hAnsi="Courier New" w:cs="Courier New"/>
          <w:b w:val="0"/>
          <w:sz w:val="22"/>
          <w:szCs w:val="22"/>
          <w:lang w:val="ro-RO"/>
        </w:rPr>
        <w:t>:</w:t>
      </w:r>
    </w:p>
    <w:p w:rsidR="00254444" w:rsidRPr="001C2E08" w:rsidRDefault="00254444" w:rsidP="001C2E08">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ab/>
        <w:t xml:space="preserve">return </w:t>
      </w:r>
      <w:r w:rsidR="00B56863">
        <w:rPr>
          <w:rFonts w:ascii="Courier New" w:hAnsi="Courier New" w:cs="Courier New"/>
          <w:b w:val="0"/>
          <w:sz w:val="22"/>
          <w:szCs w:val="22"/>
          <w:lang w:val="ro-RO"/>
        </w:rPr>
        <w:t>null</w:t>
      </w:r>
    </w:p>
    <w:p w:rsidR="00DA271E" w:rsidRPr="001C2E08" w:rsidRDefault="00DA271E" w:rsidP="001C2E08">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sumX += offlinePoint.x</w:t>
      </w:r>
    </w:p>
    <w:p w:rsidR="00DA271E" w:rsidRPr="001C2E08" w:rsidRDefault="00DA271E" w:rsidP="001C2E08">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sumY += offlinePoint.y</w:t>
      </w:r>
    </w:p>
    <w:p w:rsidR="00DA271E" w:rsidRDefault="00DA271E" w:rsidP="001C2E08">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return new Point(sumX / k, sumY / k)</w:t>
      </w:r>
    </w:p>
    <w:p w:rsidR="001C2E08" w:rsidRDefault="001C2E08" w:rsidP="001C2E08">
      <w:pPr>
        <w:pStyle w:val="Theading1"/>
        <w:spacing w:before="0" w:after="0"/>
        <w:rPr>
          <w:rFonts w:ascii="Courier New" w:hAnsi="Courier New" w:cs="Courier New"/>
          <w:b w:val="0"/>
          <w:sz w:val="22"/>
          <w:szCs w:val="22"/>
          <w:lang w:val="ro-RO"/>
        </w:rPr>
      </w:pPr>
    </w:p>
    <w:p w:rsidR="001C2E08" w:rsidRPr="00B56863" w:rsidRDefault="00254444" w:rsidP="009C792F">
      <w:pPr>
        <w:pStyle w:val="Theading1"/>
        <w:spacing w:before="0" w:after="0"/>
        <w:jc w:val="both"/>
        <w:rPr>
          <w:rFonts w:asciiTheme="minorHAnsi" w:hAnsiTheme="minorHAnsi" w:cs="Courier New"/>
          <w:b w:val="0"/>
          <w:sz w:val="22"/>
          <w:szCs w:val="22"/>
          <w:lang w:val="ro-RO"/>
        </w:rPr>
      </w:pPr>
      <w:r>
        <w:rPr>
          <w:rFonts w:asciiTheme="minorHAnsi" w:hAnsiTheme="minorHAnsi" w:cs="Courier New"/>
          <w:b w:val="0"/>
          <w:sz w:val="22"/>
          <w:szCs w:val="22"/>
          <w:lang w:val="ro-RO"/>
        </w:rPr>
        <w:t>Există posibilitatea ca datele online să nu conțină k BSSID-uri comune c</w:t>
      </w:r>
      <w:r w:rsidR="00B56863">
        <w:rPr>
          <w:rFonts w:asciiTheme="minorHAnsi" w:hAnsiTheme="minorHAnsi" w:cs="Courier New"/>
          <w:b w:val="0"/>
          <w:sz w:val="22"/>
          <w:szCs w:val="22"/>
          <w:lang w:val="ro-RO"/>
        </w:rPr>
        <w:t xml:space="preserve">u datele offline. În acest caz se va returna </w:t>
      </w:r>
      <w:r w:rsidR="00B56863" w:rsidRPr="00B56863">
        <w:rPr>
          <w:rFonts w:asciiTheme="minorHAnsi" w:hAnsiTheme="minorHAnsi" w:cs="Courier New"/>
          <w:b w:val="0"/>
          <w:i/>
          <w:sz w:val="22"/>
          <w:szCs w:val="22"/>
          <w:lang w:val="ro-RO"/>
        </w:rPr>
        <w:t>null</w:t>
      </w:r>
      <w:r w:rsidR="00B56863" w:rsidRPr="00B56863">
        <w:rPr>
          <w:rFonts w:asciiTheme="minorHAnsi" w:hAnsiTheme="minorHAnsi" w:cs="Courier New"/>
          <w:b w:val="0"/>
          <w:sz w:val="22"/>
          <w:szCs w:val="22"/>
          <w:lang w:val="ro-RO"/>
        </w:rPr>
        <w:t>,</w:t>
      </w:r>
      <w:r w:rsidR="00B56863">
        <w:rPr>
          <w:rFonts w:asciiTheme="minorHAnsi" w:hAnsiTheme="minorHAnsi" w:cs="Courier New"/>
          <w:b w:val="0"/>
          <w:sz w:val="22"/>
          <w:szCs w:val="22"/>
          <w:lang w:val="ro-RO"/>
        </w:rPr>
        <w:t xml:space="preserve"> </w:t>
      </w:r>
      <w:r w:rsidR="00B56863" w:rsidRPr="00B56863">
        <w:rPr>
          <w:rFonts w:asciiTheme="minorHAnsi" w:hAnsiTheme="minorHAnsi" w:cs="Courier New"/>
          <w:b w:val="0"/>
          <w:sz w:val="22"/>
          <w:szCs w:val="22"/>
          <w:lang w:val="ro-RO"/>
        </w:rPr>
        <w:t>iar u</w:t>
      </w:r>
      <w:r w:rsidR="00B56863">
        <w:rPr>
          <w:rFonts w:asciiTheme="minorHAnsi" w:hAnsiTheme="minorHAnsi" w:cs="Courier New"/>
          <w:b w:val="0"/>
          <w:sz w:val="22"/>
          <w:szCs w:val="22"/>
          <w:lang w:val="ro-RO"/>
        </w:rPr>
        <w:t>tilizatorul va fi întâmpinat cu un mesaj cu textul „Not Enough Data..”</w:t>
      </w:r>
      <w:r w:rsidR="00466F7D">
        <w:rPr>
          <w:rFonts w:asciiTheme="minorHAnsi" w:hAnsiTheme="minorHAnsi" w:cs="Courier New"/>
          <w:b w:val="0"/>
          <w:sz w:val="22"/>
          <w:szCs w:val="22"/>
          <w:lang w:val="ro-RO"/>
        </w:rPr>
        <w:t>.</w:t>
      </w:r>
      <w:r w:rsidR="00B56863" w:rsidRPr="00B56863">
        <w:rPr>
          <w:rFonts w:asciiTheme="minorHAnsi" w:hAnsiTheme="minorHAnsi" w:cs="Courier New"/>
          <w:b w:val="0"/>
          <w:sz w:val="22"/>
          <w:szCs w:val="22"/>
          <w:lang w:val="ro-RO"/>
        </w:rPr>
        <w:t xml:space="preserve"> </w:t>
      </w:r>
      <w:r w:rsidR="009C792F">
        <w:rPr>
          <w:rFonts w:asciiTheme="minorHAnsi" w:hAnsiTheme="minorHAnsi" w:cs="Courier New"/>
          <w:b w:val="0"/>
          <w:sz w:val="22"/>
          <w:szCs w:val="22"/>
          <w:lang w:val="ro-RO"/>
        </w:rPr>
        <w:t>Aceasta însemnă că date</w:t>
      </w:r>
      <w:r w:rsidR="00CD5FE2">
        <w:rPr>
          <w:rFonts w:asciiTheme="minorHAnsi" w:hAnsiTheme="minorHAnsi" w:cs="Courier New"/>
          <w:b w:val="0"/>
          <w:sz w:val="22"/>
          <w:szCs w:val="22"/>
          <w:lang w:val="ro-RO"/>
        </w:rPr>
        <w:t>le</w:t>
      </w:r>
      <w:r w:rsidR="009C792F">
        <w:rPr>
          <w:rFonts w:asciiTheme="minorHAnsi" w:hAnsiTheme="minorHAnsi" w:cs="Courier New"/>
          <w:b w:val="0"/>
          <w:sz w:val="22"/>
          <w:szCs w:val="22"/>
          <w:lang w:val="ro-RO"/>
        </w:rPr>
        <w:t xml:space="preserve"> online conțin prea puține informații pentru ca localizarea să se poate realiza cu algoritmul selectat.</w:t>
      </w:r>
    </w:p>
    <w:p w:rsidR="007B3081" w:rsidRDefault="007B3081" w:rsidP="007B3081">
      <w:pPr>
        <w:pStyle w:val="Theading1"/>
        <w:spacing w:before="0" w:after="0"/>
        <w:jc w:val="both"/>
        <w:rPr>
          <w:rFonts w:asciiTheme="minorHAnsi" w:hAnsiTheme="minorHAnsi" w:cs="Courier New"/>
          <w:sz w:val="22"/>
          <w:szCs w:val="22"/>
          <w:lang w:val="ro-RO"/>
        </w:rPr>
      </w:pPr>
    </w:p>
    <w:p w:rsidR="007B3081" w:rsidRDefault="007B3081" w:rsidP="007B308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W</w:t>
      </w:r>
      <w:r w:rsidRPr="00675BDC">
        <w:rPr>
          <w:rFonts w:asciiTheme="minorHAnsi" w:hAnsiTheme="minorHAnsi" w:cs="Courier New"/>
          <w:sz w:val="22"/>
          <w:szCs w:val="22"/>
          <w:lang w:val="ro-RO"/>
        </w:rPr>
        <w:t>KNN</w:t>
      </w:r>
    </w:p>
    <w:p w:rsidR="000D3362" w:rsidRDefault="007B3081" w:rsidP="0039422D">
      <w:pPr>
        <w:pStyle w:val="Theading1"/>
        <w:jc w:val="both"/>
        <w:rPr>
          <w:b w:val="0"/>
          <w:sz w:val="22"/>
          <w:szCs w:val="22"/>
          <w:lang w:val="ro-RO"/>
        </w:rPr>
      </w:pPr>
      <w:r>
        <w:rPr>
          <w:b w:val="0"/>
          <w:sz w:val="22"/>
          <w:szCs w:val="22"/>
          <w:lang w:val="ro-RO"/>
        </w:rPr>
        <w:t>Algoritmul Weighted k Nearest Neighbours reprezintă, după cum îi spune și numele, o îmbunățire a algoritmului precedent.</w:t>
      </w:r>
      <w:r w:rsidR="0039422D">
        <w:rPr>
          <w:b w:val="0"/>
          <w:sz w:val="22"/>
          <w:szCs w:val="22"/>
          <w:lang w:val="ro-RO"/>
        </w:rPr>
        <w:t xml:space="preserve"> Dacă la kNN poziția era estimată ca fiind media aritmetică a celor mai apropiate k puncte, aici media folosită va fi una ponderată. Ponderile vor fi chiar inversul distanțelor calculate în secțiunea </w:t>
      </w:r>
      <w:r w:rsidR="0039422D" w:rsidRPr="0039422D">
        <w:rPr>
          <w:b w:val="0"/>
          <w:i/>
          <w:sz w:val="22"/>
          <w:szCs w:val="22"/>
          <w:lang w:val="ro-RO"/>
        </w:rPr>
        <w:t>3.5.1.1</w:t>
      </w:r>
      <w:r w:rsidR="0039422D">
        <w:rPr>
          <w:b w:val="0"/>
          <w:i/>
          <w:sz w:val="22"/>
          <w:szCs w:val="22"/>
          <w:lang w:val="ro-RO"/>
        </w:rPr>
        <w:t>.</w:t>
      </w:r>
      <w:r w:rsidR="0039422D">
        <w:rPr>
          <w:b w:val="0"/>
          <w:sz w:val="22"/>
          <w:szCs w:val="22"/>
          <w:lang w:val="ro-RO"/>
        </w:rPr>
        <w:t xml:space="preserve"> Formula arată astfel, păstrând notația Pi pentru punctele de antrenament, și adăugând Di ca fiind distanța față de punctul Pi:</w:t>
      </w:r>
    </w:p>
    <w:p w:rsidR="0039422D" w:rsidRPr="0039422D" w:rsidRDefault="0039422D" w:rsidP="0039422D">
      <w:pPr>
        <w:pStyle w:val="Theading1"/>
        <w:jc w:val="both"/>
        <w:rPr>
          <w:b w:val="0"/>
          <w:sz w:val="22"/>
          <w:szCs w:val="22"/>
          <w:lang w:val="ro-RO"/>
        </w:rPr>
      </w:pPr>
      <m:oMathPara>
        <m:oMath>
          <m:r>
            <w:rPr>
              <w:rFonts w:ascii="Cambria Math" w:hAnsi="Cambria Math"/>
              <w:sz w:val="22"/>
              <w:szCs w:val="22"/>
              <w:lang w:val="ro-RO"/>
            </w:rPr>
            <w:lastRenderedPageBreak/>
            <m:t xml:space="preserve">E= </m:t>
          </m:r>
          <m:f>
            <m:fPr>
              <m:ctrlPr>
                <w:rPr>
                  <w:rFonts w:ascii="Cambria Math" w:hAnsi="Cambria Math"/>
                  <w:b w:val="0"/>
                  <w:i/>
                  <w:sz w:val="22"/>
                  <w:szCs w:val="22"/>
                  <w:lang w:val="ro-RO"/>
                </w:rPr>
              </m:ctrlPr>
            </m:fPr>
            <m:num>
              <m:f>
                <m:fPr>
                  <m:ctrlPr>
                    <w:rPr>
                      <w:rFonts w:ascii="Cambria Math" w:hAnsi="Cambria Math"/>
                      <w:b w:val="0"/>
                      <w:i/>
                      <w:sz w:val="22"/>
                      <w:szCs w:val="22"/>
                      <w:lang w:val="ro-RO"/>
                    </w:rPr>
                  </m:ctrlPr>
                </m:fPr>
                <m:num>
                  <m:r>
                    <w:rPr>
                      <w:rFonts w:ascii="Cambria Math" w:hAnsi="Cambria Math"/>
                      <w:sz w:val="22"/>
                      <w:szCs w:val="22"/>
                      <w:lang w:val="ro-RO"/>
                    </w:rPr>
                    <m:t>1</m:t>
                  </m:r>
                </m:num>
                <m:den>
                  <m:sSub>
                    <m:sSubPr>
                      <m:ctrlPr>
                        <w:rPr>
                          <w:rFonts w:ascii="Cambria Math" w:hAnsi="Cambria Math"/>
                          <w:b w:val="0"/>
                          <w:i/>
                          <w:sz w:val="22"/>
                          <w:szCs w:val="22"/>
                          <w:lang w:val="ro-RO"/>
                        </w:rPr>
                      </m:ctrlPr>
                    </m:sSubPr>
                    <m:e>
                      <m:r>
                        <w:rPr>
                          <w:rFonts w:ascii="Cambria Math" w:hAnsi="Cambria Math"/>
                          <w:sz w:val="22"/>
                          <w:szCs w:val="22"/>
                          <w:lang w:val="ro-RO"/>
                        </w:rPr>
                        <m:t>D</m:t>
                      </m:r>
                    </m:e>
                    <m:sub>
                      <m:r>
                        <w:rPr>
                          <w:rFonts w:ascii="Cambria Math" w:hAnsi="Cambria Math"/>
                          <w:sz w:val="22"/>
                          <w:szCs w:val="22"/>
                          <w:lang w:val="ro-RO"/>
                        </w:rPr>
                        <m:t>1</m:t>
                      </m:r>
                    </m:sub>
                  </m:sSub>
                </m:den>
              </m:f>
              <m:sSub>
                <m:sSubPr>
                  <m:ctrlPr>
                    <w:rPr>
                      <w:rFonts w:ascii="Cambria Math" w:hAnsi="Cambria Math"/>
                      <w:b w:val="0"/>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1</m:t>
                  </m:r>
                </m:sub>
              </m:sSub>
              <m:r>
                <w:rPr>
                  <w:rFonts w:ascii="Cambria Math" w:hAnsi="Cambria Math"/>
                  <w:sz w:val="22"/>
                  <w:szCs w:val="22"/>
                  <w:lang w:val="ro-RO"/>
                </w:rPr>
                <m:t>+</m:t>
              </m:r>
              <m:f>
                <m:fPr>
                  <m:ctrlPr>
                    <w:rPr>
                      <w:rFonts w:ascii="Cambria Math" w:hAnsi="Cambria Math"/>
                      <w:b w:val="0"/>
                      <w:i/>
                      <w:sz w:val="22"/>
                      <w:szCs w:val="22"/>
                      <w:lang w:val="ro-RO"/>
                    </w:rPr>
                  </m:ctrlPr>
                </m:fPr>
                <m:num>
                  <m:r>
                    <w:rPr>
                      <w:rFonts w:ascii="Cambria Math" w:hAnsi="Cambria Math"/>
                      <w:sz w:val="22"/>
                      <w:szCs w:val="22"/>
                      <w:lang w:val="ro-RO"/>
                    </w:rPr>
                    <m:t>1</m:t>
                  </m:r>
                </m:num>
                <m:den>
                  <m:sSub>
                    <m:sSubPr>
                      <m:ctrlPr>
                        <w:rPr>
                          <w:rFonts w:ascii="Cambria Math" w:hAnsi="Cambria Math"/>
                          <w:b w:val="0"/>
                          <w:i/>
                          <w:sz w:val="22"/>
                          <w:szCs w:val="22"/>
                          <w:lang w:val="ro-RO"/>
                        </w:rPr>
                      </m:ctrlPr>
                    </m:sSubPr>
                    <m:e>
                      <m:r>
                        <w:rPr>
                          <w:rFonts w:ascii="Cambria Math" w:hAnsi="Cambria Math"/>
                          <w:sz w:val="22"/>
                          <w:szCs w:val="22"/>
                          <w:lang w:val="ro-RO"/>
                        </w:rPr>
                        <m:t>D</m:t>
                      </m:r>
                    </m:e>
                    <m:sub>
                      <m:r>
                        <w:rPr>
                          <w:rFonts w:ascii="Cambria Math" w:hAnsi="Cambria Math"/>
                          <w:sz w:val="22"/>
                          <w:szCs w:val="22"/>
                          <w:lang w:val="ro-RO"/>
                        </w:rPr>
                        <m:t>2</m:t>
                      </m:r>
                    </m:sub>
                  </m:sSub>
                </m:den>
              </m:f>
              <m:sSub>
                <m:sSubPr>
                  <m:ctrlPr>
                    <w:rPr>
                      <w:rFonts w:ascii="Cambria Math" w:hAnsi="Cambria Math"/>
                      <w:b w:val="0"/>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r>
                <w:rPr>
                  <w:rFonts w:ascii="Cambria Math" w:hAnsi="Cambria Math"/>
                  <w:sz w:val="22"/>
                  <w:szCs w:val="22"/>
                  <w:lang w:val="ro-RO"/>
                </w:rPr>
                <m:t xml:space="preserve">+…+ </m:t>
              </m:r>
              <m:f>
                <m:fPr>
                  <m:ctrlPr>
                    <w:rPr>
                      <w:rFonts w:ascii="Cambria Math" w:hAnsi="Cambria Math"/>
                      <w:b w:val="0"/>
                      <w:i/>
                      <w:sz w:val="22"/>
                      <w:szCs w:val="22"/>
                      <w:lang w:val="ro-RO"/>
                    </w:rPr>
                  </m:ctrlPr>
                </m:fPr>
                <m:num>
                  <m:r>
                    <w:rPr>
                      <w:rFonts w:ascii="Cambria Math" w:hAnsi="Cambria Math"/>
                      <w:sz w:val="22"/>
                      <w:szCs w:val="22"/>
                      <w:lang w:val="ro-RO"/>
                    </w:rPr>
                    <m:t>1</m:t>
                  </m:r>
                </m:num>
                <m:den>
                  <m:sSub>
                    <m:sSubPr>
                      <m:ctrlPr>
                        <w:rPr>
                          <w:rFonts w:ascii="Cambria Math" w:hAnsi="Cambria Math"/>
                          <w:b w:val="0"/>
                          <w:i/>
                          <w:sz w:val="22"/>
                          <w:szCs w:val="22"/>
                          <w:lang w:val="ro-RO"/>
                        </w:rPr>
                      </m:ctrlPr>
                    </m:sSubPr>
                    <m:e>
                      <m:r>
                        <w:rPr>
                          <w:rFonts w:ascii="Cambria Math" w:hAnsi="Cambria Math"/>
                          <w:sz w:val="22"/>
                          <w:szCs w:val="22"/>
                          <w:lang w:val="ro-RO"/>
                        </w:rPr>
                        <m:t>D</m:t>
                      </m:r>
                    </m:e>
                    <m:sub>
                      <m:r>
                        <w:rPr>
                          <w:rFonts w:ascii="Cambria Math" w:hAnsi="Cambria Math"/>
                          <w:sz w:val="22"/>
                          <w:szCs w:val="22"/>
                          <w:lang w:val="ro-RO"/>
                        </w:rPr>
                        <m:t>2</m:t>
                      </m:r>
                    </m:sub>
                  </m:sSub>
                </m:den>
              </m:f>
              <m:sSub>
                <m:sSubPr>
                  <m:ctrlPr>
                    <w:rPr>
                      <w:rFonts w:ascii="Cambria Math" w:hAnsi="Cambria Math"/>
                      <w:b w:val="0"/>
                      <w:i/>
                      <w:sz w:val="22"/>
                      <w:szCs w:val="22"/>
                      <w:lang w:val="ro-RO"/>
                    </w:rPr>
                  </m:ctrlPr>
                </m:sSubPr>
                <m:e>
                  <m:r>
                    <w:rPr>
                      <w:rFonts w:ascii="Cambria Math" w:hAnsi="Cambria Math"/>
                      <w:sz w:val="22"/>
                      <w:szCs w:val="22"/>
                      <w:lang w:val="ro-RO"/>
                    </w:rPr>
                    <m:t>P</m:t>
                  </m:r>
                </m:e>
                <m:sub>
                  <m:r>
                    <w:rPr>
                      <w:rFonts w:ascii="Cambria Math" w:hAnsi="Cambria Math"/>
                      <w:sz w:val="22"/>
                      <w:szCs w:val="22"/>
                      <w:lang w:val="ro-RO"/>
                    </w:rPr>
                    <m:t>2</m:t>
                  </m:r>
                </m:sub>
              </m:sSub>
            </m:num>
            <m:den>
              <m:f>
                <m:fPr>
                  <m:ctrlPr>
                    <w:rPr>
                      <w:rFonts w:ascii="Cambria Math" w:hAnsi="Cambria Math"/>
                      <w:b w:val="0"/>
                      <w:i/>
                      <w:sz w:val="22"/>
                      <w:szCs w:val="22"/>
                      <w:lang w:val="ro-RO"/>
                    </w:rPr>
                  </m:ctrlPr>
                </m:fPr>
                <m:num>
                  <m:r>
                    <w:rPr>
                      <w:rFonts w:ascii="Cambria Math" w:hAnsi="Cambria Math"/>
                      <w:sz w:val="22"/>
                      <w:szCs w:val="22"/>
                      <w:lang w:val="ro-RO"/>
                    </w:rPr>
                    <m:t>1</m:t>
                  </m:r>
                </m:num>
                <m:den>
                  <m:sSub>
                    <m:sSubPr>
                      <m:ctrlPr>
                        <w:rPr>
                          <w:rFonts w:ascii="Cambria Math" w:hAnsi="Cambria Math"/>
                          <w:b w:val="0"/>
                          <w:i/>
                          <w:sz w:val="22"/>
                          <w:szCs w:val="22"/>
                          <w:lang w:val="ro-RO"/>
                        </w:rPr>
                      </m:ctrlPr>
                    </m:sSubPr>
                    <m:e>
                      <m:r>
                        <w:rPr>
                          <w:rFonts w:ascii="Cambria Math" w:hAnsi="Cambria Math"/>
                          <w:sz w:val="22"/>
                          <w:szCs w:val="22"/>
                          <w:lang w:val="ro-RO"/>
                        </w:rPr>
                        <m:t>D</m:t>
                      </m:r>
                    </m:e>
                    <m:sub>
                      <m:r>
                        <w:rPr>
                          <w:rFonts w:ascii="Cambria Math" w:hAnsi="Cambria Math"/>
                          <w:sz w:val="22"/>
                          <w:szCs w:val="22"/>
                          <w:lang w:val="ro-RO"/>
                        </w:rPr>
                        <m:t>1</m:t>
                      </m:r>
                    </m:sub>
                  </m:sSub>
                </m:den>
              </m:f>
              <m:r>
                <w:rPr>
                  <w:rFonts w:ascii="Cambria Math" w:hAnsi="Cambria Math"/>
                  <w:sz w:val="22"/>
                  <w:szCs w:val="22"/>
                  <w:lang w:val="ro-RO"/>
                </w:rPr>
                <m:t>+</m:t>
              </m:r>
              <m:f>
                <m:fPr>
                  <m:ctrlPr>
                    <w:rPr>
                      <w:rFonts w:ascii="Cambria Math" w:hAnsi="Cambria Math"/>
                      <w:b w:val="0"/>
                      <w:i/>
                      <w:sz w:val="22"/>
                      <w:szCs w:val="22"/>
                      <w:lang w:val="ro-RO"/>
                    </w:rPr>
                  </m:ctrlPr>
                </m:fPr>
                <m:num>
                  <m:r>
                    <w:rPr>
                      <w:rFonts w:ascii="Cambria Math" w:hAnsi="Cambria Math"/>
                      <w:sz w:val="22"/>
                      <w:szCs w:val="22"/>
                      <w:lang w:val="ro-RO"/>
                    </w:rPr>
                    <m:t>1</m:t>
                  </m:r>
                </m:num>
                <m:den>
                  <m:sSub>
                    <m:sSubPr>
                      <m:ctrlPr>
                        <w:rPr>
                          <w:rFonts w:ascii="Cambria Math" w:hAnsi="Cambria Math"/>
                          <w:b w:val="0"/>
                          <w:i/>
                          <w:sz w:val="22"/>
                          <w:szCs w:val="22"/>
                          <w:lang w:val="ro-RO"/>
                        </w:rPr>
                      </m:ctrlPr>
                    </m:sSubPr>
                    <m:e>
                      <m:r>
                        <w:rPr>
                          <w:rFonts w:ascii="Cambria Math" w:hAnsi="Cambria Math"/>
                          <w:sz w:val="22"/>
                          <w:szCs w:val="22"/>
                          <w:lang w:val="ro-RO"/>
                        </w:rPr>
                        <m:t>D</m:t>
                      </m:r>
                    </m:e>
                    <m:sub>
                      <m:r>
                        <w:rPr>
                          <w:rFonts w:ascii="Cambria Math" w:hAnsi="Cambria Math"/>
                          <w:sz w:val="22"/>
                          <w:szCs w:val="22"/>
                          <w:lang w:val="ro-RO"/>
                        </w:rPr>
                        <m:t>2</m:t>
                      </m:r>
                    </m:sub>
                  </m:sSub>
                </m:den>
              </m:f>
              <m:r>
                <w:rPr>
                  <w:rFonts w:ascii="Cambria Math" w:hAnsi="Cambria Math"/>
                  <w:sz w:val="22"/>
                  <w:szCs w:val="22"/>
                  <w:lang w:val="ro-RO"/>
                </w:rPr>
                <m:t xml:space="preserve">+…+ </m:t>
              </m:r>
              <m:f>
                <m:fPr>
                  <m:ctrlPr>
                    <w:rPr>
                      <w:rFonts w:ascii="Cambria Math" w:hAnsi="Cambria Math"/>
                      <w:b w:val="0"/>
                      <w:i/>
                      <w:sz w:val="22"/>
                      <w:szCs w:val="22"/>
                      <w:lang w:val="ro-RO"/>
                    </w:rPr>
                  </m:ctrlPr>
                </m:fPr>
                <m:num>
                  <m:r>
                    <w:rPr>
                      <w:rFonts w:ascii="Cambria Math" w:hAnsi="Cambria Math"/>
                      <w:sz w:val="22"/>
                      <w:szCs w:val="22"/>
                      <w:lang w:val="ro-RO"/>
                    </w:rPr>
                    <m:t>1</m:t>
                  </m:r>
                </m:num>
                <m:den>
                  <m:sSub>
                    <m:sSubPr>
                      <m:ctrlPr>
                        <w:rPr>
                          <w:rFonts w:ascii="Cambria Math" w:hAnsi="Cambria Math"/>
                          <w:b w:val="0"/>
                          <w:i/>
                          <w:sz w:val="22"/>
                          <w:szCs w:val="22"/>
                          <w:lang w:val="ro-RO"/>
                        </w:rPr>
                      </m:ctrlPr>
                    </m:sSubPr>
                    <m:e>
                      <m:r>
                        <w:rPr>
                          <w:rFonts w:ascii="Cambria Math" w:hAnsi="Cambria Math"/>
                          <w:sz w:val="22"/>
                          <w:szCs w:val="22"/>
                          <w:lang w:val="ro-RO"/>
                        </w:rPr>
                        <m:t>D</m:t>
                      </m:r>
                    </m:e>
                    <m:sub>
                      <m:r>
                        <w:rPr>
                          <w:rFonts w:ascii="Cambria Math" w:hAnsi="Cambria Math"/>
                          <w:sz w:val="22"/>
                          <w:szCs w:val="22"/>
                          <w:lang w:val="ro-RO"/>
                        </w:rPr>
                        <m:t>2</m:t>
                      </m:r>
                    </m:sub>
                  </m:sSub>
                </m:den>
              </m:f>
            </m:den>
          </m:f>
        </m:oMath>
      </m:oMathPara>
    </w:p>
    <w:p w:rsidR="000D3362" w:rsidRDefault="0039422D" w:rsidP="0039422D">
      <w:pPr>
        <w:pStyle w:val="Theading1"/>
        <w:ind w:firstLine="0"/>
        <w:rPr>
          <w:b w:val="0"/>
          <w:sz w:val="22"/>
          <w:szCs w:val="22"/>
          <w:lang w:val="ro-RO"/>
        </w:rPr>
      </w:pPr>
      <w:r>
        <w:rPr>
          <w:b w:val="0"/>
          <w:sz w:val="22"/>
          <w:szCs w:val="22"/>
          <w:lang w:val="ro-RO"/>
        </w:rPr>
        <w:tab/>
        <w:t>În pseudocod avem:</w:t>
      </w:r>
    </w:p>
    <w:p w:rsidR="00154974" w:rsidRDefault="00154974" w:rsidP="0015497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WkNN(k):</w:t>
      </w:r>
    </w:p>
    <w:p w:rsidR="0039422D" w:rsidRPr="001C2E08" w:rsidRDefault="0039422D" w:rsidP="0039422D">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sumX = 0</w:t>
      </w:r>
    </w:p>
    <w:p w:rsidR="0039422D" w:rsidRDefault="0039422D" w:rsidP="0039422D">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sumY = 0</w:t>
      </w:r>
    </w:p>
    <w:p w:rsidR="0039422D" w:rsidRPr="001C2E08" w:rsidRDefault="0039422D" w:rsidP="0039422D">
      <w:pPr>
        <w:pStyle w:val="Theading1"/>
        <w:spacing w:before="0" w:after="0"/>
        <w:ind w:left="720"/>
        <w:rPr>
          <w:rFonts w:ascii="Courier New" w:hAnsi="Courier New" w:cs="Courier New"/>
          <w:b w:val="0"/>
          <w:sz w:val="22"/>
          <w:szCs w:val="22"/>
          <w:lang w:val="ro-RO"/>
        </w:rPr>
      </w:pPr>
      <w:r>
        <w:rPr>
          <w:rFonts w:ascii="Courier New" w:hAnsi="Courier New" w:cs="Courier New"/>
          <w:b w:val="0"/>
          <w:sz w:val="22"/>
          <w:szCs w:val="22"/>
          <w:lang w:val="ro-RO"/>
        </w:rPr>
        <w:t>denominator = 0</w:t>
      </w:r>
    </w:p>
    <w:p w:rsidR="0039422D" w:rsidRPr="001C2E08" w:rsidRDefault="0039422D" w:rsidP="0039422D">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for index in range k:</w:t>
      </w:r>
    </w:p>
    <w:p w:rsidR="0039422D" w:rsidRDefault="0039422D" w:rsidP="0039422D">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 xml:space="preserve">offlinePoint = </w:t>
      </w:r>
      <w:r w:rsidRPr="00DF6D41">
        <w:rPr>
          <w:rFonts w:ascii="Courier New" w:hAnsi="Courier New" w:cs="Courier New"/>
          <w:sz w:val="22"/>
          <w:szCs w:val="22"/>
          <w:lang w:val="ro-RO"/>
        </w:rPr>
        <w:t>sortedOfflineData</w:t>
      </w:r>
      <w:r w:rsidRPr="001C2E08">
        <w:rPr>
          <w:rFonts w:ascii="Courier New" w:hAnsi="Courier New" w:cs="Courier New"/>
          <w:b w:val="0"/>
          <w:sz w:val="22"/>
          <w:szCs w:val="22"/>
          <w:lang w:val="ro-RO"/>
        </w:rPr>
        <w:t>.get(index</w:t>
      </w:r>
      <w:r>
        <w:rPr>
          <w:rFonts w:ascii="Courier New" w:hAnsi="Courier New" w:cs="Courier New"/>
          <w:b w:val="0"/>
          <w:sz w:val="22"/>
          <w:szCs w:val="22"/>
          <w:lang w:val="ro-RO"/>
        </w:rPr>
        <w:t>)</w:t>
      </w:r>
    </w:p>
    <w:p w:rsidR="0039422D" w:rsidRDefault="0039422D" w:rsidP="0039422D">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if offlinePoint is null:</w:t>
      </w:r>
    </w:p>
    <w:p w:rsidR="0039422D" w:rsidRPr="001C2E08" w:rsidRDefault="0039422D" w:rsidP="0039422D">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ab/>
        <w:t>return null</w:t>
      </w:r>
    </w:p>
    <w:p w:rsidR="0039422D" w:rsidRPr="001C2E08" w:rsidRDefault="0039422D" w:rsidP="0039422D">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sumX += offlinePoint.x</w:t>
      </w:r>
      <w:r>
        <w:rPr>
          <w:rFonts w:ascii="Courier New" w:hAnsi="Courier New" w:cs="Courier New"/>
          <w:b w:val="0"/>
          <w:sz w:val="22"/>
          <w:szCs w:val="22"/>
          <w:lang w:val="ro-RO"/>
        </w:rPr>
        <w:t xml:space="preserve"> / offlinePoint.distance</w:t>
      </w:r>
    </w:p>
    <w:p w:rsidR="0039422D" w:rsidRDefault="0039422D" w:rsidP="0039422D">
      <w:pPr>
        <w:pStyle w:val="Theading1"/>
        <w:spacing w:before="0" w:after="0"/>
        <w:ind w:left="1440"/>
        <w:rPr>
          <w:rFonts w:ascii="Courier New" w:hAnsi="Courier New" w:cs="Courier New"/>
          <w:b w:val="0"/>
          <w:sz w:val="22"/>
          <w:szCs w:val="22"/>
          <w:lang w:val="ro-RO"/>
        </w:rPr>
      </w:pPr>
      <w:r w:rsidRPr="001C2E08">
        <w:rPr>
          <w:rFonts w:ascii="Courier New" w:hAnsi="Courier New" w:cs="Courier New"/>
          <w:b w:val="0"/>
          <w:sz w:val="22"/>
          <w:szCs w:val="22"/>
          <w:lang w:val="ro-RO"/>
        </w:rPr>
        <w:t>sumY += offlinePoint.y</w:t>
      </w:r>
      <w:r>
        <w:rPr>
          <w:rFonts w:ascii="Courier New" w:hAnsi="Courier New" w:cs="Courier New"/>
          <w:b w:val="0"/>
          <w:sz w:val="22"/>
          <w:szCs w:val="22"/>
          <w:lang w:val="ro-RO"/>
        </w:rPr>
        <w:t xml:space="preserve"> / offlinePoint.distance</w:t>
      </w:r>
    </w:p>
    <w:p w:rsidR="00247110" w:rsidRPr="001C2E08" w:rsidRDefault="00247110" w:rsidP="0039422D">
      <w:pPr>
        <w:pStyle w:val="Theading1"/>
        <w:spacing w:before="0" w:after="0"/>
        <w:ind w:left="1440"/>
        <w:rPr>
          <w:rFonts w:ascii="Courier New" w:hAnsi="Courier New" w:cs="Courier New"/>
          <w:b w:val="0"/>
          <w:sz w:val="22"/>
          <w:szCs w:val="22"/>
          <w:lang w:val="ro-RO"/>
        </w:rPr>
      </w:pPr>
      <w:r>
        <w:rPr>
          <w:rFonts w:ascii="Courier New" w:hAnsi="Courier New" w:cs="Courier New"/>
          <w:b w:val="0"/>
          <w:sz w:val="22"/>
          <w:szCs w:val="22"/>
          <w:lang w:val="ro-RO"/>
        </w:rPr>
        <w:t xml:space="preserve">denominator += </w:t>
      </w:r>
      <w:r w:rsidR="00F466C7">
        <w:rPr>
          <w:rFonts w:ascii="Courier New" w:hAnsi="Courier New" w:cs="Courier New"/>
          <w:b w:val="0"/>
          <w:sz w:val="22"/>
          <w:szCs w:val="22"/>
          <w:lang w:val="ro-RO"/>
        </w:rPr>
        <w:t xml:space="preserve">1 / </w:t>
      </w:r>
      <w:r>
        <w:rPr>
          <w:rFonts w:ascii="Courier New" w:hAnsi="Courier New" w:cs="Courier New"/>
          <w:b w:val="0"/>
          <w:sz w:val="22"/>
          <w:szCs w:val="22"/>
          <w:lang w:val="ro-RO"/>
        </w:rPr>
        <w:t>offlinePoint.distance</w:t>
      </w:r>
    </w:p>
    <w:p w:rsidR="0039422D" w:rsidRDefault="0039422D" w:rsidP="0039422D">
      <w:pPr>
        <w:pStyle w:val="Theading1"/>
        <w:spacing w:before="0" w:after="0"/>
        <w:ind w:left="720"/>
        <w:rPr>
          <w:rFonts w:ascii="Courier New" w:hAnsi="Courier New" w:cs="Courier New"/>
          <w:b w:val="0"/>
          <w:sz w:val="22"/>
          <w:szCs w:val="22"/>
          <w:lang w:val="ro-RO"/>
        </w:rPr>
      </w:pPr>
      <w:r w:rsidRPr="001C2E08">
        <w:rPr>
          <w:rFonts w:ascii="Courier New" w:hAnsi="Courier New" w:cs="Courier New"/>
          <w:b w:val="0"/>
          <w:sz w:val="22"/>
          <w:szCs w:val="22"/>
          <w:lang w:val="ro-RO"/>
        </w:rPr>
        <w:t xml:space="preserve">return new Point(sumX / </w:t>
      </w:r>
      <w:r w:rsidR="004D6700">
        <w:rPr>
          <w:rFonts w:ascii="Courier New" w:hAnsi="Courier New" w:cs="Courier New"/>
          <w:b w:val="0"/>
          <w:sz w:val="22"/>
          <w:szCs w:val="22"/>
          <w:lang w:val="ro-RO"/>
        </w:rPr>
        <w:t>denominator</w:t>
      </w:r>
      <w:r w:rsidRPr="001C2E08">
        <w:rPr>
          <w:rFonts w:ascii="Courier New" w:hAnsi="Courier New" w:cs="Courier New"/>
          <w:b w:val="0"/>
          <w:sz w:val="22"/>
          <w:szCs w:val="22"/>
          <w:lang w:val="ro-RO"/>
        </w:rPr>
        <w:t xml:space="preserve">, sumY / </w:t>
      </w:r>
      <w:r w:rsidR="004D6700">
        <w:rPr>
          <w:rFonts w:ascii="Courier New" w:hAnsi="Courier New" w:cs="Courier New"/>
          <w:b w:val="0"/>
          <w:sz w:val="22"/>
          <w:szCs w:val="22"/>
          <w:lang w:val="ro-RO"/>
        </w:rPr>
        <w:t>denominator</w:t>
      </w:r>
      <w:r w:rsidRPr="001C2E08">
        <w:rPr>
          <w:rFonts w:ascii="Courier New" w:hAnsi="Courier New" w:cs="Courier New"/>
          <w:b w:val="0"/>
          <w:sz w:val="22"/>
          <w:szCs w:val="22"/>
          <w:lang w:val="ro-RO"/>
        </w:rPr>
        <w:t>)</w:t>
      </w:r>
    </w:p>
    <w:p w:rsidR="0039422D" w:rsidRPr="00DF6D41" w:rsidRDefault="00DF6D41" w:rsidP="0039422D">
      <w:pPr>
        <w:pStyle w:val="Theading1"/>
        <w:ind w:firstLine="0"/>
        <w:rPr>
          <w:rFonts w:asciiTheme="minorHAnsi" w:hAnsiTheme="minorHAnsi" w:cs="Courier New"/>
          <w:b w:val="0"/>
          <w:sz w:val="22"/>
          <w:szCs w:val="22"/>
          <w:lang w:val="ro-RO"/>
        </w:rPr>
      </w:pPr>
      <w:r>
        <w:rPr>
          <w:rFonts w:ascii="Courier New" w:hAnsi="Courier New" w:cs="Courier New"/>
          <w:b w:val="0"/>
          <w:sz w:val="22"/>
          <w:szCs w:val="22"/>
          <w:lang w:val="ro-RO"/>
        </w:rPr>
        <w:tab/>
      </w:r>
      <w:r>
        <w:rPr>
          <w:rFonts w:asciiTheme="minorHAnsi" w:hAnsiTheme="minorHAnsi" w:cs="Courier New"/>
          <w:b w:val="0"/>
          <w:sz w:val="22"/>
          <w:szCs w:val="22"/>
          <w:lang w:val="ro-RO"/>
        </w:rPr>
        <w:t>Acest algoritm propune o îmbunătățire a erorii de poziționare cu până la 50% ([3]) față de precedentul.</w:t>
      </w:r>
    </w:p>
    <w:p w:rsidR="00AB5B41" w:rsidRDefault="00AB5B41" w:rsidP="00AB5B41">
      <w:pPr>
        <w:pStyle w:val="Theading1"/>
        <w:spacing w:before="0" w:after="0"/>
        <w:jc w:val="both"/>
        <w:rPr>
          <w:rFonts w:asciiTheme="minorHAnsi" w:hAnsiTheme="minorHAnsi" w:cs="Courier New"/>
          <w:sz w:val="22"/>
          <w:szCs w:val="22"/>
          <w:lang w:val="ro-RO"/>
        </w:rPr>
      </w:pPr>
      <w:r>
        <w:rPr>
          <w:rFonts w:asciiTheme="minorHAnsi" w:hAnsiTheme="minorHAnsi" w:cs="Courier New"/>
          <w:sz w:val="22"/>
          <w:szCs w:val="22"/>
          <w:lang w:val="ro-RO"/>
        </w:rPr>
        <w:t>3.5.1.4</w:t>
      </w:r>
      <w:r w:rsidRPr="00675BDC">
        <w:rPr>
          <w:rFonts w:asciiTheme="minorHAnsi" w:hAnsiTheme="minorHAnsi" w:cs="Courier New"/>
          <w:sz w:val="22"/>
          <w:szCs w:val="22"/>
          <w:lang w:val="ro-RO"/>
        </w:rPr>
        <w:t xml:space="preserve"> </w:t>
      </w:r>
      <w:r>
        <w:rPr>
          <w:rFonts w:asciiTheme="minorHAnsi" w:hAnsiTheme="minorHAnsi" w:cs="Courier New"/>
          <w:sz w:val="22"/>
          <w:szCs w:val="22"/>
          <w:lang w:val="ro-RO"/>
        </w:rPr>
        <w:t>EW</w:t>
      </w:r>
      <w:r w:rsidRPr="00675BDC">
        <w:rPr>
          <w:rFonts w:asciiTheme="minorHAnsi" w:hAnsiTheme="minorHAnsi" w:cs="Courier New"/>
          <w:sz w:val="22"/>
          <w:szCs w:val="22"/>
          <w:lang w:val="ro-RO"/>
        </w:rPr>
        <w:t>KNN</w:t>
      </w:r>
    </w:p>
    <w:p w:rsidR="00DF1CC4" w:rsidRDefault="00AB5B41" w:rsidP="00DF1CC4">
      <w:pPr>
        <w:pStyle w:val="Theading1"/>
        <w:jc w:val="both"/>
        <w:rPr>
          <w:b w:val="0"/>
          <w:sz w:val="22"/>
          <w:szCs w:val="22"/>
          <w:lang w:val="ro-RO"/>
        </w:rPr>
      </w:pPr>
      <w:r>
        <w:rPr>
          <w:b w:val="0"/>
          <w:sz w:val="22"/>
          <w:szCs w:val="22"/>
          <w:lang w:val="ro-RO"/>
        </w:rPr>
        <w:t xml:space="preserve">Ultima îmbunătățire adusă o reprezintă algoritmul Enhanced WkNN. Singura modificare prezentă aici o reprezintă ajustarea dinamică a valorii k pe baza unei valori de prag (eng. threshold). Această ajustare </w:t>
      </w:r>
      <w:r w:rsidR="006D295C">
        <w:rPr>
          <w:b w:val="0"/>
          <w:sz w:val="22"/>
          <w:szCs w:val="22"/>
          <w:lang w:val="ro-RO"/>
        </w:rPr>
        <w:t>garantează faptul că întotdeauna se va lua cea mai bună decizie în privința valorii k. Astfel, cele mai apropiate puncte (apropierea fiind stabilită de o valoare de prag a distanței, și nu de o valoare k prestabilită) vor avea aportul lor la calcularea poziției curente</w:t>
      </w:r>
      <w:r w:rsidR="006F364E">
        <w:rPr>
          <w:b w:val="0"/>
          <w:sz w:val="22"/>
          <w:szCs w:val="22"/>
          <w:lang w:val="ro-RO"/>
        </w:rPr>
        <w:t>. În pseudocod:</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EWkNN(threshold):</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ab/>
        <w:t>counter = 0</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ab/>
        <w:t xml:space="preserve">for offlinePoint in </w:t>
      </w:r>
      <w:r w:rsidRPr="00DF1CC4">
        <w:rPr>
          <w:rFonts w:ascii="Courier New" w:hAnsi="Courier New" w:cs="Courier New"/>
          <w:sz w:val="22"/>
          <w:szCs w:val="22"/>
          <w:lang w:val="ro-RO"/>
        </w:rPr>
        <w:t>sortedOfflineData</w:t>
      </w:r>
      <w:r>
        <w:rPr>
          <w:rFonts w:ascii="Courier New" w:hAnsi="Courier New" w:cs="Courier New"/>
          <w:b w:val="0"/>
          <w:sz w:val="22"/>
          <w:szCs w:val="22"/>
          <w:lang w:val="ro-RO"/>
        </w:rPr>
        <w:t>:</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ab/>
      </w:r>
      <w:r>
        <w:rPr>
          <w:rFonts w:ascii="Courier New" w:hAnsi="Courier New" w:cs="Courier New"/>
          <w:b w:val="0"/>
          <w:sz w:val="22"/>
          <w:szCs w:val="22"/>
          <w:lang w:val="ro-RO"/>
        </w:rPr>
        <w:tab/>
        <w:t>if offlinePoint.distance &lt;= threshold:</w:t>
      </w:r>
    </w:p>
    <w:p w:rsidR="00DF1CC4" w:rsidRDefault="00DF1CC4" w:rsidP="00DF1CC4">
      <w:pPr>
        <w:pStyle w:val="Theading1"/>
        <w:spacing w:before="0" w:after="0"/>
        <w:rPr>
          <w:rFonts w:ascii="Courier New" w:hAnsi="Courier New" w:cs="Courier New"/>
          <w:b w:val="0"/>
          <w:sz w:val="22"/>
          <w:szCs w:val="22"/>
          <w:lang w:val="ro-RO"/>
        </w:rPr>
      </w:pPr>
      <w:r>
        <w:rPr>
          <w:rFonts w:ascii="Courier New" w:hAnsi="Courier New" w:cs="Courier New"/>
          <w:b w:val="0"/>
          <w:sz w:val="22"/>
          <w:szCs w:val="22"/>
          <w:lang w:val="ro-RO"/>
        </w:rPr>
        <w:tab/>
      </w:r>
      <w:r>
        <w:rPr>
          <w:rFonts w:ascii="Courier New" w:hAnsi="Courier New" w:cs="Courier New"/>
          <w:b w:val="0"/>
          <w:sz w:val="22"/>
          <w:szCs w:val="22"/>
          <w:lang w:val="ro-RO"/>
        </w:rPr>
        <w:tab/>
      </w:r>
      <w:r>
        <w:rPr>
          <w:rFonts w:ascii="Courier New" w:hAnsi="Courier New" w:cs="Courier New"/>
          <w:b w:val="0"/>
          <w:sz w:val="22"/>
          <w:szCs w:val="22"/>
          <w:lang w:val="ro-RO"/>
        </w:rPr>
        <w:tab/>
        <w:t xml:space="preserve">counter++ </w:t>
      </w:r>
    </w:p>
    <w:p w:rsidR="006F364E" w:rsidRDefault="00DF1CC4" w:rsidP="006F364E">
      <w:pPr>
        <w:pStyle w:val="Theading1"/>
        <w:spacing w:before="0" w:after="0"/>
        <w:ind w:left="720"/>
        <w:rPr>
          <w:rFonts w:ascii="Courier New" w:hAnsi="Courier New" w:cs="Courier New"/>
          <w:b w:val="0"/>
          <w:sz w:val="22"/>
          <w:szCs w:val="22"/>
          <w:lang w:val="ro-RO"/>
        </w:rPr>
      </w:pPr>
      <w:r>
        <w:rPr>
          <w:rFonts w:ascii="Courier New" w:hAnsi="Courier New" w:cs="Courier New"/>
          <w:b w:val="0"/>
          <w:sz w:val="22"/>
          <w:szCs w:val="22"/>
          <w:lang w:val="ro-RO"/>
        </w:rPr>
        <w:t>Return WkNN(counter)</w:t>
      </w:r>
    </w:p>
    <w:p w:rsidR="006F364E" w:rsidRPr="006F364E" w:rsidRDefault="006F364E" w:rsidP="00AB5B41">
      <w:pPr>
        <w:pStyle w:val="Theading1"/>
        <w:jc w:val="both"/>
        <w:rPr>
          <w:rFonts w:ascii="Courier New" w:hAnsi="Courier New" w:cs="Courier New"/>
          <w:b w:val="0"/>
          <w:sz w:val="22"/>
          <w:szCs w:val="22"/>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0D3362" w:rsidRDefault="000D3362" w:rsidP="00B91D99">
      <w:pPr>
        <w:pStyle w:val="Theading1"/>
        <w:rPr>
          <w:lang w:val="ro-RO"/>
        </w:rPr>
      </w:pPr>
    </w:p>
    <w:p w:rsidR="008B56B0" w:rsidRPr="00021B73" w:rsidRDefault="0003539A" w:rsidP="00B91D99">
      <w:pPr>
        <w:pStyle w:val="Theading1"/>
        <w:rPr>
          <w:lang w:val="ro-RO"/>
        </w:rPr>
      </w:pPr>
      <w:r w:rsidRPr="00021B73">
        <w:rPr>
          <w:lang w:val="ro-RO"/>
        </w:rPr>
        <w:lastRenderedPageBreak/>
        <w:t>4</w:t>
      </w:r>
      <w:r w:rsidR="00F53008" w:rsidRPr="00021B73">
        <w:rPr>
          <w:lang w:val="ro-RO"/>
        </w:rPr>
        <w:t xml:space="preserve">. </w:t>
      </w:r>
      <w:r w:rsidR="009D6D96" w:rsidRPr="00021B73">
        <w:rPr>
          <w:lang w:val="ro-RO"/>
        </w:rPr>
        <w:t>Conclu</w:t>
      </w:r>
      <w:r w:rsidRPr="00021B73">
        <w:rPr>
          <w:lang w:val="ro-RO"/>
        </w:rPr>
        <w:t>zii</w:t>
      </w:r>
      <w:bookmarkEnd w:id="18"/>
      <w:bookmarkEnd w:id="19"/>
      <w:bookmarkEnd w:id="20"/>
    </w:p>
    <w:p w:rsidR="00AA3AFF" w:rsidRPr="00021B73" w:rsidRDefault="0003539A" w:rsidP="00AA3AFF">
      <w:pPr>
        <w:pStyle w:val="Tbasetext"/>
        <w:rPr>
          <w:lang w:val="ro-RO"/>
        </w:rPr>
      </w:pPr>
      <w:r w:rsidRPr="00021B73">
        <w:rPr>
          <w:lang w:val="ro-RO"/>
        </w:rPr>
        <w:t>Lucrarea de față își dorește să prezinte un model concret de localizare în interior folosind amprente radio (metodă empirică), dar totodată lasă loc abordării altor metode pe baza datelor colectate de-a lungul implementării.  Aplicația dezvoltată în Android poate fi folosită pentru diverse încăperi, singurul aspect ce trebuie modificat fiind harta încăperii (un nou utilizator va putea fi capabil să încarce propria hartă după bunul plac).</w:t>
      </w:r>
    </w:p>
    <w:p w:rsidR="009D6D96" w:rsidRPr="00021B73" w:rsidRDefault="009D6D96">
      <w:pPr>
        <w:pStyle w:val="Tbasetext"/>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5058C2" w:rsidRPr="00021B73" w:rsidRDefault="005058C2" w:rsidP="00F36F2E">
      <w:pPr>
        <w:pStyle w:val="Tbibliographytitle"/>
        <w:rPr>
          <w:lang w:val="ro-RO"/>
        </w:rPr>
      </w:pPr>
    </w:p>
    <w:p w:rsidR="00FF1BCB" w:rsidRPr="00021B73" w:rsidRDefault="00FF1BCB"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FC1559" w:rsidRPr="00021B73" w:rsidRDefault="00FC155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A816C9" w:rsidRPr="00021B73" w:rsidRDefault="00A816C9"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212C46" w:rsidRDefault="00212C46" w:rsidP="00F36F2E">
      <w:pPr>
        <w:pStyle w:val="Tbibliographytitle"/>
        <w:rPr>
          <w:lang w:val="ro-RO"/>
        </w:rPr>
      </w:pPr>
    </w:p>
    <w:p w:rsidR="00381B82" w:rsidRPr="00021B73" w:rsidRDefault="00381B82" w:rsidP="00F36F2E">
      <w:pPr>
        <w:pStyle w:val="Tbibliographytitle"/>
        <w:rPr>
          <w:lang w:val="ro-RO"/>
        </w:rPr>
      </w:pPr>
      <w:r w:rsidRPr="00021B73">
        <w:rPr>
          <w:lang w:val="ro-RO"/>
        </w:rPr>
        <w:t>bibl</w:t>
      </w:r>
      <w:r w:rsidR="00F36F2E" w:rsidRPr="00021B73">
        <w:rPr>
          <w:lang w:val="ro-RO"/>
        </w:rPr>
        <w:t>iografie</w:t>
      </w:r>
    </w:p>
    <w:p w:rsidR="009377FD" w:rsidRPr="00021B73" w:rsidRDefault="00A77270" w:rsidP="00741D56">
      <w:pPr>
        <w:pStyle w:val="Treferences"/>
        <w:rPr>
          <w:lang w:val="ro-RO"/>
        </w:rPr>
      </w:pPr>
      <w:r w:rsidRPr="00021B73">
        <w:rPr>
          <w:lang w:val="ro-RO"/>
        </w:rPr>
        <w:t xml:space="preserve"> </w:t>
      </w:r>
      <w:r w:rsidR="009377FD" w:rsidRPr="00021B73">
        <w:rPr>
          <w:lang w:val="ro-RO"/>
        </w:rPr>
        <w:t>[1] Paramvir Bahl and Venkata N. Padmanabhan, RADAR: An In-Building RF-based User Location and Tracking System, Microsoft Research</w:t>
      </w:r>
    </w:p>
    <w:p w:rsidR="00380F09" w:rsidRPr="00021B73" w:rsidRDefault="00380F09" w:rsidP="00380F09">
      <w:pPr>
        <w:pStyle w:val="Treferences"/>
        <w:rPr>
          <w:lang w:val="ro-RO"/>
        </w:rPr>
      </w:pPr>
      <w:r w:rsidRPr="00021B73">
        <w:rPr>
          <w:lang w:val="ro-RO"/>
        </w:rPr>
        <w:t>[2] Moustafa Youssef and Ashok Agrawala, The Horus WLAN Location Determination System, Department of Computer Science, University of Maryland</w:t>
      </w:r>
    </w:p>
    <w:p w:rsidR="00073F2C" w:rsidRPr="00021B73" w:rsidRDefault="00380F09" w:rsidP="00073F2C">
      <w:pPr>
        <w:pStyle w:val="Treferences"/>
        <w:rPr>
          <w:lang w:val="ro-RO"/>
        </w:rPr>
      </w:pPr>
      <w:r w:rsidRPr="00021B73">
        <w:rPr>
          <w:lang w:val="ro-RO"/>
        </w:rPr>
        <w:t>[3</w:t>
      </w:r>
      <w:r w:rsidR="00073F2C" w:rsidRPr="00021B73">
        <w:rPr>
          <w:lang w:val="ro-RO"/>
        </w:rPr>
        <w:t>] Beomju Shin, lung Ho Lee, Taikjin Lee, Hyung Seok Kim, Enhanced Weighted K-Nearest Neighbor Algorithm for Indoor Wi-Fi Positioning Systems</w:t>
      </w:r>
    </w:p>
    <w:p w:rsidR="00B11426" w:rsidRPr="00021B73" w:rsidRDefault="00B11426" w:rsidP="00073F2C">
      <w:pPr>
        <w:pStyle w:val="Treferences"/>
        <w:rPr>
          <w:lang w:val="ro-RO"/>
        </w:rPr>
      </w:pPr>
      <w:r w:rsidRPr="00021B73">
        <w:rPr>
          <w:lang w:val="ro-RO"/>
        </w:rPr>
        <w:t>[4] Matthew Gast, 802.11 Wireless Networks: The Definitive Guide, Second Edition, 2005</w:t>
      </w:r>
    </w:p>
    <w:sectPr w:rsidR="00B11426" w:rsidRPr="00021B73" w:rsidSect="00A816C9">
      <w:pgSz w:w="11907" w:h="16840" w:code="9"/>
      <w:pgMar w:top="1440" w:right="1440" w:bottom="1440" w:left="1440" w:header="1699" w:footer="169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1C6" w:rsidRDefault="005051C6">
      <w:r>
        <w:separator/>
      </w:r>
    </w:p>
  </w:endnote>
  <w:endnote w:type="continuationSeparator" w:id="1">
    <w:p w:rsidR="005051C6" w:rsidRDefault="005051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539A" w:rsidRDefault="00035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1C6" w:rsidRDefault="005051C6">
      <w:r>
        <w:separator/>
      </w:r>
    </w:p>
  </w:footnote>
  <w:footnote w:type="continuationSeparator" w:id="1">
    <w:p w:rsidR="005051C6" w:rsidRDefault="005051C6">
      <w:r>
        <w:continuationSeparator/>
      </w:r>
    </w:p>
  </w:footnote>
  <w:footnote w:id="2">
    <w:p w:rsidR="00E73B8D" w:rsidRPr="00E73B8D" w:rsidRDefault="00E73B8D">
      <w:pPr>
        <w:pStyle w:val="FootnoteText"/>
        <w:rPr>
          <w:lang w:val="ro-RO"/>
        </w:rPr>
      </w:pPr>
      <w:r>
        <w:rPr>
          <w:rStyle w:val="FootnoteReference"/>
        </w:rPr>
        <w:footnoteRef/>
      </w:r>
      <w:r>
        <w:t xml:space="preserve"> </w:t>
      </w:r>
      <w:r w:rsidRPr="00E73B8D">
        <w:t>http://www.radiotap.org/defined-fields</w:t>
      </w:r>
    </w:p>
  </w:footnote>
  <w:footnote w:id="3">
    <w:p w:rsidR="002F1A02" w:rsidRPr="002F1A02" w:rsidRDefault="002F1A02">
      <w:pPr>
        <w:pStyle w:val="FootnoteText"/>
        <w:rPr>
          <w:lang w:val="ro-RO"/>
        </w:rPr>
      </w:pPr>
      <w:r>
        <w:rPr>
          <w:rStyle w:val="FootnoteReference"/>
        </w:rPr>
        <w:footnoteRef/>
      </w:r>
      <w:r>
        <w:t xml:space="preserve"> </w:t>
      </w:r>
      <w:r w:rsidRPr="002F1A02">
        <w:t>http://developer.android.com/reference/android/net/wifi/WifiManager.html</w:t>
      </w:r>
    </w:p>
  </w:footnote>
  <w:footnote w:id="4">
    <w:p w:rsidR="001D7BC2" w:rsidRPr="001D7BC2" w:rsidRDefault="001D7BC2">
      <w:pPr>
        <w:pStyle w:val="FootnoteText"/>
        <w:rPr>
          <w:lang w:val="ro-RO"/>
        </w:rPr>
      </w:pPr>
      <w:r>
        <w:rPr>
          <w:rStyle w:val="FootnoteReference"/>
        </w:rPr>
        <w:footnoteRef/>
      </w:r>
      <w:r>
        <w:t xml:space="preserve"> </w:t>
      </w:r>
      <w:r w:rsidRPr="001D7BC2">
        <w:t>http://developer.android.com/reference/android/app/DialogFragment.html</w:t>
      </w:r>
    </w:p>
  </w:footnote>
  <w:footnote w:id="5">
    <w:p w:rsidR="00C75756" w:rsidRPr="00C75756" w:rsidRDefault="00C75756">
      <w:pPr>
        <w:pStyle w:val="FootnoteText"/>
        <w:rPr>
          <w:lang w:val="ro-RO"/>
        </w:rPr>
      </w:pPr>
      <w:r>
        <w:rPr>
          <w:rStyle w:val="FootnoteReference"/>
        </w:rPr>
        <w:footnoteRef/>
      </w:r>
      <w:r>
        <w:t xml:space="preserve"> </w:t>
      </w:r>
      <w:r w:rsidRPr="00C75756">
        <w:t>http://developer.android.com/reference/android/graphics/Bitmap.html</w:t>
      </w:r>
    </w:p>
  </w:footnote>
  <w:footnote w:id="6">
    <w:p w:rsidR="00D22785" w:rsidRPr="00D22785" w:rsidRDefault="00D22785">
      <w:pPr>
        <w:pStyle w:val="FootnoteText"/>
        <w:rPr>
          <w:lang w:val="ro-RO"/>
        </w:rPr>
      </w:pPr>
      <w:r>
        <w:rPr>
          <w:rStyle w:val="FootnoteReference"/>
        </w:rPr>
        <w:footnoteRef/>
      </w:r>
      <w:r>
        <w:t xml:space="preserve"> </w:t>
      </w:r>
      <w:r w:rsidRPr="00D22785">
        <w:t>http://developer.android.com/reference/android/util/JsonReader.html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3A7A" w:rsidRPr="008B3A61" w:rsidRDefault="00B65FAD" w:rsidP="00A23A7A">
    <w:pPr>
      <w:pStyle w:val="Theader"/>
      <w:pBdr>
        <w:bottom w:val="single" w:sz="4" w:space="1" w:color="auto"/>
      </w:pBdr>
      <w:spacing w:before="0" w:after="0"/>
      <w:rPr>
        <w:b w:val="0"/>
        <w:sz w:val="20"/>
      </w:rPr>
    </w:pPr>
    <w:r>
      <w:rPr>
        <w:b w:val="0"/>
        <w:caps w:val="0"/>
        <w:sz w:val="20"/>
      </w:rPr>
      <w:t>ADRIAN DUMITRU NICOLAU</w:t>
    </w:r>
  </w:p>
  <w:p w:rsidR="00A23A7A" w:rsidRPr="008B3A61" w:rsidRDefault="00A23A7A" w:rsidP="008B3A6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A61" w:rsidRPr="008B3A61" w:rsidRDefault="00B65FAD" w:rsidP="008B3A61">
    <w:pPr>
      <w:pStyle w:val="Theader"/>
      <w:pBdr>
        <w:bottom w:val="single" w:sz="4" w:space="1" w:color="auto"/>
      </w:pBdr>
      <w:spacing w:before="0" w:after="0"/>
      <w:rPr>
        <w:b w:val="0"/>
        <w:sz w:val="20"/>
      </w:rPr>
    </w:pPr>
    <w:r>
      <w:rPr>
        <w:b w:val="0"/>
        <w:caps w:val="0"/>
        <w:sz w:val="20"/>
      </w:rPr>
      <w:t>Poziționare în interior folosind amprente radio</w:t>
    </w:r>
  </w:p>
  <w:p w:rsidR="008B3A61" w:rsidRPr="008B3A61" w:rsidRDefault="008B3A61" w:rsidP="008B3A61"/>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244AF"/>
    <w:multiLevelType w:val="hybridMultilevel"/>
    <w:tmpl w:val="26B69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D24C0E"/>
    <w:multiLevelType w:val="hybridMultilevel"/>
    <w:tmpl w:val="F1AAC3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314042"/>
    <w:multiLevelType w:val="singleLevel"/>
    <w:tmpl w:val="0409000F"/>
    <w:lvl w:ilvl="0">
      <w:start w:val="1"/>
      <w:numFmt w:val="decimal"/>
      <w:lvlText w:val="%1."/>
      <w:lvlJc w:val="left"/>
      <w:pPr>
        <w:tabs>
          <w:tab w:val="num" w:pos="360"/>
        </w:tabs>
        <w:ind w:left="360" w:hanging="360"/>
      </w:pPr>
      <w:rPr>
        <w:rFonts w:hint="default"/>
      </w:rPr>
    </w:lvl>
  </w:abstractNum>
  <w:abstractNum w:abstractNumId="3">
    <w:nsid w:val="0B7F338F"/>
    <w:multiLevelType w:val="hybridMultilevel"/>
    <w:tmpl w:val="830037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6CF4ADE"/>
    <w:multiLevelType w:val="hybridMultilevel"/>
    <w:tmpl w:val="D9F2D32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5">
    <w:nsid w:val="25630562"/>
    <w:multiLevelType w:val="multilevel"/>
    <w:tmpl w:val="5F165BC6"/>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nsid w:val="2B9D5CAD"/>
    <w:multiLevelType w:val="hybridMultilevel"/>
    <w:tmpl w:val="2D3227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9D85E4B"/>
    <w:multiLevelType w:val="hybridMultilevel"/>
    <w:tmpl w:val="7422C8D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nsid w:val="434C7601"/>
    <w:multiLevelType w:val="hybridMultilevel"/>
    <w:tmpl w:val="95EC2A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741364"/>
    <w:multiLevelType w:val="singleLevel"/>
    <w:tmpl w:val="25708264"/>
    <w:lvl w:ilvl="0">
      <w:start w:val="2"/>
      <w:numFmt w:val="decimal"/>
      <w:lvlText w:val=""/>
      <w:lvlJc w:val="left"/>
      <w:pPr>
        <w:tabs>
          <w:tab w:val="num" w:pos="360"/>
        </w:tabs>
        <w:ind w:left="360" w:hanging="360"/>
      </w:pPr>
      <w:rPr>
        <w:rFonts w:ascii="Symbol" w:hAnsi="Symbol" w:hint="default"/>
      </w:rPr>
    </w:lvl>
  </w:abstractNum>
  <w:abstractNum w:abstractNumId="10">
    <w:nsid w:val="5A257FDC"/>
    <w:multiLevelType w:val="singleLevel"/>
    <w:tmpl w:val="FCAE2DA0"/>
    <w:lvl w:ilvl="0">
      <w:start w:val="1"/>
      <w:numFmt w:val="decimal"/>
      <w:lvlText w:val="%1."/>
      <w:lvlJc w:val="left"/>
      <w:pPr>
        <w:tabs>
          <w:tab w:val="num" w:pos="360"/>
        </w:tabs>
        <w:ind w:left="360" w:hanging="360"/>
      </w:pPr>
      <w:rPr>
        <w:rFonts w:hint="default"/>
        <w:i/>
      </w:rPr>
    </w:lvl>
  </w:abstractNum>
  <w:abstractNum w:abstractNumId="11">
    <w:nsid w:val="6BE45765"/>
    <w:multiLevelType w:val="hybridMultilevel"/>
    <w:tmpl w:val="F1FE3A3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2">
    <w:nsid w:val="6D1D3D0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6F9038AF"/>
    <w:multiLevelType w:val="hybridMultilevel"/>
    <w:tmpl w:val="9EAA4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601898"/>
    <w:multiLevelType w:val="hybridMultilevel"/>
    <w:tmpl w:val="6D9A1F9E"/>
    <w:lvl w:ilvl="0" w:tplc="C1C6533A">
      <w:start w:val="3"/>
      <w:numFmt w:val="bullet"/>
      <w:lvlText w:val="-"/>
      <w:lvlJc w:val="left"/>
      <w:pPr>
        <w:ind w:left="1080" w:hanging="36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D851F1A"/>
    <w:multiLevelType w:val="multilevel"/>
    <w:tmpl w:val="68BA14D4"/>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2"/>
  </w:num>
  <w:num w:numId="2">
    <w:abstractNumId w:val="2"/>
  </w:num>
  <w:num w:numId="3">
    <w:abstractNumId w:val="9"/>
  </w:num>
  <w:num w:numId="4">
    <w:abstractNumId w:val="10"/>
  </w:num>
  <w:num w:numId="5">
    <w:abstractNumId w:val="5"/>
  </w:num>
  <w:num w:numId="6">
    <w:abstractNumId w:val="15"/>
  </w:num>
  <w:num w:numId="7">
    <w:abstractNumId w:val="11"/>
  </w:num>
  <w:num w:numId="8">
    <w:abstractNumId w:val="4"/>
  </w:num>
  <w:num w:numId="9">
    <w:abstractNumId w:val="7"/>
  </w:num>
  <w:num w:numId="10">
    <w:abstractNumId w:val="8"/>
  </w:num>
  <w:num w:numId="11">
    <w:abstractNumId w:val="14"/>
  </w:num>
  <w:num w:numId="12">
    <w:abstractNumId w:val="1"/>
  </w:num>
  <w:num w:numId="13">
    <w:abstractNumId w:val="3"/>
  </w:num>
  <w:num w:numId="14">
    <w:abstractNumId w:val="13"/>
  </w:num>
  <w:num w:numId="15">
    <w:abstractNumId w:val="6"/>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20"/>
  <w:evenAndOddHeaders/>
  <w:drawingGridHorizontalSpacing w:val="100"/>
  <w:displayHorizont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4F52AB"/>
    <w:rsid w:val="00000F23"/>
    <w:rsid w:val="00001582"/>
    <w:rsid w:val="00011901"/>
    <w:rsid w:val="00014353"/>
    <w:rsid w:val="00021B73"/>
    <w:rsid w:val="00023CE0"/>
    <w:rsid w:val="00026DB4"/>
    <w:rsid w:val="0003539A"/>
    <w:rsid w:val="000444AC"/>
    <w:rsid w:val="00051E1F"/>
    <w:rsid w:val="000662CC"/>
    <w:rsid w:val="00073F2C"/>
    <w:rsid w:val="00082FD1"/>
    <w:rsid w:val="00083921"/>
    <w:rsid w:val="00092207"/>
    <w:rsid w:val="00093F2F"/>
    <w:rsid w:val="000A5C07"/>
    <w:rsid w:val="000A7593"/>
    <w:rsid w:val="000B6469"/>
    <w:rsid w:val="000B712D"/>
    <w:rsid w:val="000D3362"/>
    <w:rsid w:val="000D3AF4"/>
    <w:rsid w:val="000D4AA9"/>
    <w:rsid w:val="000E0F7A"/>
    <w:rsid w:val="000E19D2"/>
    <w:rsid w:val="000E7867"/>
    <w:rsid w:val="000F26BF"/>
    <w:rsid w:val="000F5F44"/>
    <w:rsid w:val="001029D2"/>
    <w:rsid w:val="00111777"/>
    <w:rsid w:val="00113025"/>
    <w:rsid w:val="00113B61"/>
    <w:rsid w:val="0012225E"/>
    <w:rsid w:val="00133EF5"/>
    <w:rsid w:val="0015072B"/>
    <w:rsid w:val="0015436C"/>
    <w:rsid w:val="00154414"/>
    <w:rsid w:val="00154974"/>
    <w:rsid w:val="001578C5"/>
    <w:rsid w:val="00165BFB"/>
    <w:rsid w:val="0016651C"/>
    <w:rsid w:val="00176B9A"/>
    <w:rsid w:val="00184FDB"/>
    <w:rsid w:val="00190D91"/>
    <w:rsid w:val="001A3018"/>
    <w:rsid w:val="001A7C6D"/>
    <w:rsid w:val="001B5CC7"/>
    <w:rsid w:val="001C2E08"/>
    <w:rsid w:val="001C5204"/>
    <w:rsid w:val="001C5E6A"/>
    <w:rsid w:val="001D6051"/>
    <w:rsid w:val="001D7BC2"/>
    <w:rsid w:val="002118C1"/>
    <w:rsid w:val="00212C46"/>
    <w:rsid w:val="00214C4D"/>
    <w:rsid w:val="002214D6"/>
    <w:rsid w:val="002259E9"/>
    <w:rsid w:val="00227DB9"/>
    <w:rsid w:val="002442CF"/>
    <w:rsid w:val="00245FE7"/>
    <w:rsid w:val="00247110"/>
    <w:rsid w:val="00254444"/>
    <w:rsid w:val="002545EA"/>
    <w:rsid w:val="00255543"/>
    <w:rsid w:val="00257E83"/>
    <w:rsid w:val="00262124"/>
    <w:rsid w:val="00264B57"/>
    <w:rsid w:val="002657F4"/>
    <w:rsid w:val="002738CD"/>
    <w:rsid w:val="00281135"/>
    <w:rsid w:val="00281629"/>
    <w:rsid w:val="00282545"/>
    <w:rsid w:val="002923D2"/>
    <w:rsid w:val="00295EAB"/>
    <w:rsid w:val="002A0F76"/>
    <w:rsid w:val="002B3249"/>
    <w:rsid w:val="002B5335"/>
    <w:rsid w:val="002C117B"/>
    <w:rsid w:val="002C7C6D"/>
    <w:rsid w:val="002D45B9"/>
    <w:rsid w:val="002E1780"/>
    <w:rsid w:val="002F0846"/>
    <w:rsid w:val="002F122F"/>
    <w:rsid w:val="002F1A02"/>
    <w:rsid w:val="002F612B"/>
    <w:rsid w:val="002F73D0"/>
    <w:rsid w:val="0030042B"/>
    <w:rsid w:val="00302909"/>
    <w:rsid w:val="00304CF6"/>
    <w:rsid w:val="00317040"/>
    <w:rsid w:val="0032018F"/>
    <w:rsid w:val="003213FC"/>
    <w:rsid w:val="00323022"/>
    <w:rsid w:val="0032650E"/>
    <w:rsid w:val="003265F2"/>
    <w:rsid w:val="00330F5E"/>
    <w:rsid w:val="003343BC"/>
    <w:rsid w:val="0034141C"/>
    <w:rsid w:val="00342CD2"/>
    <w:rsid w:val="003509A6"/>
    <w:rsid w:val="00350B47"/>
    <w:rsid w:val="00352750"/>
    <w:rsid w:val="00353A22"/>
    <w:rsid w:val="00356BBC"/>
    <w:rsid w:val="00364E29"/>
    <w:rsid w:val="00365E83"/>
    <w:rsid w:val="0036794A"/>
    <w:rsid w:val="00367EA2"/>
    <w:rsid w:val="00373C26"/>
    <w:rsid w:val="00374B12"/>
    <w:rsid w:val="00375ABF"/>
    <w:rsid w:val="00376783"/>
    <w:rsid w:val="00377223"/>
    <w:rsid w:val="00377A74"/>
    <w:rsid w:val="00380F09"/>
    <w:rsid w:val="00381B82"/>
    <w:rsid w:val="00381DC9"/>
    <w:rsid w:val="00385E5F"/>
    <w:rsid w:val="0039422D"/>
    <w:rsid w:val="003A04FB"/>
    <w:rsid w:val="003B15BA"/>
    <w:rsid w:val="003C2562"/>
    <w:rsid w:val="003C60CC"/>
    <w:rsid w:val="003C70FA"/>
    <w:rsid w:val="003D115F"/>
    <w:rsid w:val="003E471C"/>
    <w:rsid w:val="003E6C0A"/>
    <w:rsid w:val="0040051A"/>
    <w:rsid w:val="00405555"/>
    <w:rsid w:val="0041377D"/>
    <w:rsid w:val="004210A0"/>
    <w:rsid w:val="00430FB6"/>
    <w:rsid w:val="00431ABD"/>
    <w:rsid w:val="00431B32"/>
    <w:rsid w:val="004520ED"/>
    <w:rsid w:val="00460521"/>
    <w:rsid w:val="00460731"/>
    <w:rsid w:val="00466CC5"/>
    <w:rsid w:val="00466F7D"/>
    <w:rsid w:val="004778A1"/>
    <w:rsid w:val="004A3BBF"/>
    <w:rsid w:val="004A5811"/>
    <w:rsid w:val="004B3886"/>
    <w:rsid w:val="004B4D07"/>
    <w:rsid w:val="004B530A"/>
    <w:rsid w:val="004C1455"/>
    <w:rsid w:val="004C53FE"/>
    <w:rsid w:val="004D2FD5"/>
    <w:rsid w:val="004D3667"/>
    <w:rsid w:val="004D6700"/>
    <w:rsid w:val="004E17CD"/>
    <w:rsid w:val="004E4C30"/>
    <w:rsid w:val="004E7C2D"/>
    <w:rsid w:val="004F0493"/>
    <w:rsid w:val="004F3153"/>
    <w:rsid w:val="004F52AB"/>
    <w:rsid w:val="0050449C"/>
    <w:rsid w:val="0050464C"/>
    <w:rsid w:val="005051C6"/>
    <w:rsid w:val="005058C2"/>
    <w:rsid w:val="00505E01"/>
    <w:rsid w:val="00507AA3"/>
    <w:rsid w:val="00513DAD"/>
    <w:rsid w:val="005175BB"/>
    <w:rsid w:val="00520B45"/>
    <w:rsid w:val="00541E2E"/>
    <w:rsid w:val="005548C4"/>
    <w:rsid w:val="00555149"/>
    <w:rsid w:val="005578CC"/>
    <w:rsid w:val="0056039F"/>
    <w:rsid w:val="005746D3"/>
    <w:rsid w:val="0057489B"/>
    <w:rsid w:val="00580919"/>
    <w:rsid w:val="00591376"/>
    <w:rsid w:val="005915F2"/>
    <w:rsid w:val="005939A3"/>
    <w:rsid w:val="005A05FB"/>
    <w:rsid w:val="005A0CDC"/>
    <w:rsid w:val="005A7B1C"/>
    <w:rsid w:val="005B32A0"/>
    <w:rsid w:val="005B3E08"/>
    <w:rsid w:val="005B57B6"/>
    <w:rsid w:val="005C0E88"/>
    <w:rsid w:val="005C229A"/>
    <w:rsid w:val="005C4C16"/>
    <w:rsid w:val="005C513C"/>
    <w:rsid w:val="005C522B"/>
    <w:rsid w:val="005D0EE7"/>
    <w:rsid w:val="005D6584"/>
    <w:rsid w:val="005E1E0D"/>
    <w:rsid w:val="005F3521"/>
    <w:rsid w:val="00601A66"/>
    <w:rsid w:val="00603806"/>
    <w:rsid w:val="006056EA"/>
    <w:rsid w:val="00613223"/>
    <w:rsid w:val="0061342C"/>
    <w:rsid w:val="00615F6E"/>
    <w:rsid w:val="00630F2E"/>
    <w:rsid w:val="006332AB"/>
    <w:rsid w:val="006375E4"/>
    <w:rsid w:val="00640C41"/>
    <w:rsid w:val="00643F41"/>
    <w:rsid w:val="006538B8"/>
    <w:rsid w:val="00654FC0"/>
    <w:rsid w:val="00670DF3"/>
    <w:rsid w:val="00672ECA"/>
    <w:rsid w:val="00673F05"/>
    <w:rsid w:val="00675BDC"/>
    <w:rsid w:val="00676BFF"/>
    <w:rsid w:val="00677F1F"/>
    <w:rsid w:val="006834EB"/>
    <w:rsid w:val="006852F7"/>
    <w:rsid w:val="0068619F"/>
    <w:rsid w:val="0069296D"/>
    <w:rsid w:val="00693C55"/>
    <w:rsid w:val="006B154D"/>
    <w:rsid w:val="006B2735"/>
    <w:rsid w:val="006B36E6"/>
    <w:rsid w:val="006B5955"/>
    <w:rsid w:val="006C15E8"/>
    <w:rsid w:val="006C3559"/>
    <w:rsid w:val="006D102D"/>
    <w:rsid w:val="006D295C"/>
    <w:rsid w:val="006D38E6"/>
    <w:rsid w:val="006D5439"/>
    <w:rsid w:val="006E085B"/>
    <w:rsid w:val="006E1453"/>
    <w:rsid w:val="006E1718"/>
    <w:rsid w:val="006F2C1C"/>
    <w:rsid w:val="006F3448"/>
    <w:rsid w:val="006F364E"/>
    <w:rsid w:val="006F5605"/>
    <w:rsid w:val="006F5620"/>
    <w:rsid w:val="00700373"/>
    <w:rsid w:val="00701DD2"/>
    <w:rsid w:val="00702BE8"/>
    <w:rsid w:val="00706E49"/>
    <w:rsid w:val="00721CDF"/>
    <w:rsid w:val="00722336"/>
    <w:rsid w:val="00723CEB"/>
    <w:rsid w:val="00732277"/>
    <w:rsid w:val="00735B9B"/>
    <w:rsid w:val="00741D56"/>
    <w:rsid w:val="007435B2"/>
    <w:rsid w:val="0075324F"/>
    <w:rsid w:val="00754712"/>
    <w:rsid w:val="00754751"/>
    <w:rsid w:val="00757689"/>
    <w:rsid w:val="007613E4"/>
    <w:rsid w:val="00763615"/>
    <w:rsid w:val="0077127D"/>
    <w:rsid w:val="00771688"/>
    <w:rsid w:val="00774AC9"/>
    <w:rsid w:val="00776551"/>
    <w:rsid w:val="00782E47"/>
    <w:rsid w:val="00783BFC"/>
    <w:rsid w:val="0079714A"/>
    <w:rsid w:val="007A4D28"/>
    <w:rsid w:val="007A738F"/>
    <w:rsid w:val="007B3081"/>
    <w:rsid w:val="007B6E68"/>
    <w:rsid w:val="007C288F"/>
    <w:rsid w:val="007C70FD"/>
    <w:rsid w:val="007D065E"/>
    <w:rsid w:val="007D0B60"/>
    <w:rsid w:val="007D2A42"/>
    <w:rsid w:val="007D6853"/>
    <w:rsid w:val="007E6451"/>
    <w:rsid w:val="00801194"/>
    <w:rsid w:val="008064A4"/>
    <w:rsid w:val="008071C2"/>
    <w:rsid w:val="00811A0F"/>
    <w:rsid w:val="008133D2"/>
    <w:rsid w:val="00822131"/>
    <w:rsid w:val="00830E62"/>
    <w:rsid w:val="008368FB"/>
    <w:rsid w:val="00837D62"/>
    <w:rsid w:val="00840488"/>
    <w:rsid w:val="00842624"/>
    <w:rsid w:val="00843ED3"/>
    <w:rsid w:val="0085320B"/>
    <w:rsid w:val="00856555"/>
    <w:rsid w:val="00857577"/>
    <w:rsid w:val="00860737"/>
    <w:rsid w:val="00865ABF"/>
    <w:rsid w:val="00867B32"/>
    <w:rsid w:val="00871AB6"/>
    <w:rsid w:val="00875D2F"/>
    <w:rsid w:val="00886826"/>
    <w:rsid w:val="008922CC"/>
    <w:rsid w:val="0089309B"/>
    <w:rsid w:val="00893268"/>
    <w:rsid w:val="00894727"/>
    <w:rsid w:val="008955D9"/>
    <w:rsid w:val="008A0908"/>
    <w:rsid w:val="008A5F98"/>
    <w:rsid w:val="008B3A61"/>
    <w:rsid w:val="008B4650"/>
    <w:rsid w:val="008B4CD2"/>
    <w:rsid w:val="008B56B0"/>
    <w:rsid w:val="008B5B98"/>
    <w:rsid w:val="008B6ECE"/>
    <w:rsid w:val="008C16E5"/>
    <w:rsid w:val="008C191A"/>
    <w:rsid w:val="008C23F8"/>
    <w:rsid w:val="008C784D"/>
    <w:rsid w:val="008D3750"/>
    <w:rsid w:val="008D7542"/>
    <w:rsid w:val="008D7A3E"/>
    <w:rsid w:val="008E0C9E"/>
    <w:rsid w:val="00900DD8"/>
    <w:rsid w:val="00903E04"/>
    <w:rsid w:val="009055A8"/>
    <w:rsid w:val="00907765"/>
    <w:rsid w:val="0092177E"/>
    <w:rsid w:val="00922336"/>
    <w:rsid w:val="00922803"/>
    <w:rsid w:val="009231FC"/>
    <w:rsid w:val="00930F73"/>
    <w:rsid w:val="00933353"/>
    <w:rsid w:val="009377FD"/>
    <w:rsid w:val="00952A73"/>
    <w:rsid w:val="0095543D"/>
    <w:rsid w:val="00955A30"/>
    <w:rsid w:val="009721BD"/>
    <w:rsid w:val="0097541C"/>
    <w:rsid w:val="00976A3B"/>
    <w:rsid w:val="00977718"/>
    <w:rsid w:val="0098213F"/>
    <w:rsid w:val="0098387C"/>
    <w:rsid w:val="00995660"/>
    <w:rsid w:val="009A00D2"/>
    <w:rsid w:val="009A4ADC"/>
    <w:rsid w:val="009A628D"/>
    <w:rsid w:val="009A7294"/>
    <w:rsid w:val="009B1658"/>
    <w:rsid w:val="009B2380"/>
    <w:rsid w:val="009B4CD3"/>
    <w:rsid w:val="009B5083"/>
    <w:rsid w:val="009B580B"/>
    <w:rsid w:val="009B6B75"/>
    <w:rsid w:val="009B6BF1"/>
    <w:rsid w:val="009C792F"/>
    <w:rsid w:val="009D6161"/>
    <w:rsid w:val="009D6D96"/>
    <w:rsid w:val="009D752B"/>
    <w:rsid w:val="009D7662"/>
    <w:rsid w:val="009E5342"/>
    <w:rsid w:val="009F4347"/>
    <w:rsid w:val="00A02676"/>
    <w:rsid w:val="00A04936"/>
    <w:rsid w:val="00A07C50"/>
    <w:rsid w:val="00A12B41"/>
    <w:rsid w:val="00A153D5"/>
    <w:rsid w:val="00A235FE"/>
    <w:rsid w:val="00A23A7A"/>
    <w:rsid w:val="00A313C9"/>
    <w:rsid w:val="00A42DB6"/>
    <w:rsid w:val="00A477EC"/>
    <w:rsid w:val="00A50E77"/>
    <w:rsid w:val="00A54161"/>
    <w:rsid w:val="00A54785"/>
    <w:rsid w:val="00A6268B"/>
    <w:rsid w:val="00A64185"/>
    <w:rsid w:val="00A7693A"/>
    <w:rsid w:val="00A77270"/>
    <w:rsid w:val="00A816C9"/>
    <w:rsid w:val="00A8329C"/>
    <w:rsid w:val="00A87739"/>
    <w:rsid w:val="00A9300F"/>
    <w:rsid w:val="00A9448B"/>
    <w:rsid w:val="00AA3AFF"/>
    <w:rsid w:val="00AB128D"/>
    <w:rsid w:val="00AB5B41"/>
    <w:rsid w:val="00AC2D06"/>
    <w:rsid w:val="00AC39E2"/>
    <w:rsid w:val="00AD1B06"/>
    <w:rsid w:val="00AD7B6A"/>
    <w:rsid w:val="00AE0702"/>
    <w:rsid w:val="00AF324F"/>
    <w:rsid w:val="00B0182A"/>
    <w:rsid w:val="00B01876"/>
    <w:rsid w:val="00B0195F"/>
    <w:rsid w:val="00B0637F"/>
    <w:rsid w:val="00B10162"/>
    <w:rsid w:val="00B11426"/>
    <w:rsid w:val="00B15709"/>
    <w:rsid w:val="00B21C2F"/>
    <w:rsid w:val="00B24CCA"/>
    <w:rsid w:val="00B25392"/>
    <w:rsid w:val="00B275D7"/>
    <w:rsid w:val="00B27648"/>
    <w:rsid w:val="00B332E5"/>
    <w:rsid w:val="00B344E5"/>
    <w:rsid w:val="00B368D5"/>
    <w:rsid w:val="00B441EB"/>
    <w:rsid w:val="00B47A36"/>
    <w:rsid w:val="00B56863"/>
    <w:rsid w:val="00B6071F"/>
    <w:rsid w:val="00B65FAD"/>
    <w:rsid w:val="00B86350"/>
    <w:rsid w:val="00B8638F"/>
    <w:rsid w:val="00B864EC"/>
    <w:rsid w:val="00B9037D"/>
    <w:rsid w:val="00B91D99"/>
    <w:rsid w:val="00B97353"/>
    <w:rsid w:val="00BC307C"/>
    <w:rsid w:val="00BC33E9"/>
    <w:rsid w:val="00BC46A1"/>
    <w:rsid w:val="00BC732B"/>
    <w:rsid w:val="00BD020A"/>
    <w:rsid w:val="00BD0F65"/>
    <w:rsid w:val="00BD6C0F"/>
    <w:rsid w:val="00BE2B61"/>
    <w:rsid w:val="00BE3EF9"/>
    <w:rsid w:val="00BE4724"/>
    <w:rsid w:val="00BE6F20"/>
    <w:rsid w:val="00BE7D3A"/>
    <w:rsid w:val="00C00606"/>
    <w:rsid w:val="00C00FBE"/>
    <w:rsid w:val="00C01C76"/>
    <w:rsid w:val="00C12195"/>
    <w:rsid w:val="00C15B68"/>
    <w:rsid w:val="00C41349"/>
    <w:rsid w:val="00C653A8"/>
    <w:rsid w:val="00C75756"/>
    <w:rsid w:val="00C81131"/>
    <w:rsid w:val="00C958E0"/>
    <w:rsid w:val="00C97454"/>
    <w:rsid w:val="00C976B0"/>
    <w:rsid w:val="00CA1795"/>
    <w:rsid w:val="00CA1D29"/>
    <w:rsid w:val="00CA6168"/>
    <w:rsid w:val="00CB448A"/>
    <w:rsid w:val="00CB7641"/>
    <w:rsid w:val="00CC1E2C"/>
    <w:rsid w:val="00CD2D27"/>
    <w:rsid w:val="00CD39EA"/>
    <w:rsid w:val="00CD5FE2"/>
    <w:rsid w:val="00CF09B2"/>
    <w:rsid w:val="00CF46B9"/>
    <w:rsid w:val="00CF5706"/>
    <w:rsid w:val="00D02720"/>
    <w:rsid w:val="00D13697"/>
    <w:rsid w:val="00D21ED9"/>
    <w:rsid w:val="00D22785"/>
    <w:rsid w:val="00D45131"/>
    <w:rsid w:val="00D45949"/>
    <w:rsid w:val="00D50A9F"/>
    <w:rsid w:val="00D53198"/>
    <w:rsid w:val="00D5331D"/>
    <w:rsid w:val="00D53837"/>
    <w:rsid w:val="00D5654E"/>
    <w:rsid w:val="00D621D6"/>
    <w:rsid w:val="00D6233C"/>
    <w:rsid w:val="00D8239C"/>
    <w:rsid w:val="00D83478"/>
    <w:rsid w:val="00D87830"/>
    <w:rsid w:val="00D916D0"/>
    <w:rsid w:val="00D94C59"/>
    <w:rsid w:val="00DA18F0"/>
    <w:rsid w:val="00DA271E"/>
    <w:rsid w:val="00DA313F"/>
    <w:rsid w:val="00DA688A"/>
    <w:rsid w:val="00DB04B3"/>
    <w:rsid w:val="00DC24CB"/>
    <w:rsid w:val="00DC7AAC"/>
    <w:rsid w:val="00DD0218"/>
    <w:rsid w:val="00DE774E"/>
    <w:rsid w:val="00DF1CC4"/>
    <w:rsid w:val="00DF6D41"/>
    <w:rsid w:val="00DF7F03"/>
    <w:rsid w:val="00E05B87"/>
    <w:rsid w:val="00E06BAC"/>
    <w:rsid w:val="00E2101C"/>
    <w:rsid w:val="00E32D8C"/>
    <w:rsid w:val="00E35B91"/>
    <w:rsid w:val="00E404EA"/>
    <w:rsid w:val="00E433C5"/>
    <w:rsid w:val="00E50239"/>
    <w:rsid w:val="00E60A0D"/>
    <w:rsid w:val="00E73B8D"/>
    <w:rsid w:val="00E77180"/>
    <w:rsid w:val="00E77922"/>
    <w:rsid w:val="00E81B78"/>
    <w:rsid w:val="00E87E5E"/>
    <w:rsid w:val="00E87EFF"/>
    <w:rsid w:val="00E90A86"/>
    <w:rsid w:val="00E92735"/>
    <w:rsid w:val="00E95841"/>
    <w:rsid w:val="00E959E2"/>
    <w:rsid w:val="00E95EC3"/>
    <w:rsid w:val="00E9703F"/>
    <w:rsid w:val="00EA165C"/>
    <w:rsid w:val="00EA3343"/>
    <w:rsid w:val="00EA3B89"/>
    <w:rsid w:val="00EA4D74"/>
    <w:rsid w:val="00EB5F84"/>
    <w:rsid w:val="00EC03E8"/>
    <w:rsid w:val="00ED189D"/>
    <w:rsid w:val="00ED7C13"/>
    <w:rsid w:val="00EE4ABE"/>
    <w:rsid w:val="00EE58A4"/>
    <w:rsid w:val="00EE7E63"/>
    <w:rsid w:val="00EF4209"/>
    <w:rsid w:val="00F039B0"/>
    <w:rsid w:val="00F06050"/>
    <w:rsid w:val="00F10554"/>
    <w:rsid w:val="00F137B9"/>
    <w:rsid w:val="00F327AE"/>
    <w:rsid w:val="00F3400B"/>
    <w:rsid w:val="00F35B56"/>
    <w:rsid w:val="00F36F2E"/>
    <w:rsid w:val="00F466C7"/>
    <w:rsid w:val="00F51775"/>
    <w:rsid w:val="00F53008"/>
    <w:rsid w:val="00F60A3B"/>
    <w:rsid w:val="00F7674F"/>
    <w:rsid w:val="00F76A0A"/>
    <w:rsid w:val="00F777AF"/>
    <w:rsid w:val="00F81AA6"/>
    <w:rsid w:val="00F86049"/>
    <w:rsid w:val="00F906AC"/>
    <w:rsid w:val="00F91777"/>
    <w:rsid w:val="00F9479B"/>
    <w:rsid w:val="00F94CFF"/>
    <w:rsid w:val="00FA4019"/>
    <w:rsid w:val="00FB0952"/>
    <w:rsid w:val="00FB3BB0"/>
    <w:rsid w:val="00FB3D93"/>
    <w:rsid w:val="00FB58B1"/>
    <w:rsid w:val="00FC1559"/>
    <w:rsid w:val="00FC5D33"/>
    <w:rsid w:val="00FD1AD8"/>
    <w:rsid w:val="00FD335D"/>
    <w:rsid w:val="00FD34B2"/>
    <w:rsid w:val="00FD6CCB"/>
    <w:rsid w:val="00FE19AC"/>
    <w:rsid w:val="00FE1F1C"/>
    <w:rsid w:val="00FE4E6D"/>
    <w:rsid w:val="00FF1BCB"/>
    <w:rsid w:val="00FF1CB8"/>
    <w:rsid w:val="00FF45A7"/>
    <w:rsid w:val="00FF4E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04FB"/>
    <w:rPr>
      <w:rFonts w:ascii="Calibri" w:hAnsi="Calibri"/>
      <w:lang w:eastAsia="ro-RO"/>
    </w:rPr>
  </w:style>
  <w:style w:type="paragraph" w:styleId="Heading1">
    <w:name w:val="heading 1"/>
    <w:basedOn w:val="Normal"/>
    <w:next w:val="Normal"/>
    <w:qFormat/>
    <w:rsid w:val="00A9448B"/>
    <w:pPr>
      <w:keepNext/>
      <w:spacing w:before="240" w:after="60"/>
      <w:outlineLvl w:val="0"/>
    </w:pPr>
    <w:rPr>
      <w:rFonts w:ascii="Arial" w:hAnsi="Arial" w:cs="Arial"/>
      <w:b/>
      <w:bCs/>
      <w:kern w:val="32"/>
      <w:sz w:val="32"/>
      <w:szCs w:val="32"/>
    </w:rPr>
  </w:style>
  <w:style w:type="paragraph" w:styleId="Heading2">
    <w:name w:val="heading 2"/>
    <w:basedOn w:val="Normal"/>
    <w:next w:val="Normal"/>
    <w:rsid w:val="00894727"/>
    <w:pPr>
      <w:keepNext/>
      <w:jc w:val="both"/>
      <w:outlineLvl w:val="1"/>
    </w:pPr>
  </w:style>
  <w:style w:type="paragraph" w:styleId="Heading3">
    <w:name w:val="heading 3"/>
    <w:basedOn w:val="Normal"/>
    <w:next w:val="Normal"/>
    <w:rsid w:val="00894727"/>
    <w:pPr>
      <w:keepNext/>
      <w:spacing w:before="240" w:after="60"/>
      <w:outlineLvl w:val="2"/>
    </w:pPr>
    <w:rPr>
      <w:rFonts w:ascii="Arial" w:hAnsi="Arial"/>
    </w:rPr>
  </w:style>
  <w:style w:type="paragraph" w:styleId="Heading4">
    <w:name w:val="heading 4"/>
    <w:basedOn w:val="Normal"/>
    <w:next w:val="Normal"/>
    <w:qFormat/>
    <w:rsid w:val="00894727"/>
    <w:pPr>
      <w:keepNext/>
      <w:ind w:firstLine="720"/>
      <w:jc w:val="both"/>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basetext">
    <w:name w:val="T_base_text"/>
    <w:basedOn w:val="Normal"/>
    <w:rsid w:val="00A42DB6"/>
    <w:pPr>
      <w:ind w:firstLine="851"/>
      <w:jc w:val="both"/>
    </w:pPr>
    <w:rPr>
      <w:sz w:val="22"/>
    </w:rPr>
  </w:style>
  <w:style w:type="paragraph" w:customStyle="1" w:styleId="Theader">
    <w:name w:val="T_header"/>
    <w:basedOn w:val="Tbasetext"/>
    <w:rsid w:val="00894727"/>
    <w:pPr>
      <w:spacing w:before="240" w:after="480"/>
      <w:ind w:firstLine="0"/>
      <w:jc w:val="center"/>
    </w:pPr>
    <w:rPr>
      <w:b/>
      <w:caps/>
      <w:sz w:val="28"/>
    </w:rPr>
  </w:style>
  <w:style w:type="paragraph" w:customStyle="1" w:styleId="Tabstract">
    <w:name w:val="T_abstract"/>
    <w:basedOn w:val="Normal"/>
    <w:rsid w:val="006852F7"/>
    <w:pPr>
      <w:spacing w:after="240"/>
      <w:ind w:left="567" w:right="567" w:firstLine="567"/>
      <w:jc w:val="both"/>
    </w:pPr>
    <w:rPr>
      <w:i/>
    </w:rPr>
  </w:style>
  <w:style w:type="paragraph" w:styleId="FootnoteText">
    <w:name w:val="footnote text"/>
    <w:basedOn w:val="Normal"/>
    <w:semiHidden/>
    <w:rsid w:val="00894727"/>
  </w:style>
  <w:style w:type="paragraph" w:customStyle="1" w:styleId="Tbibliographytitle">
    <w:name w:val="T_bibliography_title"/>
    <w:basedOn w:val="Tbasetext"/>
    <w:rsid w:val="00381B82"/>
    <w:pPr>
      <w:keepNext/>
      <w:spacing w:before="240" w:after="240"/>
      <w:ind w:firstLine="0"/>
      <w:jc w:val="center"/>
    </w:pPr>
    <w:rPr>
      <w:caps/>
      <w:spacing w:val="40"/>
    </w:rPr>
  </w:style>
  <w:style w:type="paragraph" w:customStyle="1" w:styleId="Treferences">
    <w:name w:val="T_references"/>
    <w:basedOn w:val="Normal"/>
    <w:rsid w:val="00304CF6"/>
    <w:pPr>
      <w:ind w:left="540" w:hanging="540"/>
      <w:jc w:val="both"/>
    </w:pPr>
  </w:style>
  <w:style w:type="paragraph" w:customStyle="1" w:styleId="Tequation">
    <w:name w:val="T_equation"/>
    <w:basedOn w:val="Tbasetext"/>
    <w:rsid w:val="00591376"/>
    <w:pPr>
      <w:tabs>
        <w:tab w:val="left" w:pos="900"/>
        <w:tab w:val="right" w:pos="7938"/>
      </w:tabs>
      <w:spacing w:line="280" w:lineRule="atLeast"/>
      <w:ind w:firstLine="0"/>
      <w:jc w:val="left"/>
    </w:pPr>
  </w:style>
  <w:style w:type="paragraph" w:customStyle="1" w:styleId="Ttabletextleft">
    <w:name w:val="T_table_text_left"/>
    <w:basedOn w:val="Tbasetext"/>
    <w:rsid w:val="0061342C"/>
    <w:pPr>
      <w:ind w:firstLine="0"/>
      <w:jc w:val="left"/>
    </w:pPr>
    <w:rPr>
      <w:sz w:val="20"/>
    </w:rPr>
  </w:style>
  <w:style w:type="paragraph" w:customStyle="1" w:styleId="Ttabletitle">
    <w:name w:val="T_table_title"/>
    <w:basedOn w:val="Normal"/>
    <w:rsid w:val="00591376"/>
    <w:pPr>
      <w:jc w:val="center"/>
    </w:pPr>
    <w:rPr>
      <w:b/>
    </w:rPr>
  </w:style>
  <w:style w:type="paragraph" w:customStyle="1" w:styleId="Theading1">
    <w:name w:val="T_heading1"/>
    <w:basedOn w:val="Heading1"/>
    <w:rsid w:val="004B3886"/>
    <w:pPr>
      <w:spacing w:after="240"/>
      <w:ind w:firstLine="720"/>
    </w:pPr>
    <w:rPr>
      <w:rFonts w:ascii="Calibri" w:hAnsi="Calibri"/>
      <w:sz w:val="28"/>
    </w:rPr>
  </w:style>
  <w:style w:type="character" w:styleId="FootnoteReference">
    <w:name w:val="footnote reference"/>
    <w:basedOn w:val="DefaultParagraphFont"/>
    <w:semiHidden/>
    <w:rsid w:val="00894727"/>
    <w:rPr>
      <w:vertAlign w:val="superscript"/>
    </w:rPr>
  </w:style>
  <w:style w:type="paragraph" w:customStyle="1" w:styleId="Ttablecaption">
    <w:name w:val="T_table_caption"/>
    <w:basedOn w:val="Normal"/>
    <w:qFormat/>
    <w:rsid w:val="00304CF6"/>
    <w:pPr>
      <w:jc w:val="right"/>
    </w:pPr>
    <w:rPr>
      <w:i/>
    </w:rPr>
  </w:style>
  <w:style w:type="paragraph" w:styleId="CommentText">
    <w:name w:val="annotation text"/>
    <w:basedOn w:val="Normal"/>
    <w:semiHidden/>
    <w:rsid w:val="00894727"/>
  </w:style>
  <w:style w:type="paragraph" w:customStyle="1" w:styleId="Tfiguretitle">
    <w:name w:val="T_figure_title"/>
    <w:basedOn w:val="Tbasetext"/>
    <w:qFormat/>
    <w:rsid w:val="00304CF6"/>
    <w:pPr>
      <w:ind w:firstLine="0"/>
      <w:jc w:val="center"/>
    </w:pPr>
    <w:rPr>
      <w:sz w:val="20"/>
    </w:rPr>
  </w:style>
  <w:style w:type="paragraph" w:customStyle="1" w:styleId="Ttabletextcenter">
    <w:name w:val="T_table_text_center"/>
    <w:basedOn w:val="Ttabletextleft"/>
    <w:qFormat/>
    <w:rsid w:val="0061342C"/>
    <w:pPr>
      <w:jc w:val="center"/>
    </w:pPr>
  </w:style>
  <w:style w:type="paragraph" w:customStyle="1" w:styleId="Ttabletextright">
    <w:name w:val="T_table_text_right"/>
    <w:basedOn w:val="Ttabletextleft"/>
    <w:qFormat/>
    <w:rsid w:val="0061342C"/>
    <w:pPr>
      <w:jc w:val="right"/>
    </w:pPr>
  </w:style>
  <w:style w:type="paragraph" w:customStyle="1" w:styleId="Tcoverlogo">
    <w:name w:val="T_cover_logo"/>
    <w:basedOn w:val="Normal"/>
    <w:rsid w:val="00701DD2"/>
    <w:pPr>
      <w:jc w:val="center"/>
    </w:pPr>
  </w:style>
  <w:style w:type="paragraph" w:customStyle="1" w:styleId="Theading3">
    <w:name w:val="T_heading3"/>
    <w:basedOn w:val="Theading2"/>
    <w:next w:val="Tbasetext"/>
    <w:rsid w:val="001A3018"/>
    <w:rPr>
      <w:sz w:val="24"/>
    </w:rPr>
  </w:style>
  <w:style w:type="paragraph" w:customStyle="1" w:styleId="Theading2">
    <w:name w:val="T_heading2"/>
    <w:basedOn w:val="Theading1"/>
    <w:next w:val="Tbasetext"/>
    <w:rsid w:val="001A3018"/>
    <w:pPr>
      <w:outlineLvl w:val="1"/>
    </w:pPr>
    <w:rPr>
      <w:sz w:val="26"/>
    </w:rPr>
  </w:style>
  <w:style w:type="paragraph" w:customStyle="1" w:styleId="Tcoverprojecttitle">
    <w:name w:val="T_cover_project_title"/>
    <w:basedOn w:val="Normal"/>
    <w:rsid w:val="00460521"/>
    <w:pPr>
      <w:jc w:val="center"/>
    </w:pPr>
    <w:rPr>
      <w:sz w:val="32"/>
    </w:rPr>
  </w:style>
  <w:style w:type="character" w:styleId="Hyperlink">
    <w:name w:val="Hyperlink"/>
    <w:aliases w:val="T_hyperlink"/>
    <w:basedOn w:val="DefaultParagraphFont"/>
    <w:uiPriority w:val="99"/>
    <w:rsid w:val="00DC24CB"/>
    <w:rPr>
      <w:color w:val="0000FF"/>
      <w:u w:val="single"/>
    </w:rPr>
  </w:style>
  <w:style w:type="paragraph" w:customStyle="1" w:styleId="Tcovercoordinator">
    <w:name w:val="T_cover_coordinator"/>
    <w:basedOn w:val="Normal"/>
    <w:rsid w:val="00460521"/>
    <w:pPr>
      <w:jc w:val="both"/>
    </w:pPr>
    <w:rPr>
      <w:b/>
      <w:bCs/>
      <w:sz w:val="28"/>
    </w:rPr>
  </w:style>
  <w:style w:type="paragraph" w:styleId="TOC1">
    <w:name w:val="toc 1"/>
    <w:basedOn w:val="Normal"/>
    <w:next w:val="Normal"/>
    <w:autoRedefine/>
    <w:uiPriority w:val="39"/>
    <w:qFormat/>
    <w:rsid w:val="00DC24CB"/>
    <w:pPr>
      <w:ind w:firstLine="227"/>
      <w:jc w:val="both"/>
    </w:pPr>
    <w:rPr>
      <w:rFonts w:ascii="Times" w:hAnsi="Times"/>
      <w:lang w:eastAsia="de-DE"/>
    </w:rPr>
  </w:style>
  <w:style w:type="paragraph" w:customStyle="1" w:styleId="Ttableofcontents">
    <w:name w:val="T_table_of_contents"/>
    <w:link w:val="TtableofcontentsChar"/>
    <w:rsid w:val="00DC24CB"/>
    <w:pPr>
      <w:jc w:val="center"/>
    </w:pPr>
    <w:rPr>
      <w:rFonts w:ascii="Calibri" w:hAnsi="Calibri"/>
      <w:b/>
      <w:bCs/>
      <w:lang w:eastAsia="de-DE"/>
    </w:rPr>
  </w:style>
  <w:style w:type="character" w:customStyle="1" w:styleId="TtableofcontentsChar">
    <w:name w:val="T_table_of_contents Char"/>
    <w:basedOn w:val="DefaultParagraphFont"/>
    <w:link w:val="Ttableofcontents"/>
    <w:rsid w:val="00DC24CB"/>
    <w:rPr>
      <w:rFonts w:ascii="Calibri" w:hAnsi="Calibri"/>
      <w:b/>
      <w:bCs/>
      <w:lang w:val="en-US" w:eastAsia="de-DE" w:bidi="ar-SA"/>
    </w:rPr>
  </w:style>
  <w:style w:type="paragraph" w:styleId="TOC2">
    <w:name w:val="toc 2"/>
    <w:basedOn w:val="Normal"/>
    <w:next w:val="Normal"/>
    <w:autoRedefine/>
    <w:uiPriority w:val="39"/>
    <w:qFormat/>
    <w:rsid w:val="00DC24CB"/>
    <w:pPr>
      <w:ind w:left="200" w:firstLine="227"/>
      <w:jc w:val="both"/>
    </w:pPr>
    <w:rPr>
      <w:rFonts w:ascii="Times" w:hAnsi="Times"/>
      <w:lang w:eastAsia="de-DE"/>
    </w:rPr>
  </w:style>
  <w:style w:type="paragraph" w:styleId="TOC3">
    <w:name w:val="toc 3"/>
    <w:basedOn w:val="Normal"/>
    <w:next w:val="Normal"/>
    <w:autoRedefine/>
    <w:uiPriority w:val="39"/>
    <w:semiHidden/>
    <w:qFormat/>
    <w:rsid w:val="00DC24CB"/>
    <w:pPr>
      <w:ind w:left="400" w:firstLine="227"/>
      <w:jc w:val="both"/>
    </w:pPr>
    <w:rPr>
      <w:rFonts w:ascii="Times" w:hAnsi="Times"/>
      <w:lang w:eastAsia="de-DE"/>
    </w:rPr>
  </w:style>
  <w:style w:type="paragraph" w:styleId="DocumentMap">
    <w:name w:val="Document Map"/>
    <w:basedOn w:val="Normal"/>
    <w:semiHidden/>
    <w:rsid w:val="006B5955"/>
    <w:pPr>
      <w:shd w:val="clear" w:color="auto" w:fill="000080"/>
    </w:pPr>
    <w:rPr>
      <w:rFonts w:ascii="Tahoma" w:hAnsi="Tahoma" w:cs="Tahoma"/>
    </w:rPr>
  </w:style>
  <w:style w:type="paragraph" w:customStyle="1" w:styleId="Tcoveraffiliation">
    <w:name w:val="T_cover_affiliation"/>
    <w:basedOn w:val="Normal"/>
    <w:rsid w:val="006538B8"/>
    <w:pPr>
      <w:jc w:val="center"/>
    </w:pPr>
    <w:rPr>
      <w:sz w:val="36"/>
    </w:rPr>
  </w:style>
  <w:style w:type="paragraph" w:customStyle="1" w:styleId="Tcovertitle">
    <w:name w:val="T_cover_title"/>
    <w:basedOn w:val="Normal"/>
    <w:rsid w:val="00505E01"/>
    <w:pPr>
      <w:jc w:val="center"/>
    </w:pPr>
    <w:rPr>
      <w:sz w:val="48"/>
    </w:rPr>
  </w:style>
  <w:style w:type="paragraph" w:customStyle="1" w:styleId="Tcoverauthor">
    <w:name w:val="T_cover_author"/>
    <w:basedOn w:val="Tcovercoordinator"/>
    <w:rsid w:val="00460521"/>
    <w:pPr>
      <w:jc w:val="right"/>
    </w:pPr>
  </w:style>
  <w:style w:type="paragraph" w:customStyle="1" w:styleId="Tcoverauthorname">
    <w:name w:val="T_cover_author_name"/>
    <w:basedOn w:val="Normal"/>
    <w:rsid w:val="00BD020A"/>
    <w:pPr>
      <w:ind w:firstLine="227"/>
      <w:jc w:val="right"/>
    </w:pPr>
    <w:rPr>
      <w:sz w:val="28"/>
      <w:lang w:eastAsia="de-DE"/>
    </w:rPr>
  </w:style>
  <w:style w:type="paragraph" w:customStyle="1" w:styleId="Tcovercoordinatorname">
    <w:name w:val="T_cover_coordinator_name"/>
    <w:basedOn w:val="Normal"/>
    <w:rsid w:val="00460521"/>
    <w:rPr>
      <w:sz w:val="28"/>
    </w:rPr>
  </w:style>
  <w:style w:type="paragraph" w:customStyle="1" w:styleId="Tcovercity">
    <w:name w:val="T_cover_city"/>
    <w:basedOn w:val="Normal"/>
    <w:rsid w:val="0015072B"/>
    <w:pPr>
      <w:spacing w:before="100" w:beforeAutospacing="1" w:after="100" w:afterAutospacing="1"/>
      <w:jc w:val="center"/>
    </w:pPr>
    <w:rPr>
      <w:b/>
      <w:bCs/>
      <w:sz w:val="28"/>
      <w:lang w:eastAsia="en-US"/>
    </w:rPr>
  </w:style>
  <w:style w:type="paragraph" w:customStyle="1" w:styleId="Tcoveryear">
    <w:name w:val="T_cover_year"/>
    <w:basedOn w:val="Normal"/>
    <w:rsid w:val="0015072B"/>
    <w:pPr>
      <w:spacing w:before="100" w:beforeAutospacing="1" w:after="100" w:afterAutospacing="1"/>
      <w:jc w:val="center"/>
    </w:pPr>
    <w:rPr>
      <w:sz w:val="24"/>
      <w:lang w:eastAsia="en-US"/>
    </w:rPr>
  </w:style>
  <w:style w:type="paragraph" w:customStyle="1" w:styleId="Theading4">
    <w:name w:val="T_heading4"/>
    <w:basedOn w:val="Theading3"/>
    <w:next w:val="Tbasetext"/>
    <w:rsid w:val="00BD020A"/>
    <w:rPr>
      <w:sz w:val="22"/>
    </w:rPr>
  </w:style>
  <w:style w:type="paragraph" w:styleId="Header">
    <w:name w:val="header"/>
    <w:basedOn w:val="Normal"/>
    <w:link w:val="HeaderChar"/>
    <w:rsid w:val="00B65FAD"/>
    <w:pPr>
      <w:tabs>
        <w:tab w:val="center" w:pos="4680"/>
        <w:tab w:val="right" w:pos="9360"/>
      </w:tabs>
    </w:pPr>
  </w:style>
  <w:style w:type="character" w:customStyle="1" w:styleId="HeaderChar">
    <w:name w:val="Header Char"/>
    <w:basedOn w:val="DefaultParagraphFont"/>
    <w:link w:val="Header"/>
    <w:rsid w:val="00B65FAD"/>
    <w:rPr>
      <w:rFonts w:ascii="Calibri" w:hAnsi="Calibri"/>
      <w:lang w:eastAsia="ro-RO"/>
    </w:rPr>
  </w:style>
  <w:style w:type="paragraph" w:styleId="Footer">
    <w:name w:val="footer"/>
    <w:basedOn w:val="Normal"/>
    <w:link w:val="FooterChar"/>
    <w:uiPriority w:val="99"/>
    <w:rsid w:val="00B65FAD"/>
    <w:pPr>
      <w:tabs>
        <w:tab w:val="center" w:pos="4680"/>
        <w:tab w:val="right" w:pos="9360"/>
      </w:tabs>
    </w:pPr>
  </w:style>
  <w:style w:type="character" w:customStyle="1" w:styleId="FooterChar">
    <w:name w:val="Footer Char"/>
    <w:basedOn w:val="DefaultParagraphFont"/>
    <w:link w:val="Footer"/>
    <w:uiPriority w:val="99"/>
    <w:rsid w:val="00B65FAD"/>
    <w:rPr>
      <w:rFonts w:ascii="Calibri" w:hAnsi="Calibri"/>
      <w:lang w:eastAsia="ro-RO"/>
    </w:rPr>
  </w:style>
  <w:style w:type="paragraph" w:styleId="TOCHeading">
    <w:name w:val="TOC Heading"/>
    <w:basedOn w:val="Heading1"/>
    <w:next w:val="Normal"/>
    <w:uiPriority w:val="39"/>
    <w:unhideWhenUsed/>
    <w:qFormat/>
    <w:rsid w:val="00A54785"/>
    <w:pPr>
      <w:keepLines/>
      <w:spacing w:before="480" w:after="0" w:line="276" w:lineRule="auto"/>
      <w:outlineLvl w:val="9"/>
    </w:pPr>
    <w:rPr>
      <w:rFonts w:ascii="Cambria" w:hAnsi="Cambria" w:cs="Times New Roman"/>
      <w:color w:val="365F91"/>
      <w:kern w:val="0"/>
      <w:sz w:val="28"/>
      <w:szCs w:val="28"/>
      <w:lang w:eastAsia="en-US"/>
    </w:rPr>
  </w:style>
  <w:style w:type="paragraph" w:styleId="BalloonText">
    <w:name w:val="Balloon Text"/>
    <w:basedOn w:val="Normal"/>
    <w:link w:val="BalloonTextChar"/>
    <w:rsid w:val="004E7C2D"/>
    <w:rPr>
      <w:rFonts w:ascii="Tahoma" w:hAnsi="Tahoma" w:cs="Tahoma"/>
      <w:sz w:val="16"/>
      <w:szCs w:val="16"/>
    </w:rPr>
  </w:style>
  <w:style w:type="character" w:customStyle="1" w:styleId="BalloonTextChar">
    <w:name w:val="Balloon Text Char"/>
    <w:basedOn w:val="DefaultParagraphFont"/>
    <w:link w:val="BalloonText"/>
    <w:rsid w:val="004E7C2D"/>
    <w:rPr>
      <w:rFonts w:ascii="Tahoma" w:hAnsi="Tahoma" w:cs="Tahoma"/>
      <w:sz w:val="16"/>
      <w:szCs w:val="16"/>
      <w:lang w:eastAsia="ro-RO"/>
    </w:rPr>
  </w:style>
  <w:style w:type="character" w:styleId="PlaceholderText">
    <w:name w:val="Placeholder Text"/>
    <w:basedOn w:val="DefaultParagraphFont"/>
    <w:uiPriority w:val="99"/>
    <w:semiHidden/>
    <w:rsid w:val="008064A4"/>
    <w:rPr>
      <w:color w:val="808080"/>
    </w:rPr>
  </w:style>
</w:styles>
</file>

<file path=word/webSettings.xml><?xml version="1.0" encoding="utf-8"?>
<w:webSettings xmlns:r="http://schemas.openxmlformats.org/officeDocument/2006/relationships" xmlns:w="http://schemas.openxmlformats.org/wordprocessingml/2006/main">
  <w:divs>
    <w:div w:id="232009242">
      <w:bodyDiv w:val="1"/>
      <w:marLeft w:val="0"/>
      <w:marRight w:val="0"/>
      <w:marTop w:val="0"/>
      <w:marBottom w:val="0"/>
      <w:divBdr>
        <w:top w:val="none" w:sz="0" w:space="0" w:color="auto"/>
        <w:left w:val="none" w:sz="0" w:space="0" w:color="auto"/>
        <w:bottom w:val="none" w:sz="0" w:space="0" w:color="auto"/>
        <w:right w:val="none" w:sz="0" w:space="0" w:color="auto"/>
      </w:divBdr>
      <w:divsChild>
        <w:div w:id="1562904206">
          <w:marLeft w:val="0"/>
          <w:marRight w:val="0"/>
          <w:marTop w:val="0"/>
          <w:marBottom w:val="0"/>
          <w:divBdr>
            <w:top w:val="none" w:sz="0" w:space="0" w:color="auto"/>
            <w:left w:val="none" w:sz="0" w:space="0" w:color="auto"/>
            <w:bottom w:val="none" w:sz="0" w:space="0" w:color="auto"/>
            <w:right w:val="none" w:sz="0" w:space="0" w:color="auto"/>
          </w:divBdr>
        </w:div>
      </w:divsChild>
    </w:div>
    <w:div w:id="426536702">
      <w:bodyDiv w:val="1"/>
      <w:marLeft w:val="0"/>
      <w:marRight w:val="0"/>
      <w:marTop w:val="0"/>
      <w:marBottom w:val="0"/>
      <w:divBdr>
        <w:top w:val="none" w:sz="0" w:space="0" w:color="auto"/>
        <w:left w:val="none" w:sz="0" w:space="0" w:color="auto"/>
        <w:bottom w:val="none" w:sz="0" w:space="0" w:color="auto"/>
        <w:right w:val="none" w:sz="0" w:space="0" w:color="auto"/>
      </w:divBdr>
    </w:div>
    <w:div w:id="520704881">
      <w:bodyDiv w:val="1"/>
      <w:marLeft w:val="0"/>
      <w:marRight w:val="0"/>
      <w:marTop w:val="0"/>
      <w:marBottom w:val="0"/>
      <w:divBdr>
        <w:top w:val="none" w:sz="0" w:space="0" w:color="auto"/>
        <w:left w:val="none" w:sz="0" w:space="0" w:color="auto"/>
        <w:bottom w:val="none" w:sz="0" w:space="0" w:color="auto"/>
        <w:right w:val="none" w:sz="0" w:space="0" w:color="auto"/>
      </w:divBdr>
    </w:div>
    <w:div w:id="558520152">
      <w:bodyDiv w:val="1"/>
      <w:marLeft w:val="0"/>
      <w:marRight w:val="0"/>
      <w:marTop w:val="0"/>
      <w:marBottom w:val="0"/>
      <w:divBdr>
        <w:top w:val="none" w:sz="0" w:space="0" w:color="auto"/>
        <w:left w:val="none" w:sz="0" w:space="0" w:color="auto"/>
        <w:bottom w:val="none" w:sz="0" w:space="0" w:color="auto"/>
        <w:right w:val="none" w:sz="0" w:space="0" w:color="auto"/>
      </w:divBdr>
      <w:divsChild>
        <w:div w:id="40639774">
          <w:marLeft w:val="0"/>
          <w:marRight w:val="0"/>
          <w:marTop w:val="0"/>
          <w:marBottom w:val="0"/>
          <w:divBdr>
            <w:top w:val="none" w:sz="0" w:space="0" w:color="auto"/>
            <w:left w:val="none" w:sz="0" w:space="0" w:color="auto"/>
            <w:bottom w:val="none" w:sz="0" w:space="0" w:color="auto"/>
            <w:right w:val="none" w:sz="0" w:space="0" w:color="auto"/>
          </w:divBdr>
        </w:div>
        <w:div w:id="245265380">
          <w:marLeft w:val="0"/>
          <w:marRight w:val="0"/>
          <w:marTop w:val="0"/>
          <w:marBottom w:val="0"/>
          <w:divBdr>
            <w:top w:val="none" w:sz="0" w:space="0" w:color="auto"/>
            <w:left w:val="none" w:sz="0" w:space="0" w:color="auto"/>
            <w:bottom w:val="none" w:sz="0" w:space="0" w:color="auto"/>
            <w:right w:val="none" w:sz="0" w:space="0" w:color="auto"/>
          </w:divBdr>
        </w:div>
        <w:div w:id="251475633">
          <w:marLeft w:val="0"/>
          <w:marRight w:val="0"/>
          <w:marTop w:val="0"/>
          <w:marBottom w:val="0"/>
          <w:divBdr>
            <w:top w:val="none" w:sz="0" w:space="0" w:color="auto"/>
            <w:left w:val="none" w:sz="0" w:space="0" w:color="auto"/>
            <w:bottom w:val="none" w:sz="0" w:space="0" w:color="auto"/>
            <w:right w:val="none" w:sz="0" w:space="0" w:color="auto"/>
          </w:divBdr>
        </w:div>
        <w:div w:id="262761995">
          <w:marLeft w:val="0"/>
          <w:marRight w:val="0"/>
          <w:marTop w:val="0"/>
          <w:marBottom w:val="0"/>
          <w:divBdr>
            <w:top w:val="none" w:sz="0" w:space="0" w:color="auto"/>
            <w:left w:val="none" w:sz="0" w:space="0" w:color="auto"/>
            <w:bottom w:val="none" w:sz="0" w:space="0" w:color="auto"/>
            <w:right w:val="none" w:sz="0" w:space="0" w:color="auto"/>
          </w:divBdr>
        </w:div>
        <w:div w:id="282007910">
          <w:marLeft w:val="0"/>
          <w:marRight w:val="0"/>
          <w:marTop w:val="0"/>
          <w:marBottom w:val="0"/>
          <w:divBdr>
            <w:top w:val="none" w:sz="0" w:space="0" w:color="auto"/>
            <w:left w:val="none" w:sz="0" w:space="0" w:color="auto"/>
            <w:bottom w:val="none" w:sz="0" w:space="0" w:color="auto"/>
            <w:right w:val="none" w:sz="0" w:space="0" w:color="auto"/>
          </w:divBdr>
        </w:div>
        <w:div w:id="319694862">
          <w:marLeft w:val="0"/>
          <w:marRight w:val="0"/>
          <w:marTop w:val="0"/>
          <w:marBottom w:val="0"/>
          <w:divBdr>
            <w:top w:val="none" w:sz="0" w:space="0" w:color="auto"/>
            <w:left w:val="none" w:sz="0" w:space="0" w:color="auto"/>
            <w:bottom w:val="none" w:sz="0" w:space="0" w:color="auto"/>
            <w:right w:val="none" w:sz="0" w:space="0" w:color="auto"/>
          </w:divBdr>
        </w:div>
        <w:div w:id="891620532">
          <w:marLeft w:val="0"/>
          <w:marRight w:val="0"/>
          <w:marTop w:val="0"/>
          <w:marBottom w:val="0"/>
          <w:divBdr>
            <w:top w:val="none" w:sz="0" w:space="0" w:color="auto"/>
            <w:left w:val="none" w:sz="0" w:space="0" w:color="auto"/>
            <w:bottom w:val="none" w:sz="0" w:space="0" w:color="auto"/>
            <w:right w:val="none" w:sz="0" w:space="0" w:color="auto"/>
          </w:divBdr>
        </w:div>
        <w:div w:id="893587616">
          <w:marLeft w:val="0"/>
          <w:marRight w:val="0"/>
          <w:marTop w:val="0"/>
          <w:marBottom w:val="0"/>
          <w:divBdr>
            <w:top w:val="none" w:sz="0" w:space="0" w:color="auto"/>
            <w:left w:val="none" w:sz="0" w:space="0" w:color="auto"/>
            <w:bottom w:val="none" w:sz="0" w:space="0" w:color="auto"/>
            <w:right w:val="none" w:sz="0" w:space="0" w:color="auto"/>
          </w:divBdr>
        </w:div>
        <w:div w:id="1154948699">
          <w:marLeft w:val="0"/>
          <w:marRight w:val="0"/>
          <w:marTop w:val="0"/>
          <w:marBottom w:val="0"/>
          <w:divBdr>
            <w:top w:val="none" w:sz="0" w:space="0" w:color="auto"/>
            <w:left w:val="none" w:sz="0" w:space="0" w:color="auto"/>
            <w:bottom w:val="none" w:sz="0" w:space="0" w:color="auto"/>
            <w:right w:val="none" w:sz="0" w:space="0" w:color="auto"/>
          </w:divBdr>
        </w:div>
        <w:div w:id="1311062120">
          <w:marLeft w:val="0"/>
          <w:marRight w:val="0"/>
          <w:marTop w:val="0"/>
          <w:marBottom w:val="0"/>
          <w:divBdr>
            <w:top w:val="none" w:sz="0" w:space="0" w:color="auto"/>
            <w:left w:val="none" w:sz="0" w:space="0" w:color="auto"/>
            <w:bottom w:val="none" w:sz="0" w:space="0" w:color="auto"/>
            <w:right w:val="none" w:sz="0" w:space="0" w:color="auto"/>
          </w:divBdr>
        </w:div>
        <w:div w:id="1390573792">
          <w:marLeft w:val="0"/>
          <w:marRight w:val="0"/>
          <w:marTop w:val="0"/>
          <w:marBottom w:val="0"/>
          <w:divBdr>
            <w:top w:val="none" w:sz="0" w:space="0" w:color="auto"/>
            <w:left w:val="none" w:sz="0" w:space="0" w:color="auto"/>
            <w:bottom w:val="none" w:sz="0" w:space="0" w:color="auto"/>
            <w:right w:val="none" w:sz="0" w:space="0" w:color="auto"/>
          </w:divBdr>
        </w:div>
        <w:div w:id="1487548993">
          <w:marLeft w:val="0"/>
          <w:marRight w:val="0"/>
          <w:marTop w:val="0"/>
          <w:marBottom w:val="0"/>
          <w:divBdr>
            <w:top w:val="none" w:sz="0" w:space="0" w:color="auto"/>
            <w:left w:val="none" w:sz="0" w:space="0" w:color="auto"/>
            <w:bottom w:val="none" w:sz="0" w:space="0" w:color="auto"/>
            <w:right w:val="none" w:sz="0" w:space="0" w:color="auto"/>
          </w:divBdr>
        </w:div>
        <w:div w:id="1670786323">
          <w:marLeft w:val="0"/>
          <w:marRight w:val="0"/>
          <w:marTop w:val="0"/>
          <w:marBottom w:val="0"/>
          <w:divBdr>
            <w:top w:val="none" w:sz="0" w:space="0" w:color="auto"/>
            <w:left w:val="none" w:sz="0" w:space="0" w:color="auto"/>
            <w:bottom w:val="none" w:sz="0" w:space="0" w:color="auto"/>
            <w:right w:val="none" w:sz="0" w:space="0" w:color="auto"/>
          </w:divBdr>
        </w:div>
        <w:div w:id="2135059680">
          <w:marLeft w:val="0"/>
          <w:marRight w:val="0"/>
          <w:marTop w:val="0"/>
          <w:marBottom w:val="0"/>
          <w:divBdr>
            <w:top w:val="none" w:sz="0" w:space="0" w:color="auto"/>
            <w:left w:val="none" w:sz="0" w:space="0" w:color="auto"/>
            <w:bottom w:val="none" w:sz="0" w:space="0" w:color="auto"/>
            <w:right w:val="none" w:sz="0" w:space="0" w:color="auto"/>
          </w:divBdr>
        </w:div>
      </w:divsChild>
    </w:div>
    <w:div w:id="659315516">
      <w:bodyDiv w:val="1"/>
      <w:marLeft w:val="0"/>
      <w:marRight w:val="0"/>
      <w:marTop w:val="0"/>
      <w:marBottom w:val="0"/>
      <w:divBdr>
        <w:top w:val="none" w:sz="0" w:space="0" w:color="auto"/>
        <w:left w:val="none" w:sz="0" w:space="0" w:color="auto"/>
        <w:bottom w:val="none" w:sz="0" w:space="0" w:color="auto"/>
        <w:right w:val="none" w:sz="0" w:space="0" w:color="auto"/>
      </w:divBdr>
    </w:div>
    <w:div w:id="710422806">
      <w:bodyDiv w:val="1"/>
      <w:marLeft w:val="0"/>
      <w:marRight w:val="0"/>
      <w:marTop w:val="0"/>
      <w:marBottom w:val="0"/>
      <w:divBdr>
        <w:top w:val="none" w:sz="0" w:space="0" w:color="auto"/>
        <w:left w:val="none" w:sz="0" w:space="0" w:color="auto"/>
        <w:bottom w:val="none" w:sz="0" w:space="0" w:color="auto"/>
        <w:right w:val="none" w:sz="0" w:space="0" w:color="auto"/>
      </w:divBdr>
      <w:divsChild>
        <w:div w:id="679770131">
          <w:marLeft w:val="0"/>
          <w:marRight w:val="0"/>
          <w:marTop w:val="0"/>
          <w:marBottom w:val="0"/>
          <w:divBdr>
            <w:top w:val="none" w:sz="0" w:space="0" w:color="auto"/>
            <w:left w:val="none" w:sz="0" w:space="0" w:color="auto"/>
            <w:bottom w:val="none" w:sz="0" w:space="0" w:color="auto"/>
            <w:right w:val="none" w:sz="0" w:space="0" w:color="auto"/>
          </w:divBdr>
        </w:div>
      </w:divsChild>
    </w:div>
    <w:div w:id="1112238128">
      <w:bodyDiv w:val="1"/>
      <w:marLeft w:val="0"/>
      <w:marRight w:val="0"/>
      <w:marTop w:val="0"/>
      <w:marBottom w:val="0"/>
      <w:divBdr>
        <w:top w:val="none" w:sz="0" w:space="0" w:color="auto"/>
        <w:left w:val="none" w:sz="0" w:space="0" w:color="auto"/>
        <w:bottom w:val="none" w:sz="0" w:space="0" w:color="auto"/>
        <w:right w:val="none" w:sz="0" w:space="0" w:color="auto"/>
      </w:divBdr>
    </w:div>
    <w:div w:id="1778333870">
      <w:bodyDiv w:val="1"/>
      <w:marLeft w:val="0"/>
      <w:marRight w:val="0"/>
      <w:marTop w:val="0"/>
      <w:marBottom w:val="0"/>
      <w:divBdr>
        <w:top w:val="none" w:sz="0" w:space="0" w:color="auto"/>
        <w:left w:val="none" w:sz="0" w:space="0" w:color="auto"/>
        <w:bottom w:val="none" w:sz="0" w:space="0" w:color="auto"/>
        <w:right w:val="none" w:sz="0" w:space="0" w:color="auto"/>
      </w:divBdr>
    </w:div>
    <w:div w:id="1925339305">
      <w:bodyDiv w:val="1"/>
      <w:marLeft w:val="0"/>
      <w:marRight w:val="0"/>
      <w:marTop w:val="0"/>
      <w:marBottom w:val="0"/>
      <w:divBdr>
        <w:top w:val="none" w:sz="0" w:space="0" w:color="auto"/>
        <w:left w:val="none" w:sz="0" w:space="0" w:color="auto"/>
        <w:bottom w:val="none" w:sz="0" w:space="0" w:color="auto"/>
        <w:right w:val="none" w:sz="0" w:space="0" w:color="auto"/>
      </w:divBdr>
    </w:div>
    <w:div w:id="201217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oldovan\Sci_Bul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CE54F-9A5A-44B8-AC4A-C9221E2E4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Sci_Bull.dot</Template>
  <TotalTime>112</TotalTime>
  <Pages>19</Pages>
  <Words>4094</Words>
  <Characters>23339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Research Report</vt:lpstr>
    </vt:vector>
  </TitlesOfParts>
  <Company>U.P.B.</Company>
  <LinksUpToDate>false</LinksUpToDate>
  <CharactersWithSpaces>27379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subject/>
  <dc:creator>Razvan Rughinis</dc:creator>
  <cp:keywords/>
  <cp:lastModifiedBy>Adrian</cp:lastModifiedBy>
  <cp:revision>116</cp:revision>
  <cp:lastPrinted>2005-06-21T06:53:00Z</cp:lastPrinted>
  <dcterms:created xsi:type="dcterms:W3CDTF">2014-06-13T15:13:00Z</dcterms:created>
  <dcterms:modified xsi:type="dcterms:W3CDTF">2014-06-14T11:12:00Z</dcterms:modified>
</cp:coreProperties>
</file>